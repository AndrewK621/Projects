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1915" w14:textId="77777777" w:rsidR="00D36F82" w:rsidRDefault="00D36F82" w:rsidP="00D36F82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Net 1061 Switching, Routing, and Wireless Essentials      </w:t>
      </w:r>
    </w:p>
    <w:p w14:paraId="5D05016F" w14:textId="77777777" w:rsidR="00D36F82" w:rsidRDefault="00D36F82" w:rsidP="00D36F82">
      <w:pPr>
        <w:pStyle w:val="NoSpacing"/>
        <w:rPr>
          <w:rFonts w:ascii="Times New Roman" w:hAnsi="Times New Roman" w:cs="Times New Roman"/>
          <w:b/>
          <w:sz w:val="28"/>
        </w:rPr>
      </w:pPr>
    </w:p>
    <w:p w14:paraId="2414F21E" w14:textId="2B46DC98" w:rsidR="00D36F82" w:rsidRPr="00AD56D3" w:rsidRDefault="00D36F82" w:rsidP="00D36F82">
      <w:pPr>
        <w:pStyle w:val="NoSpacing"/>
        <w:rPr>
          <w:rFonts w:ascii="Times New Roman" w:hAnsi="Times New Roman" w:cs="Times New Roman"/>
          <w:b/>
          <w:color w:val="00B0F0"/>
          <w:sz w:val="28"/>
        </w:rPr>
      </w:pPr>
      <w:r w:rsidRPr="000917D5"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 xml:space="preserve">        </w:t>
      </w:r>
      <w:r w:rsidR="00AD56D3">
        <w:rPr>
          <w:rFonts w:ascii="Times New Roman" w:hAnsi="Times New Roman" w:cs="Times New Roman"/>
          <w:b/>
          <w:color w:val="00B0F0"/>
          <w:sz w:val="28"/>
        </w:rPr>
        <w:t>Andrew Koenig</w:t>
      </w:r>
      <w:r w:rsidR="00AD56D3">
        <w:rPr>
          <w:rFonts w:ascii="Times New Roman" w:hAnsi="Times New Roman" w:cs="Times New Roman"/>
          <w:b/>
          <w:color w:val="00B0F0"/>
          <w:sz w:val="28"/>
        </w:rPr>
        <w:tab/>
      </w:r>
    </w:p>
    <w:p w14:paraId="529926DD" w14:textId="77777777" w:rsidR="00D36F82" w:rsidRDefault="00D36F82" w:rsidP="00D36F82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</w:t>
      </w:r>
    </w:p>
    <w:p w14:paraId="5874CE71" w14:textId="77777777" w:rsidR="00D36F82" w:rsidRPr="00254320" w:rsidRDefault="00D36F82" w:rsidP="00D36F82">
      <w:pPr>
        <w:pStyle w:val="NoSpacing"/>
        <w:rPr>
          <w:rFonts w:ascii="Times New Roman" w:hAnsi="Times New Roman" w:cs="Times New Roman"/>
        </w:rPr>
      </w:pPr>
      <w:r w:rsidRPr="000917D5">
        <w:rPr>
          <w:rFonts w:ascii="Times New Roman" w:hAnsi="Times New Roman" w:cs="Times New Roman"/>
          <w:b/>
          <w:sz w:val="28"/>
        </w:rPr>
        <w:t xml:space="preserve">Lab:  #                 </w:t>
      </w:r>
    </w:p>
    <w:p w14:paraId="14209CF2" w14:textId="77777777" w:rsidR="00D36F82" w:rsidRPr="00254320" w:rsidRDefault="00D36F82" w:rsidP="00D36F82">
      <w:pPr>
        <w:jc w:val="center"/>
        <w:rPr>
          <w:rFonts w:ascii="Times New Roman" w:hAnsi="Times New Roman"/>
          <w:u w:val="single"/>
        </w:rPr>
      </w:pPr>
    </w:p>
    <w:p w14:paraId="4231A5DD" w14:textId="77777777" w:rsidR="00D36F82" w:rsidRPr="00F5542D" w:rsidRDefault="00D36F82" w:rsidP="00D36F82">
      <w:pPr>
        <w:rPr>
          <w:b/>
          <w:sz w:val="28"/>
        </w:rPr>
      </w:pPr>
      <w:r w:rsidRPr="00F5542D">
        <w:rPr>
          <w:b/>
          <w:sz w:val="28"/>
        </w:rPr>
        <w:t xml:space="preserve">Follow the instructions down below for the lab itself. For this lab, all answers need to be in </w:t>
      </w:r>
      <w:r w:rsidRPr="00F5542D">
        <w:rPr>
          <w:b/>
          <w:color w:val="0070C0"/>
          <w:sz w:val="28"/>
        </w:rPr>
        <w:t>blue</w:t>
      </w:r>
      <w:r w:rsidRPr="00F5542D">
        <w:rPr>
          <w:b/>
          <w:sz w:val="28"/>
        </w:rPr>
        <w:t xml:space="preserve"> font. For the questions right below, answer in complete sentences. If this is a self-grading packet tracer. Ensure you paste the screen shot of your score page at the bottom of the document. </w:t>
      </w:r>
      <w:r>
        <w:rPr>
          <w:b/>
          <w:sz w:val="28"/>
        </w:rPr>
        <w:t xml:space="preserve">You will upload both this document and the pkt file regardless if it is self-grading or not. </w:t>
      </w:r>
      <w:r w:rsidRPr="00F5542D">
        <w:rPr>
          <w:b/>
          <w:sz w:val="28"/>
        </w:rPr>
        <w:t>Let the instructor know if you have any questions.</w:t>
      </w:r>
    </w:p>
    <w:p w14:paraId="05B4E0BC" w14:textId="77777777" w:rsidR="00D36F82" w:rsidRDefault="00D36F82" w:rsidP="00D36F82">
      <w:pPr>
        <w:pStyle w:val="NoSpacing"/>
        <w:ind w:left="2880" w:firstLine="720"/>
        <w:rPr>
          <w:rFonts w:ascii="Times New Roman" w:hAnsi="Times New Roman" w:cs="Times New Roman"/>
          <w:b/>
          <w:i/>
          <w:u w:val="single"/>
        </w:rPr>
      </w:pPr>
    </w:p>
    <w:p w14:paraId="071E50C9" w14:textId="77777777" w:rsidR="00D36F82" w:rsidRPr="00254320" w:rsidRDefault="00D36F82" w:rsidP="00D36F82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254320">
        <w:rPr>
          <w:rFonts w:ascii="Times New Roman" w:hAnsi="Times New Roman" w:cs="Times New Roman"/>
          <w:b/>
          <w:i/>
          <w:u w:val="single"/>
        </w:rPr>
        <w:t>Lab Analysis Report</w:t>
      </w:r>
    </w:p>
    <w:p w14:paraId="310DE33F" w14:textId="77777777" w:rsidR="00D36F82" w:rsidRPr="00254320" w:rsidRDefault="00D36F82" w:rsidP="00D36F82">
      <w:pPr>
        <w:pStyle w:val="NoSpacing"/>
        <w:rPr>
          <w:rFonts w:ascii="Times New Roman" w:hAnsi="Times New Roman" w:cs="Times New Roman"/>
        </w:rPr>
      </w:pPr>
    </w:p>
    <w:p w14:paraId="7CD3B283" w14:textId="77777777" w:rsidR="00D36F82" w:rsidRPr="00254320" w:rsidRDefault="00D36F82" w:rsidP="00D36F82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1.  Using complete sentences</w:t>
      </w:r>
      <w:r>
        <w:rPr>
          <w:rFonts w:ascii="Times New Roman" w:hAnsi="Times New Roman" w:cs="Times New Roman"/>
        </w:rPr>
        <w:t xml:space="preserve"> s</w:t>
      </w:r>
      <w:r w:rsidRPr="00254320">
        <w:rPr>
          <w:rFonts w:ascii="Times New Roman" w:hAnsi="Times New Roman" w:cs="Times New Roman"/>
        </w:rPr>
        <w:t xml:space="preserve">ummarize work </w:t>
      </w:r>
      <w:r>
        <w:rPr>
          <w:rFonts w:ascii="Times New Roman" w:hAnsi="Times New Roman" w:cs="Times New Roman"/>
        </w:rPr>
        <w:t xml:space="preserve">you completed during the lab. </w:t>
      </w:r>
    </w:p>
    <w:p w14:paraId="6074487E" w14:textId="6BDD3A28" w:rsidR="00D36F82" w:rsidRPr="00942832" w:rsidRDefault="00942832" w:rsidP="00D36F82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configured inter-vlan routing</w:t>
      </w:r>
    </w:p>
    <w:p w14:paraId="680E022E" w14:textId="77777777" w:rsidR="00D36F82" w:rsidRPr="00254320" w:rsidRDefault="00D36F82" w:rsidP="00D36F82">
      <w:pPr>
        <w:pStyle w:val="NoSpacing"/>
        <w:rPr>
          <w:rFonts w:ascii="Times New Roman" w:hAnsi="Times New Roman" w:cs="Times New Roman"/>
        </w:rPr>
      </w:pPr>
    </w:p>
    <w:p w14:paraId="7C769AF0" w14:textId="77777777" w:rsidR="00D36F82" w:rsidRPr="00254320" w:rsidRDefault="00D36F82" w:rsidP="00D36F82">
      <w:pPr>
        <w:pStyle w:val="NoSpacing"/>
        <w:rPr>
          <w:rFonts w:ascii="Times New Roman" w:hAnsi="Times New Roman" w:cs="Times New Roman"/>
        </w:rPr>
      </w:pPr>
    </w:p>
    <w:p w14:paraId="6D22EF88" w14:textId="77777777" w:rsidR="00D36F82" w:rsidRPr="00254320" w:rsidRDefault="00D36F82" w:rsidP="00D36F82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 xml:space="preserve">escribe </w:t>
      </w:r>
      <w:r>
        <w:rPr>
          <w:rFonts w:ascii="Times New Roman" w:hAnsi="Times New Roman" w:cs="Times New Roman"/>
        </w:rPr>
        <w:t>what you learned from the lab. Hint; look at the lab objectives listed at the top of the lab section.</w:t>
      </w:r>
    </w:p>
    <w:p w14:paraId="704C2878" w14:textId="77777777" w:rsidR="00D36F82" w:rsidRPr="00254320" w:rsidRDefault="00D36F82" w:rsidP="00D36F82">
      <w:pPr>
        <w:pStyle w:val="NoSpacing"/>
        <w:rPr>
          <w:rFonts w:ascii="Times New Roman" w:hAnsi="Times New Roman" w:cs="Times New Roman"/>
        </w:rPr>
      </w:pPr>
    </w:p>
    <w:p w14:paraId="34B96B5F" w14:textId="51EDF93F" w:rsidR="00D36F82" w:rsidRPr="00942832" w:rsidRDefault="00942832" w:rsidP="00D36F82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learned how to set up inter-vlan routing and properly connect it</w:t>
      </w:r>
    </w:p>
    <w:p w14:paraId="4858E504" w14:textId="77777777" w:rsidR="00D36F82" w:rsidRPr="00254320" w:rsidRDefault="00D36F82" w:rsidP="00D36F82">
      <w:pPr>
        <w:pStyle w:val="NoSpacing"/>
        <w:rPr>
          <w:rFonts w:ascii="Times New Roman" w:hAnsi="Times New Roman" w:cs="Times New Roman"/>
          <w:b/>
          <w:i/>
        </w:rPr>
      </w:pPr>
      <w:r w:rsidRPr="00254320">
        <w:rPr>
          <w:rFonts w:ascii="Times New Roman" w:hAnsi="Times New Roman" w:cs="Times New Roman"/>
          <w:b/>
          <w:i/>
          <w:u w:val="single"/>
        </w:rPr>
        <w:t>Problems Encountered</w:t>
      </w:r>
    </w:p>
    <w:p w14:paraId="1556AB90" w14:textId="77777777" w:rsidR="00D36F82" w:rsidRPr="00254320" w:rsidRDefault="00D36F82" w:rsidP="00D36F82">
      <w:pPr>
        <w:pStyle w:val="NoSpacing"/>
        <w:rPr>
          <w:rFonts w:ascii="Times New Roman" w:hAnsi="Times New Roman" w:cs="Times New Roman"/>
        </w:rPr>
      </w:pPr>
    </w:p>
    <w:p w14:paraId="39007660" w14:textId="77777777" w:rsidR="00D36F82" w:rsidRPr="00254320" w:rsidRDefault="00D36F82" w:rsidP="00D36F82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</w:t>
      </w:r>
      <w:r w:rsidRPr="00254320">
        <w:rPr>
          <w:rFonts w:ascii="Times New Roman" w:hAnsi="Times New Roman" w:cs="Times New Roman"/>
          <w:color w:val="FF0000"/>
        </w:rPr>
        <w:t xml:space="preserve">. 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any problem(s) experienced during lab</w:t>
      </w:r>
      <w:r>
        <w:rPr>
          <w:rFonts w:ascii="Times New Roman" w:hAnsi="Times New Roman" w:cs="Times New Roman"/>
        </w:rPr>
        <w:t>.</w:t>
      </w:r>
    </w:p>
    <w:p w14:paraId="61CA0A27" w14:textId="77777777" w:rsidR="00D36F82" w:rsidRPr="00254320" w:rsidRDefault="00D36F82" w:rsidP="00D36F82">
      <w:pPr>
        <w:pStyle w:val="NoSpacing"/>
        <w:rPr>
          <w:rFonts w:ascii="Times New Roman" w:hAnsi="Times New Roman" w:cs="Times New Roman"/>
        </w:rPr>
      </w:pPr>
    </w:p>
    <w:p w14:paraId="1EF46CBC" w14:textId="4D119253" w:rsidR="00D36F82" w:rsidRPr="00942832" w:rsidRDefault="00942832" w:rsidP="00D36F82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21FC37B9" w14:textId="77777777" w:rsidR="00D36F82" w:rsidRPr="00254320" w:rsidRDefault="00D36F82" w:rsidP="00D36F82">
      <w:pPr>
        <w:pStyle w:val="NoSpacing"/>
        <w:rPr>
          <w:rFonts w:ascii="Times New Roman" w:hAnsi="Times New Roman" w:cs="Times New Roman"/>
        </w:rPr>
      </w:pPr>
    </w:p>
    <w:p w14:paraId="63F27C5C" w14:textId="77777777" w:rsidR="00D36F82" w:rsidRPr="00254320" w:rsidRDefault="00D36F82" w:rsidP="00D36F82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how you solved your problem(s)</w:t>
      </w:r>
      <w:r>
        <w:rPr>
          <w:rFonts w:ascii="Times New Roman" w:hAnsi="Times New Roman" w:cs="Times New Roman"/>
        </w:rPr>
        <w:t>.</w:t>
      </w:r>
    </w:p>
    <w:p w14:paraId="6899D28D" w14:textId="77777777" w:rsidR="00D36F82" w:rsidRPr="00254320" w:rsidRDefault="00D36F82" w:rsidP="00D36F82">
      <w:pPr>
        <w:pStyle w:val="NoSpacing"/>
        <w:rPr>
          <w:rFonts w:ascii="Times New Roman" w:hAnsi="Times New Roman" w:cs="Times New Roman"/>
        </w:rPr>
      </w:pPr>
    </w:p>
    <w:p w14:paraId="1C2D3BB3" w14:textId="77777777" w:rsidR="00942832" w:rsidRPr="00942832" w:rsidRDefault="00942832" w:rsidP="00942832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702F5219" w14:textId="77777777" w:rsidR="00D36F82" w:rsidRPr="00254320" w:rsidRDefault="00D36F82" w:rsidP="00D36F82">
      <w:pPr>
        <w:pStyle w:val="NoSpacing"/>
        <w:rPr>
          <w:rFonts w:ascii="Times New Roman" w:hAnsi="Times New Roman" w:cs="Times New Roman"/>
        </w:rPr>
      </w:pPr>
    </w:p>
    <w:p w14:paraId="626D71FB" w14:textId="77777777" w:rsidR="00D36F82" w:rsidRPr="00254320" w:rsidRDefault="00D36F82" w:rsidP="00D36F82">
      <w:pPr>
        <w:pStyle w:val="NoSpacing"/>
        <w:rPr>
          <w:rFonts w:ascii="Times New Roman" w:hAnsi="Times New Roman" w:cs="Times New Roman"/>
        </w:rPr>
      </w:pPr>
    </w:p>
    <w:p w14:paraId="093A3EC4" w14:textId="230D1013" w:rsidR="00942832" w:rsidRPr="00942832" w:rsidRDefault="00D36F82" w:rsidP="00942832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</w:rPr>
        <w:t xml:space="preserve">3. Using complete sentences explain if you needed any </w:t>
      </w:r>
      <w:r w:rsidRPr="00254320">
        <w:rPr>
          <w:rFonts w:ascii="Times New Roman" w:hAnsi="Times New Roman" w:cs="Times New Roman"/>
        </w:rPr>
        <w:t xml:space="preserve">assistance </w:t>
      </w:r>
      <w:r>
        <w:rPr>
          <w:rFonts w:ascii="Times New Roman" w:hAnsi="Times New Roman" w:cs="Times New Roman"/>
        </w:rPr>
        <w:t>with the lab; then list what you learned from that assistance.</w:t>
      </w:r>
      <w:r w:rsidR="00942832" w:rsidRPr="00942832">
        <w:rPr>
          <w:rFonts w:ascii="Times New Roman" w:hAnsi="Times New Roman"/>
          <w:color w:val="00B0F0"/>
        </w:rPr>
        <w:t xml:space="preserve"> </w:t>
      </w:r>
      <w:r w:rsidR="00942832">
        <w:rPr>
          <w:rFonts w:ascii="Times New Roman" w:hAnsi="Times New Roman" w:cs="Times New Roman"/>
          <w:color w:val="00B0F0"/>
        </w:rPr>
        <w:t>No problems</w:t>
      </w:r>
    </w:p>
    <w:p w14:paraId="1BBA8F6A" w14:textId="1A868B58" w:rsidR="00D36F82" w:rsidRDefault="00D36F82" w:rsidP="00D36F82">
      <w:pPr>
        <w:pStyle w:val="NoSpacing"/>
      </w:pPr>
    </w:p>
    <w:p w14:paraId="68ABEC3D" w14:textId="77777777" w:rsidR="00D36F82" w:rsidRDefault="00D36F82" w:rsidP="00CA1372">
      <w:pPr>
        <w:pStyle w:val="Title"/>
        <w:rPr>
          <w:b w:val="0"/>
          <w:color w:val="EE0000"/>
        </w:rPr>
      </w:pPr>
    </w:p>
    <w:p w14:paraId="6B7CA40B" w14:textId="77777777" w:rsidR="00D36F82" w:rsidRDefault="00D36F82">
      <w:pPr>
        <w:spacing w:before="0" w:after="0" w:line="240" w:lineRule="auto"/>
        <w:rPr>
          <w:rFonts w:eastAsiaTheme="majorEastAsia" w:cstheme="majorBidi"/>
          <w:color w:val="EE0000"/>
          <w:kern w:val="28"/>
          <w:sz w:val="32"/>
          <w:szCs w:val="56"/>
        </w:rPr>
      </w:pPr>
      <w:r>
        <w:rPr>
          <w:b/>
          <w:color w:val="EE0000"/>
        </w:rPr>
        <w:br w:type="page"/>
      </w:r>
    </w:p>
    <w:p w14:paraId="24EA237E" w14:textId="2692DEDE" w:rsidR="004D36D7" w:rsidRPr="00FD4A68" w:rsidRDefault="00000000" w:rsidP="00CA1372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94FD72D6C294DDFA4666FB8EB0C52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36F82">
            <w:t>Packet Tracer - Configure Router-on-a-Stick Inter-VLAN Routing</w:t>
          </w:r>
        </w:sdtContent>
      </w:sdt>
    </w:p>
    <w:p w14:paraId="1F2B2D72" w14:textId="77777777" w:rsidR="00CA1372" w:rsidRDefault="00CA1372" w:rsidP="00CA1372">
      <w:pPr>
        <w:pStyle w:val="Heading1"/>
      </w:pPr>
      <w:r w:rsidRPr="00BB73FF">
        <w:t>Addressing Table</w:t>
      </w:r>
    </w:p>
    <w:tbl>
      <w:tblPr>
        <w:tblW w:w="10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2012"/>
        <w:gridCol w:w="2012"/>
        <w:gridCol w:w="2012"/>
        <w:gridCol w:w="2012"/>
        <w:gridCol w:w="2013"/>
      </w:tblGrid>
      <w:tr w:rsidR="00CA1372" w14:paraId="6BA2F6AA" w14:textId="77777777" w:rsidTr="00491E98">
        <w:trPr>
          <w:cantSplit/>
          <w:trHeight w:val="584"/>
          <w:tblHeader/>
          <w:jc w:val="center"/>
        </w:trPr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B1E38" w14:textId="77777777" w:rsidR="00CA1372" w:rsidRPr="00AA5DE6" w:rsidRDefault="00CA1372" w:rsidP="008509BD">
            <w:pPr>
              <w:pStyle w:val="TableHeading"/>
            </w:pPr>
            <w:r w:rsidRPr="00AA5DE6">
              <w:t>Device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31FD6" w14:textId="77777777" w:rsidR="00CA1372" w:rsidRPr="00AA5DE6" w:rsidRDefault="00CA1372" w:rsidP="008509BD">
            <w:pPr>
              <w:pStyle w:val="TableHeading"/>
            </w:pPr>
            <w:r w:rsidRPr="00AA5DE6">
              <w:t>Interface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383F" w14:textId="77777777" w:rsidR="00CA1372" w:rsidRPr="00AA5DE6" w:rsidRDefault="00CA1372" w:rsidP="008509BD">
            <w:pPr>
              <w:pStyle w:val="TableHeading"/>
            </w:pPr>
            <w:r w:rsidRPr="00AA5DE6">
              <w:t>IPv4 Address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5FAB1E" w14:textId="77777777" w:rsidR="00CA1372" w:rsidRPr="00AA5DE6" w:rsidRDefault="00CA1372" w:rsidP="008509BD">
            <w:pPr>
              <w:pStyle w:val="TableHeading"/>
            </w:pPr>
            <w:r w:rsidRPr="00AA5DE6">
              <w:t>Subnet Mask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347CC3" w14:textId="77777777" w:rsidR="00CA1372" w:rsidRPr="00AA5DE6" w:rsidRDefault="00CA1372" w:rsidP="008509BD">
            <w:pPr>
              <w:pStyle w:val="TableHeading"/>
            </w:pPr>
            <w:r w:rsidRPr="00AA5DE6">
              <w:t>Default Gateway</w:t>
            </w:r>
          </w:p>
        </w:tc>
      </w:tr>
      <w:tr w:rsidR="00CA1372" w:rsidRPr="00485571" w14:paraId="12CE74A2" w14:textId="77777777" w:rsidTr="00491E98">
        <w:trPr>
          <w:cantSplit/>
          <w:jc w:val="center"/>
        </w:trPr>
        <w:tc>
          <w:tcPr>
            <w:tcW w:w="2012" w:type="dxa"/>
            <w:tcBorders>
              <w:bottom w:val="nil"/>
            </w:tcBorders>
            <w:vAlign w:val="center"/>
          </w:tcPr>
          <w:p w14:paraId="65DDCFF1" w14:textId="77777777" w:rsidR="00CA1372" w:rsidRPr="00485571" w:rsidRDefault="00CA1372" w:rsidP="008509BD">
            <w:pPr>
              <w:pStyle w:val="TableText"/>
            </w:pPr>
            <w:r w:rsidRPr="00485571">
              <w:t>R1</w:t>
            </w:r>
          </w:p>
        </w:tc>
        <w:tc>
          <w:tcPr>
            <w:tcW w:w="2012" w:type="dxa"/>
            <w:vAlign w:val="bottom"/>
          </w:tcPr>
          <w:p w14:paraId="097F37E1" w14:textId="77777777" w:rsidR="00CA1372" w:rsidRPr="00485571" w:rsidRDefault="00CA1372" w:rsidP="008509BD">
            <w:pPr>
              <w:pStyle w:val="TableText"/>
            </w:pPr>
            <w:r w:rsidRPr="00485571">
              <w:t>G0/0.10</w:t>
            </w:r>
          </w:p>
        </w:tc>
        <w:tc>
          <w:tcPr>
            <w:tcW w:w="2012" w:type="dxa"/>
            <w:vAlign w:val="bottom"/>
          </w:tcPr>
          <w:p w14:paraId="708F78B8" w14:textId="77777777" w:rsidR="00CA1372" w:rsidRPr="00485571" w:rsidRDefault="00CA1372" w:rsidP="008509BD">
            <w:pPr>
              <w:pStyle w:val="TableText"/>
            </w:pPr>
            <w:r w:rsidRPr="00485571">
              <w:t>172.17.10.1</w:t>
            </w:r>
          </w:p>
        </w:tc>
        <w:tc>
          <w:tcPr>
            <w:tcW w:w="2012" w:type="dxa"/>
            <w:vAlign w:val="bottom"/>
          </w:tcPr>
          <w:p w14:paraId="4B171DB5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tcBorders>
              <w:bottom w:val="nil"/>
            </w:tcBorders>
            <w:vAlign w:val="bottom"/>
          </w:tcPr>
          <w:p w14:paraId="50DB9420" w14:textId="77777777" w:rsidR="00CA1372" w:rsidRPr="00485571" w:rsidRDefault="00CA1372" w:rsidP="008509BD">
            <w:pPr>
              <w:pStyle w:val="TableText"/>
            </w:pPr>
            <w:r w:rsidRPr="00485571">
              <w:t>N/A</w:t>
            </w:r>
          </w:p>
        </w:tc>
      </w:tr>
      <w:tr w:rsidR="00CA1372" w:rsidRPr="00485571" w14:paraId="7992DBF4" w14:textId="77777777" w:rsidTr="00491E98">
        <w:trPr>
          <w:cantSplit/>
          <w:jc w:val="center"/>
        </w:trPr>
        <w:tc>
          <w:tcPr>
            <w:tcW w:w="2012" w:type="dxa"/>
            <w:tcBorders>
              <w:top w:val="nil"/>
            </w:tcBorders>
            <w:vAlign w:val="bottom"/>
          </w:tcPr>
          <w:p w14:paraId="155D18A3" w14:textId="77777777" w:rsidR="00CA1372" w:rsidRPr="007A4CCC" w:rsidRDefault="00CA1372" w:rsidP="00CA1372">
            <w:pPr>
              <w:pStyle w:val="ConfigWindow"/>
            </w:pPr>
            <w:r w:rsidRPr="007A4CCC">
              <w:t>R1</w:t>
            </w:r>
          </w:p>
        </w:tc>
        <w:tc>
          <w:tcPr>
            <w:tcW w:w="2012" w:type="dxa"/>
            <w:vAlign w:val="bottom"/>
          </w:tcPr>
          <w:p w14:paraId="2F86D804" w14:textId="77777777" w:rsidR="00CA1372" w:rsidRPr="00485571" w:rsidRDefault="00CA1372" w:rsidP="008509BD">
            <w:pPr>
              <w:pStyle w:val="TableText"/>
            </w:pPr>
            <w:r w:rsidRPr="00485571">
              <w:t>G0/0.30</w:t>
            </w:r>
          </w:p>
        </w:tc>
        <w:tc>
          <w:tcPr>
            <w:tcW w:w="2012" w:type="dxa"/>
            <w:vAlign w:val="bottom"/>
          </w:tcPr>
          <w:p w14:paraId="6319F122" w14:textId="77777777" w:rsidR="00CA1372" w:rsidRPr="00485571" w:rsidRDefault="00CA1372" w:rsidP="008509BD">
            <w:pPr>
              <w:pStyle w:val="TableText"/>
            </w:pPr>
            <w:r w:rsidRPr="00485571">
              <w:t>172.17.30.1</w:t>
            </w:r>
          </w:p>
        </w:tc>
        <w:tc>
          <w:tcPr>
            <w:tcW w:w="2012" w:type="dxa"/>
            <w:vAlign w:val="bottom"/>
          </w:tcPr>
          <w:p w14:paraId="7544A3D4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tcBorders>
              <w:top w:val="nil"/>
            </w:tcBorders>
            <w:vAlign w:val="bottom"/>
          </w:tcPr>
          <w:p w14:paraId="654DED3B" w14:textId="77777777" w:rsidR="00CA1372" w:rsidRPr="00485571" w:rsidRDefault="00CA1372" w:rsidP="000E181B">
            <w:pPr>
              <w:pStyle w:val="ConfigWindow"/>
            </w:pPr>
            <w:r w:rsidRPr="00485571">
              <w:t>N/A</w:t>
            </w:r>
          </w:p>
        </w:tc>
      </w:tr>
      <w:tr w:rsidR="00CA1372" w:rsidRPr="00485571" w14:paraId="32455C25" w14:textId="77777777" w:rsidTr="00491E98">
        <w:trPr>
          <w:cantSplit/>
          <w:jc w:val="center"/>
        </w:trPr>
        <w:tc>
          <w:tcPr>
            <w:tcW w:w="2012" w:type="dxa"/>
            <w:vAlign w:val="bottom"/>
          </w:tcPr>
          <w:p w14:paraId="120D1295" w14:textId="77777777" w:rsidR="00CA1372" w:rsidRPr="00485571" w:rsidRDefault="00CA1372" w:rsidP="008509BD">
            <w:pPr>
              <w:pStyle w:val="TableText"/>
            </w:pPr>
            <w:r w:rsidRPr="00485571">
              <w:t>PC1</w:t>
            </w:r>
          </w:p>
        </w:tc>
        <w:tc>
          <w:tcPr>
            <w:tcW w:w="2012" w:type="dxa"/>
            <w:vAlign w:val="bottom"/>
          </w:tcPr>
          <w:p w14:paraId="1A8EAA2F" w14:textId="77777777" w:rsidR="00CA1372" w:rsidRPr="00485571" w:rsidRDefault="00CA1372" w:rsidP="008509BD">
            <w:pPr>
              <w:pStyle w:val="TableText"/>
            </w:pPr>
            <w:r w:rsidRPr="00485571">
              <w:t>NIC</w:t>
            </w:r>
          </w:p>
        </w:tc>
        <w:tc>
          <w:tcPr>
            <w:tcW w:w="2012" w:type="dxa"/>
            <w:vAlign w:val="bottom"/>
          </w:tcPr>
          <w:p w14:paraId="6E238E8F" w14:textId="77777777" w:rsidR="00CA1372" w:rsidRPr="00485571" w:rsidRDefault="00CA1372" w:rsidP="008509BD">
            <w:pPr>
              <w:pStyle w:val="TableText"/>
            </w:pPr>
            <w:r w:rsidRPr="00485571">
              <w:t>172.17.10.10</w:t>
            </w:r>
          </w:p>
        </w:tc>
        <w:tc>
          <w:tcPr>
            <w:tcW w:w="2012" w:type="dxa"/>
            <w:vAlign w:val="bottom"/>
          </w:tcPr>
          <w:p w14:paraId="6520FAB5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3D3EEE36" w14:textId="77777777" w:rsidR="00CA1372" w:rsidRPr="00485571" w:rsidRDefault="00CA1372" w:rsidP="008509BD">
            <w:pPr>
              <w:pStyle w:val="TableText"/>
            </w:pPr>
            <w:r w:rsidRPr="00485571">
              <w:t>172.17.10.1</w:t>
            </w:r>
          </w:p>
        </w:tc>
      </w:tr>
      <w:tr w:rsidR="00CA1372" w:rsidRPr="00485571" w14:paraId="497B453D" w14:textId="77777777" w:rsidTr="00491E98">
        <w:trPr>
          <w:cantSplit/>
          <w:jc w:val="center"/>
        </w:trPr>
        <w:tc>
          <w:tcPr>
            <w:tcW w:w="2012" w:type="dxa"/>
            <w:vAlign w:val="bottom"/>
          </w:tcPr>
          <w:p w14:paraId="29ECB8B5" w14:textId="77777777" w:rsidR="00CA1372" w:rsidRPr="00485571" w:rsidRDefault="00CA1372" w:rsidP="008509BD">
            <w:pPr>
              <w:pStyle w:val="TableText"/>
            </w:pPr>
            <w:r w:rsidRPr="00485571">
              <w:t>PC2</w:t>
            </w:r>
          </w:p>
        </w:tc>
        <w:tc>
          <w:tcPr>
            <w:tcW w:w="2012" w:type="dxa"/>
            <w:vAlign w:val="bottom"/>
          </w:tcPr>
          <w:p w14:paraId="7976B33E" w14:textId="77777777" w:rsidR="00CA1372" w:rsidRPr="00485571" w:rsidRDefault="00CA1372" w:rsidP="008509BD">
            <w:pPr>
              <w:pStyle w:val="TableText"/>
            </w:pPr>
            <w:r w:rsidRPr="00485571">
              <w:t>NIC</w:t>
            </w:r>
          </w:p>
        </w:tc>
        <w:tc>
          <w:tcPr>
            <w:tcW w:w="2012" w:type="dxa"/>
            <w:vAlign w:val="bottom"/>
          </w:tcPr>
          <w:p w14:paraId="59C75A44" w14:textId="77777777" w:rsidR="00CA1372" w:rsidRPr="00485571" w:rsidRDefault="00CA1372" w:rsidP="008509BD">
            <w:pPr>
              <w:pStyle w:val="TableText"/>
            </w:pPr>
            <w:r w:rsidRPr="00485571">
              <w:t>172.17.30.10</w:t>
            </w:r>
          </w:p>
        </w:tc>
        <w:tc>
          <w:tcPr>
            <w:tcW w:w="2012" w:type="dxa"/>
            <w:vAlign w:val="bottom"/>
          </w:tcPr>
          <w:p w14:paraId="4FDECF93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31CE1152" w14:textId="77777777" w:rsidR="00CA1372" w:rsidRPr="00485571" w:rsidRDefault="00CA1372" w:rsidP="008509BD">
            <w:pPr>
              <w:pStyle w:val="TableText"/>
            </w:pPr>
            <w:r w:rsidRPr="00485571">
              <w:t>172.17.30.1</w:t>
            </w:r>
          </w:p>
        </w:tc>
      </w:tr>
    </w:tbl>
    <w:p w14:paraId="0BF9B161" w14:textId="77777777" w:rsidR="00491E98" w:rsidRDefault="00491E98" w:rsidP="00491E98">
      <w:pPr>
        <w:pStyle w:val="ConfigWindow"/>
      </w:pPr>
      <w:r>
        <w:t>Blank Line - no additional information</w:t>
      </w:r>
    </w:p>
    <w:p w14:paraId="191C15D2" w14:textId="77777777" w:rsidR="00CA1372" w:rsidRPr="00BB73FF" w:rsidRDefault="00CA1372" w:rsidP="00CA1372">
      <w:pPr>
        <w:pStyle w:val="Heading1"/>
      </w:pPr>
      <w:r w:rsidRPr="00BB73FF">
        <w:t>Objective</w:t>
      </w:r>
      <w:r>
        <w:t>s</w:t>
      </w:r>
    </w:p>
    <w:p w14:paraId="657DD8E7" w14:textId="77777777" w:rsidR="00CA1372" w:rsidRPr="004C0909" w:rsidRDefault="00CA1372" w:rsidP="00CA1372">
      <w:pPr>
        <w:pStyle w:val="BodyTextL25Bold"/>
      </w:pPr>
      <w:r>
        <w:t>Part 1: Add VLANs to a Switch</w:t>
      </w:r>
    </w:p>
    <w:p w14:paraId="27F6F7ED" w14:textId="77777777" w:rsidR="00CA1372" w:rsidRPr="004C0909" w:rsidRDefault="00CA1372" w:rsidP="00CA1372">
      <w:pPr>
        <w:pStyle w:val="BodyTextL25Bold"/>
      </w:pPr>
      <w:r>
        <w:t>Part 2: Configure Subinterfaces</w:t>
      </w:r>
    </w:p>
    <w:p w14:paraId="4892090D" w14:textId="77777777" w:rsidR="00CA1372" w:rsidRDefault="00CA1372" w:rsidP="00CA1372">
      <w:pPr>
        <w:pStyle w:val="BodyTextL25Bold"/>
      </w:pPr>
      <w:r>
        <w:t>Part 3: Test Connectivity with Inter-VLAN Routing</w:t>
      </w:r>
    </w:p>
    <w:p w14:paraId="25721C47" w14:textId="77777777" w:rsidR="00CA1372" w:rsidRPr="00C07FD9" w:rsidRDefault="00CA1372" w:rsidP="00CA1372">
      <w:pPr>
        <w:pStyle w:val="Heading1"/>
      </w:pPr>
      <w:r>
        <w:t>Scenario</w:t>
      </w:r>
    </w:p>
    <w:p w14:paraId="25B3A07E" w14:textId="77777777" w:rsidR="00CA1372" w:rsidRDefault="00CA1372" w:rsidP="00CA1372">
      <w:pPr>
        <w:pStyle w:val="BodyTextL25"/>
      </w:pPr>
      <w:r w:rsidRPr="0045046B">
        <w:t>In this activity</w:t>
      </w:r>
      <w:r>
        <w:t>,</w:t>
      </w:r>
      <w:r w:rsidRPr="0045046B">
        <w:t xml:space="preserve"> you</w:t>
      </w:r>
      <w:r>
        <w:t xml:space="preserve"> will configure VLANs and inter-VLAN routing. You will then enable trunk interfaces and verify connectivity between VLANs.</w:t>
      </w:r>
    </w:p>
    <w:p w14:paraId="7720CD4C" w14:textId="77777777" w:rsidR="00CA1372" w:rsidRPr="0045046B" w:rsidRDefault="00CA1372" w:rsidP="00CA1372">
      <w:pPr>
        <w:pStyle w:val="Heading1"/>
      </w:pPr>
      <w:r>
        <w:t>Instructions</w:t>
      </w:r>
    </w:p>
    <w:p w14:paraId="4070E069" w14:textId="77777777" w:rsidR="00CA1372" w:rsidRDefault="00CA1372" w:rsidP="00160321">
      <w:pPr>
        <w:pStyle w:val="Heading2"/>
      </w:pPr>
      <w:r>
        <w:t>Add VLANs to a Switch</w:t>
      </w:r>
    </w:p>
    <w:p w14:paraId="455DE31A" w14:textId="77777777" w:rsidR="00CA1372" w:rsidRDefault="00CA1372" w:rsidP="00CA1372">
      <w:pPr>
        <w:pStyle w:val="Heading3"/>
      </w:pPr>
      <w:r>
        <w:t xml:space="preserve">Create VLANs on </w:t>
      </w:r>
      <w:r w:rsidRPr="00B11836">
        <w:t>S1</w:t>
      </w:r>
      <w:r>
        <w:t>.</w:t>
      </w:r>
    </w:p>
    <w:p w14:paraId="3DDE36CF" w14:textId="77777777" w:rsidR="00CA1372" w:rsidRDefault="00CA1372" w:rsidP="00896340">
      <w:pPr>
        <w:pStyle w:val="BodyTextL25"/>
        <w:spacing w:after="0"/>
      </w:pPr>
      <w:r>
        <w:t xml:space="preserve">Create VLAN 10 and </w:t>
      </w:r>
      <w:r w:rsidRPr="00A9508B">
        <w:t xml:space="preserve">VLAN 30 on </w:t>
      </w:r>
      <w:r w:rsidRPr="00F62DF5">
        <w:rPr>
          <w:b/>
        </w:rPr>
        <w:t>S1</w:t>
      </w:r>
      <w:r w:rsidRPr="00A9508B">
        <w:t xml:space="preserve">. </w:t>
      </w:r>
    </w:p>
    <w:p w14:paraId="10E97F4A" w14:textId="77777777" w:rsidR="00160321" w:rsidRDefault="00160321" w:rsidP="00160321">
      <w:pPr>
        <w:pStyle w:val="ConfigWindow"/>
      </w:pPr>
      <w:r>
        <w:t>Open configuration window</w:t>
      </w:r>
    </w:p>
    <w:p w14:paraId="7E9BE2E0" w14:textId="77777777" w:rsidR="00CA1372" w:rsidRDefault="00CA1372" w:rsidP="00896340">
      <w:pPr>
        <w:pStyle w:val="Heading3"/>
        <w:spacing w:before="120"/>
      </w:pPr>
      <w:r>
        <w:t>Assign VLANs to ports.</w:t>
      </w:r>
    </w:p>
    <w:p w14:paraId="3D5BA6EF" w14:textId="77777777" w:rsidR="00CA1372" w:rsidRDefault="00CA1372" w:rsidP="00915F3A">
      <w:pPr>
        <w:pStyle w:val="SubStepAlpha"/>
      </w:pPr>
      <w:r>
        <w:t>Configure interfaces F0/6 and F0/11 as access ports and assign VLANs.</w:t>
      </w:r>
      <w:r w:rsidRPr="00F62DF5">
        <w:rPr>
          <w:b/>
        </w:rPr>
        <w:t xml:space="preserve"> </w:t>
      </w:r>
    </w:p>
    <w:p w14:paraId="001FE689" w14:textId="77777777" w:rsidR="00CA1372" w:rsidRDefault="00CA1372" w:rsidP="00CA1372">
      <w:pPr>
        <w:pStyle w:val="Bulletlevel1"/>
        <w:tabs>
          <w:tab w:val="num" w:pos="1080"/>
        </w:tabs>
        <w:spacing w:before="60" w:after="60" w:line="276" w:lineRule="auto"/>
        <w:ind w:left="1080"/>
      </w:pPr>
      <w:r>
        <w:t xml:space="preserve">Assign the port connected to </w:t>
      </w:r>
      <w:r w:rsidRPr="00CA69EE">
        <w:rPr>
          <w:b/>
        </w:rPr>
        <w:t>PC1</w:t>
      </w:r>
      <w:r>
        <w:t xml:space="preserve"> to VLAN 10.</w:t>
      </w:r>
    </w:p>
    <w:p w14:paraId="62DBC2BA" w14:textId="77777777" w:rsidR="00CA1372" w:rsidRDefault="00CA1372" w:rsidP="00CA1372">
      <w:pPr>
        <w:pStyle w:val="Bulletlevel1"/>
        <w:tabs>
          <w:tab w:val="num" w:pos="1080"/>
        </w:tabs>
        <w:spacing w:before="60" w:after="60" w:line="276" w:lineRule="auto"/>
        <w:ind w:left="1080"/>
      </w:pPr>
      <w:r>
        <w:t xml:space="preserve">Assign the port connected to </w:t>
      </w:r>
      <w:r w:rsidRPr="00CA69EE">
        <w:rPr>
          <w:b/>
        </w:rPr>
        <w:t>PC3</w:t>
      </w:r>
      <w:r>
        <w:t xml:space="preserve"> to VLAN 30.</w:t>
      </w:r>
    </w:p>
    <w:p w14:paraId="49F08A73" w14:textId="77777777" w:rsidR="00CA1372" w:rsidRDefault="00CA1372" w:rsidP="00915F3A">
      <w:pPr>
        <w:pStyle w:val="SubStepAlpha"/>
      </w:pPr>
      <w:r>
        <w:t xml:space="preserve">Issue the </w:t>
      </w:r>
      <w:r w:rsidRPr="00783231">
        <w:rPr>
          <w:b/>
          <w:bCs/>
        </w:rPr>
        <w:t>show vlan brief</w:t>
      </w:r>
      <w:r>
        <w:t xml:space="preserve"> command to verify VLAN configuration.</w:t>
      </w:r>
    </w:p>
    <w:p w14:paraId="2BFC4208" w14:textId="77777777" w:rsidR="00CA1372" w:rsidRPr="00CA69EE" w:rsidRDefault="00CA1372" w:rsidP="00CA1372">
      <w:pPr>
        <w:pStyle w:val="CMDOutput"/>
        <w:rPr>
          <w:b/>
          <w:sz w:val="20"/>
        </w:rPr>
      </w:pPr>
      <w:r>
        <w:rPr>
          <w:sz w:val="20"/>
        </w:rPr>
        <w:t>S1</w:t>
      </w:r>
      <w:r w:rsidRPr="00CA69EE">
        <w:rPr>
          <w:sz w:val="20"/>
        </w:rPr>
        <w:t>#</w:t>
      </w:r>
      <w:r>
        <w:rPr>
          <w:b/>
          <w:sz w:val="20"/>
        </w:rPr>
        <w:t xml:space="preserve"> </w:t>
      </w:r>
      <w:r w:rsidRPr="00CA69EE">
        <w:rPr>
          <w:b/>
          <w:sz w:val="20"/>
        </w:rPr>
        <w:t>show vlan brief</w:t>
      </w:r>
    </w:p>
    <w:p w14:paraId="077E0819" w14:textId="77777777" w:rsidR="00CA1372" w:rsidRPr="00CA69EE" w:rsidRDefault="00CA1372" w:rsidP="00CA1372">
      <w:pPr>
        <w:pStyle w:val="CMDOutput"/>
        <w:rPr>
          <w:b/>
          <w:sz w:val="20"/>
        </w:rPr>
      </w:pPr>
    </w:p>
    <w:p w14:paraId="09095CBC" w14:textId="77777777" w:rsidR="00CA1372" w:rsidRPr="00CA69EE" w:rsidRDefault="00CA1372" w:rsidP="00CA1372">
      <w:pPr>
        <w:pStyle w:val="CMDOutput"/>
      </w:pPr>
      <w:r w:rsidRPr="00CA69EE">
        <w:t>VLAN Name                             Status    Ports</w:t>
      </w:r>
    </w:p>
    <w:p w14:paraId="47374DDF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>---- -------------------------------- --------- -------------------------------</w:t>
      </w:r>
    </w:p>
    <w:p w14:paraId="2FB338FB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>1    default                          active    Fa0/1, Fa0/2, Fa0/3, Fa0/4</w:t>
      </w:r>
    </w:p>
    <w:p w14:paraId="099DCE47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Fa0/5, Fa0/7, Fa0/8, Fa0/9</w:t>
      </w:r>
    </w:p>
    <w:p w14:paraId="05FF2C26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Fa0/10, Fa0/12, Fa0/13, Fa0/14</w:t>
      </w:r>
    </w:p>
    <w:p w14:paraId="294D63AE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Fa0/15, Fa0/16, Fa0/17, Fa0/18</w:t>
      </w:r>
    </w:p>
    <w:p w14:paraId="18F5D4B1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Fa0/19, Fa0/20, Fa0/21, Fa0/22</w:t>
      </w:r>
    </w:p>
    <w:p w14:paraId="29ED52E8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Fa0/23, Fa0/24, Gig0/1, Gig0/2</w:t>
      </w:r>
    </w:p>
    <w:p w14:paraId="10926880" w14:textId="77777777" w:rsidR="00CA1372" w:rsidRPr="00CA69EE" w:rsidRDefault="00CA1372" w:rsidP="00CA1372">
      <w:pPr>
        <w:pStyle w:val="CMDOutput"/>
      </w:pPr>
      <w:r w:rsidRPr="00CA69EE">
        <w:t xml:space="preserve">10   VLAN0010        </w:t>
      </w:r>
      <w:r>
        <w:t xml:space="preserve">                 active    Fa0/11</w:t>
      </w:r>
    </w:p>
    <w:p w14:paraId="5BBF9E49" w14:textId="77777777" w:rsidR="00CA1372" w:rsidRPr="00CA69EE" w:rsidRDefault="00CA1372" w:rsidP="00CA1372">
      <w:pPr>
        <w:pStyle w:val="CMDOutput"/>
      </w:pPr>
      <w:r w:rsidRPr="00CA69EE">
        <w:t xml:space="preserve">30   VLAN0030         </w:t>
      </w:r>
      <w:r>
        <w:t xml:space="preserve">                active    Fa0/6</w:t>
      </w:r>
    </w:p>
    <w:p w14:paraId="612841AA" w14:textId="77777777" w:rsidR="00CA1372" w:rsidRPr="00CA69EE" w:rsidRDefault="00CA1372" w:rsidP="00CA1372">
      <w:pPr>
        <w:pStyle w:val="CMDOutput"/>
      </w:pPr>
      <w:r w:rsidRPr="00CA69EE">
        <w:lastRenderedPageBreak/>
        <w:t xml:space="preserve">1002 fddi-default                     active    </w:t>
      </w:r>
    </w:p>
    <w:p w14:paraId="606C0D38" w14:textId="77777777" w:rsidR="00CA1372" w:rsidRPr="00CA69EE" w:rsidRDefault="00CA1372" w:rsidP="00CA1372">
      <w:pPr>
        <w:pStyle w:val="CMDOutput"/>
      </w:pPr>
      <w:r w:rsidRPr="00CA69EE">
        <w:t xml:space="preserve">1003 token-ring-default               active    </w:t>
      </w:r>
    </w:p>
    <w:p w14:paraId="2C43FDDA" w14:textId="77777777" w:rsidR="00CA1372" w:rsidRPr="00CA69EE" w:rsidRDefault="00CA1372" w:rsidP="00CA1372">
      <w:pPr>
        <w:pStyle w:val="CMDOutput"/>
      </w:pPr>
      <w:r w:rsidRPr="00CA69EE">
        <w:t xml:space="preserve">1004 fddinet-default                  active    </w:t>
      </w:r>
    </w:p>
    <w:p w14:paraId="476E6C3C" w14:textId="77777777" w:rsidR="00CA1372" w:rsidRDefault="00CA1372" w:rsidP="00CA1372">
      <w:pPr>
        <w:pStyle w:val="CMDOutput"/>
      </w:pPr>
      <w:r w:rsidRPr="00CA69EE">
        <w:t xml:space="preserve">1005 trnet-default                    active        </w:t>
      </w:r>
    </w:p>
    <w:p w14:paraId="723B240B" w14:textId="77777777" w:rsidR="00160321" w:rsidRPr="00CA69EE" w:rsidRDefault="00160321" w:rsidP="00160321">
      <w:pPr>
        <w:pStyle w:val="ConfigWindow"/>
      </w:pPr>
      <w:r>
        <w:t>Close configuration window</w:t>
      </w:r>
    </w:p>
    <w:p w14:paraId="61E2A990" w14:textId="77777777" w:rsidR="00CA1372" w:rsidRDefault="00CA1372" w:rsidP="00160321">
      <w:pPr>
        <w:pStyle w:val="Heading3"/>
        <w:spacing w:before="120"/>
      </w:pPr>
      <w:r>
        <w:t xml:space="preserve">Test connectivity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732F7467" w14:textId="77777777" w:rsidR="00CC6165" w:rsidRDefault="00CA1372" w:rsidP="00CA1372">
      <w:pPr>
        <w:pStyle w:val="BodyTextL25"/>
      </w:pPr>
      <w:r w:rsidRPr="003C3A66">
        <w:t xml:space="preserve">From </w:t>
      </w:r>
      <w:r w:rsidRPr="00B11836">
        <w:rPr>
          <w:b/>
        </w:rPr>
        <w:t>PC1</w:t>
      </w:r>
      <w:r w:rsidRPr="003C3A66">
        <w:t xml:space="preserve">, ping </w:t>
      </w:r>
      <w:r w:rsidRPr="00B11836">
        <w:rPr>
          <w:b/>
        </w:rPr>
        <w:t>PC3</w:t>
      </w:r>
      <w:r w:rsidRPr="003C3A66">
        <w:t>.</w:t>
      </w:r>
    </w:p>
    <w:p w14:paraId="5F6B7B7A" w14:textId="77777777" w:rsidR="00CC6165" w:rsidRDefault="00CC6165" w:rsidP="00CC6165">
      <w:pPr>
        <w:pStyle w:val="Heading4"/>
      </w:pPr>
      <w:r>
        <w:t>Question:</w:t>
      </w:r>
    </w:p>
    <w:p w14:paraId="5E50720F" w14:textId="6FDF2A6D" w:rsidR="00915F3A" w:rsidRDefault="00CA1372" w:rsidP="00CC6165">
      <w:pPr>
        <w:pStyle w:val="BodyTextL25"/>
        <w:spacing w:before="0"/>
      </w:pPr>
      <w:r>
        <w:t>Were the pings successful? Why did you get this result?</w:t>
      </w:r>
    </w:p>
    <w:p w14:paraId="4F349379" w14:textId="315B9689" w:rsidR="00915F3A" w:rsidRDefault="00915F3A" w:rsidP="00915F3A">
      <w:pPr>
        <w:pStyle w:val="AnswerLineL25"/>
      </w:pPr>
      <w:r>
        <w:t xml:space="preserve">Type your </w:t>
      </w:r>
      <w:r w:rsidR="00236D21">
        <w:rPr>
          <w:color w:val="00B0F0"/>
        </w:rPr>
        <w:t>No because they are on different networks and need a router between to communicate.</w:t>
      </w:r>
      <w:r>
        <w:t xml:space="preserve"> here.</w:t>
      </w:r>
    </w:p>
    <w:p w14:paraId="5F2747D7" w14:textId="77777777" w:rsidR="00CA1372" w:rsidRDefault="00CA1372" w:rsidP="00160321">
      <w:pPr>
        <w:pStyle w:val="Heading2"/>
      </w:pPr>
      <w:r>
        <w:t>Configure Subinterfaces</w:t>
      </w:r>
    </w:p>
    <w:p w14:paraId="00FBFBD2" w14:textId="77777777" w:rsidR="00CA1372" w:rsidRDefault="00CA1372" w:rsidP="00CA1372">
      <w:pPr>
        <w:pStyle w:val="Heading3"/>
      </w:pPr>
      <w:r>
        <w:t xml:space="preserve">Configure subinterfaces on </w:t>
      </w:r>
      <w:r w:rsidRPr="00B11836">
        <w:t>R1</w:t>
      </w:r>
      <w:r>
        <w:t xml:space="preserve"> using the 802.1Q encapsulation.</w:t>
      </w:r>
    </w:p>
    <w:p w14:paraId="5DF84C4D" w14:textId="77777777" w:rsidR="00160321" w:rsidRPr="00160321" w:rsidRDefault="00160321" w:rsidP="00160321">
      <w:pPr>
        <w:pStyle w:val="ConfigWindow"/>
      </w:pPr>
      <w:r>
        <w:t>Open configuration window</w:t>
      </w:r>
    </w:p>
    <w:p w14:paraId="19941BD7" w14:textId="77777777" w:rsidR="00CA1372" w:rsidRDefault="00CA1372" w:rsidP="00160321">
      <w:pPr>
        <w:pStyle w:val="SubStepAlpha"/>
        <w:spacing w:before="0"/>
      </w:pPr>
      <w:r>
        <w:t>Create the subinterface G0/0.10.</w:t>
      </w:r>
    </w:p>
    <w:p w14:paraId="61FCBB54" w14:textId="77777777" w:rsidR="00CA1372" w:rsidRDefault="00CA1372" w:rsidP="00CA1372">
      <w:pPr>
        <w:pStyle w:val="Bulletlevel1"/>
        <w:tabs>
          <w:tab w:val="num" w:pos="1080"/>
        </w:tabs>
        <w:spacing w:before="60" w:after="60" w:line="276" w:lineRule="auto"/>
        <w:ind w:left="1080"/>
      </w:pPr>
      <w:r>
        <w:t>Set the encapsulation type to 802.1Q and assign VLAN 10 to the subinterface.</w:t>
      </w:r>
    </w:p>
    <w:p w14:paraId="37AB7682" w14:textId="77777777" w:rsidR="00CA1372" w:rsidRDefault="00CA1372" w:rsidP="00CA1372">
      <w:pPr>
        <w:pStyle w:val="Bulletlevel1"/>
        <w:tabs>
          <w:tab w:val="num" w:pos="1080"/>
        </w:tabs>
        <w:spacing w:before="60" w:after="60" w:line="276" w:lineRule="auto"/>
        <w:ind w:left="1080"/>
      </w:pPr>
      <w:r>
        <w:t xml:space="preserve">Refer to the </w:t>
      </w:r>
      <w:r w:rsidRPr="00E06089">
        <w:rPr>
          <w:b/>
        </w:rPr>
        <w:t>Address Table</w:t>
      </w:r>
      <w:r>
        <w:t xml:space="preserve"> and assign the correct IP address to the subinterface.</w:t>
      </w:r>
    </w:p>
    <w:p w14:paraId="47EE2FC5" w14:textId="77777777" w:rsidR="00CA1372" w:rsidRPr="00EA0589" w:rsidRDefault="00CA1372" w:rsidP="00CA1372">
      <w:pPr>
        <w:pStyle w:val="CMD"/>
      </w:pPr>
      <w:r w:rsidRPr="00EA0589">
        <w:t xml:space="preserve">R1(config)# </w:t>
      </w:r>
      <w:r w:rsidRPr="00EA0589">
        <w:rPr>
          <w:b/>
        </w:rPr>
        <w:t>int g0/0.10</w:t>
      </w:r>
    </w:p>
    <w:p w14:paraId="17AB6A8A" w14:textId="77777777" w:rsidR="00CA1372" w:rsidRPr="00EA0589" w:rsidRDefault="00CA1372" w:rsidP="00CA1372">
      <w:pPr>
        <w:pStyle w:val="CMD"/>
      </w:pPr>
      <w:r w:rsidRPr="00EA0589">
        <w:t xml:space="preserve">R1(config-subif)# </w:t>
      </w:r>
      <w:r w:rsidRPr="00EA0589">
        <w:rPr>
          <w:b/>
        </w:rPr>
        <w:t>encapsulation dot1Q 10</w:t>
      </w:r>
    </w:p>
    <w:p w14:paraId="2622FF09" w14:textId="77777777" w:rsidR="00CA1372" w:rsidRPr="00EA0589" w:rsidRDefault="00CA1372" w:rsidP="00CA1372">
      <w:pPr>
        <w:pStyle w:val="CMD"/>
        <w:rPr>
          <w:shd w:val="clear" w:color="auto" w:fill="BFBFBF"/>
        </w:rPr>
      </w:pPr>
      <w:r w:rsidRPr="00EA0589">
        <w:t xml:space="preserve">R1(config-subif)# </w:t>
      </w:r>
      <w:r w:rsidRPr="00EA0589">
        <w:rPr>
          <w:b/>
        </w:rPr>
        <w:t>ip address 172.17.10.1 255.255.255.0</w:t>
      </w:r>
    </w:p>
    <w:p w14:paraId="279EBA03" w14:textId="77777777" w:rsidR="00CA1372" w:rsidRDefault="00CA1372" w:rsidP="00915F3A">
      <w:pPr>
        <w:pStyle w:val="SubStepAlpha"/>
      </w:pPr>
      <w:r>
        <w:t>Repeat for the G0/0.30 subinterface.</w:t>
      </w:r>
    </w:p>
    <w:p w14:paraId="1D0AE443" w14:textId="77777777" w:rsidR="00CA1372" w:rsidRDefault="00CA1372" w:rsidP="00CA1372">
      <w:pPr>
        <w:pStyle w:val="Heading3"/>
      </w:pPr>
      <w:r>
        <w:t>Verify Configuration.</w:t>
      </w:r>
    </w:p>
    <w:p w14:paraId="45E39AE2" w14:textId="77777777" w:rsidR="00CA1372" w:rsidRDefault="00CA1372" w:rsidP="00915F3A">
      <w:pPr>
        <w:pStyle w:val="SubStepAlpha"/>
      </w:pPr>
      <w:r>
        <w:t xml:space="preserve">Use the </w:t>
      </w:r>
      <w:r w:rsidRPr="00E06089">
        <w:rPr>
          <w:b/>
        </w:rPr>
        <w:t>show ip interface brief</w:t>
      </w:r>
      <w:r>
        <w:t xml:space="preserve"> command to verify subinterface configuration. Both subinterfaces are down. Subinterfaces are virtual interfaces that are associated with a physical interface. Therefore, in order to enable subinterfaces, you must enable the physical interface that they are associated with.</w:t>
      </w:r>
    </w:p>
    <w:p w14:paraId="47B9A0F3" w14:textId="77777777" w:rsidR="00CA1372" w:rsidRDefault="00CA1372" w:rsidP="00915F3A">
      <w:pPr>
        <w:pStyle w:val="SubStepAlpha"/>
      </w:pPr>
      <w:r>
        <w:t>Enable the G0/0 interface. Verify that the subinterfaces are now active.</w:t>
      </w:r>
    </w:p>
    <w:p w14:paraId="376063BE" w14:textId="77777777" w:rsidR="00160321" w:rsidRDefault="00160321" w:rsidP="00160321">
      <w:pPr>
        <w:pStyle w:val="ConfigWindow"/>
      </w:pPr>
      <w:r>
        <w:t>Close configuration window</w:t>
      </w:r>
    </w:p>
    <w:p w14:paraId="07DF4538" w14:textId="77777777" w:rsidR="00CA1372" w:rsidRDefault="00CA1372" w:rsidP="00FF50C9">
      <w:pPr>
        <w:pStyle w:val="Heading2"/>
        <w:spacing w:before="120"/>
      </w:pPr>
      <w:r>
        <w:t>Test Connectivity with Inter-VLAN Routing</w:t>
      </w:r>
    </w:p>
    <w:p w14:paraId="1B6F3CFA" w14:textId="77777777" w:rsidR="00CA1372" w:rsidRDefault="00CA1372" w:rsidP="00CA1372">
      <w:pPr>
        <w:pStyle w:val="Heading3"/>
      </w:pPr>
      <w:r>
        <w:t xml:space="preserve">Ping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5FE9E858" w14:textId="77777777" w:rsidR="00915F3A" w:rsidRPr="00915F3A" w:rsidRDefault="00915F3A" w:rsidP="00915F3A">
      <w:pPr>
        <w:pStyle w:val="Heading4"/>
      </w:pPr>
      <w:r>
        <w:t>Question:</w:t>
      </w:r>
    </w:p>
    <w:p w14:paraId="2B835E3F" w14:textId="77777777" w:rsidR="00915F3A" w:rsidRDefault="00CA1372" w:rsidP="00915F3A">
      <w:pPr>
        <w:pStyle w:val="BodyTextL25"/>
        <w:spacing w:before="0"/>
      </w:pPr>
      <w:r>
        <w:t xml:space="preserve">From </w:t>
      </w:r>
      <w:r w:rsidRPr="00B11836">
        <w:rPr>
          <w:b/>
        </w:rPr>
        <w:t>PC1</w:t>
      </w:r>
      <w:r>
        <w:t xml:space="preserve">, ping </w:t>
      </w:r>
      <w:r w:rsidRPr="00B11836">
        <w:rPr>
          <w:b/>
        </w:rPr>
        <w:t>PC3</w:t>
      </w:r>
      <w:r>
        <w:t xml:space="preserve">. The pings should still fail. </w:t>
      </w:r>
      <w:r w:rsidR="00915F3A">
        <w:t>Explain.</w:t>
      </w:r>
    </w:p>
    <w:p w14:paraId="69C36E67" w14:textId="0E945399" w:rsidR="00915F3A" w:rsidRDefault="00915F3A" w:rsidP="00915F3A">
      <w:pPr>
        <w:pStyle w:val="AnswerLineL25"/>
      </w:pPr>
      <w:r>
        <w:t>Type your</w:t>
      </w:r>
      <w:r w:rsidR="00B02ADD">
        <w:rPr>
          <w:color w:val="00B0F0"/>
        </w:rPr>
        <w:t>There isn’t a trunk line configured</w:t>
      </w:r>
      <w:r>
        <w:t xml:space="preserve"> answers here.</w:t>
      </w:r>
    </w:p>
    <w:p w14:paraId="522008F2" w14:textId="77777777" w:rsidR="00CA1372" w:rsidRDefault="00CA1372" w:rsidP="00160321">
      <w:pPr>
        <w:pStyle w:val="Heading3"/>
        <w:spacing w:before="120"/>
      </w:pPr>
      <w:r>
        <w:t>Enable trunking.</w:t>
      </w:r>
    </w:p>
    <w:p w14:paraId="3204181D" w14:textId="77777777" w:rsidR="00160321" w:rsidRPr="00160321" w:rsidRDefault="00160321" w:rsidP="00160321">
      <w:pPr>
        <w:pStyle w:val="ConfigWindow"/>
      </w:pPr>
      <w:r>
        <w:t>Open configuration window</w:t>
      </w:r>
    </w:p>
    <w:p w14:paraId="621DCF19" w14:textId="77777777" w:rsidR="00160321" w:rsidRDefault="00CA1372" w:rsidP="00160321">
      <w:pPr>
        <w:pStyle w:val="SubStepAlpha"/>
        <w:spacing w:before="0"/>
      </w:pPr>
      <w:r>
        <w:t xml:space="preserve">On </w:t>
      </w:r>
      <w:r>
        <w:rPr>
          <w:b/>
        </w:rPr>
        <w:t>S1</w:t>
      </w:r>
      <w:r>
        <w:t>,</w:t>
      </w:r>
      <w:r>
        <w:rPr>
          <w:b/>
        </w:rPr>
        <w:t xml:space="preserve"> </w:t>
      </w:r>
      <w:r>
        <w:t xml:space="preserve">issue the </w:t>
      </w:r>
      <w:r w:rsidRPr="007C483A">
        <w:rPr>
          <w:b/>
        </w:rPr>
        <w:t>show vlan</w:t>
      </w:r>
      <w:r>
        <w:t xml:space="preserve"> command.</w:t>
      </w:r>
    </w:p>
    <w:p w14:paraId="2C9EE59F" w14:textId="77777777" w:rsidR="00160321" w:rsidRDefault="00160321" w:rsidP="00160321">
      <w:pPr>
        <w:pStyle w:val="Heading4"/>
      </w:pPr>
      <w:r>
        <w:t>Question:</w:t>
      </w:r>
    </w:p>
    <w:p w14:paraId="66DBE20C" w14:textId="77777777" w:rsidR="00160321" w:rsidRDefault="00CA1372" w:rsidP="00160321">
      <w:pPr>
        <w:pStyle w:val="BodyTextL50"/>
        <w:spacing w:before="0"/>
      </w:pPr>
      <w:r>
        <w:t>What VLAN is G0/1 assigned to?</w:t>
      </w:r>
    </w:p>
    <w:p w14:paraId="1C7BC5AC" w14:textId="5784B73A" w:rsidR="00160321" w:rsidRDefault="00160321" w:rsidP="00160321">
      <w:pPr>
        <w:pStyle w:val="AnswerLineL50"/>
      </w:pPr>
      <w:r>
        <w:t xml:space="preserve">Type your </w:t>
      </w:r>
      <w:r w:rsidR="00236D21">
        <w:rPr>
          <w:color w:val="00B0F0"/>
        </w:rPr>
        <w:t>Vlan 1</w:t>
      </w:r>
      <w:r>
        <w:t xml:space="preserve"> here.</w:t>
      </w:r>
    </w:p>
    <w:p w14:paraId="67054DEF" w14:textId="77777777" w:rsidR="00CA1372" w:rsidRDefault="00CA1372" w:rsidP="00915F3A">
      <w:pPr>
        <w:pStyle w:val="SubStepAlpha"/>
      </w:pPr>
      <w:r>
        <w:t>Because the router was configured with multiple subinterfaces assigned to different VLANs, the switch port connecting to the router must be configured as a trunk. Enable trunking on interface G0/1.</w:t>
      </w:r>
    </w:p>
    <w:p w14:paraId="57E56C63" w14:textId="77777777" w:rsidR="00915F3A" w:rsidRPr="00915F3A" w:rsidRDefault="00915F3A" w:rsidP="00915F3A">
      <w:pPr>
        <w:pStyle w:val="Heading4"/>
      </w:pPr>
      <w:r w:rsidRPr="00915F3A">
        <w:t>Question:</w:t>
      </w:r>
    </w:p>
    <w:p w14:paraId="177C0894" w14:textId="77777777" w:rsidR="00915F3A" w:rsidRDefault="00CA1372" w:rsidP="00915F3A">
      <w:pPr>
        <w:pStyle w:val="BodyTextL50"/>
        <w:spacing w:before="0"/>
      </w:pPr>
      <w:r>
        <w:t xml:space="preserve">How can you determine that the interface is a trunk port using the </w:t>
      </w:r>
      <w:r w:rsidRPr="00F7549D">
        <w:rPr>
          <w:b/>
        </w:rPr>
        <w:t>show vlan</w:t>
      </w:r>
      <w:r>
        <w:t xml:space="preserve"> command?</w:t>
      </w:r>
    </w:p>
    <w:p w14:paraId="0C61DDDA" w14:textId="55AD6105" w:rsidR="00915F3A" w:rsidRPr="0094625D" w:rsidRDefault="00915F3A" w:rsidP="00915F3A">
      <w:pPr>
        <w:pStyle w:val="AnswerLineL50"/>
        <w:rPr>
          <w:color w:val="00B0F0"/>
        </w:rPr>
      </w:pPr>
      <w:r>
        <w:t>Type your answers here.</w:t>
      </w:r>
      <w:r w:rsidR="0094625D">
        <w:rPr>
          <w:color w:val="00B0F0"/>
        </w:rPr>
        <w:t>It isn’t listed there anymore</w:t>
      </w:r>
    </w:p>
    <w:p w14:paraId="1114147D" w14:textId="77777777" w:rsidR="00CA1372" w:rsidRDefault="00CA1372" w:rsidP="00915F3A">
      <w:pPr>
        <w:pStyle w:val="SubStepAlpha"/>
      </w:pPr>
      <w:r>
        <w:t xml:space="preserve">Issue the </w:t>
      </w:r>
      <w:r w:rsidRPr="00BE575A">
        <w:rPr>
          <w:b/>
        </w:rPr>
        <w:t>show interface trunk</w:t>
      </w:r>
      <w:r>
        <w:t xml:space="preserve"> command to verify that the interface is configured as a trunk.</w:t>
      </w:r>
    </w:p>
    <w:p w14:paraId="4A62C192" w14:textId="77777777" w:rsidR="00160321" w:rsidRPr="00E06089" w:rsidRDefault="00160321" w:rsidP="00160321">
      <w:pPr>
        <w:pStyle w:val="ConfigWindow"/>
      </w:pPr>
      <w:r>
        <w:lastRenderedPageBreak/>
        <w:t>Close configuration window</w:t>
      </w:r>
    </w:p>
    <w:p w14:paraId="49A8E6CA" w14:textId="77777777" w:rsidR="00CA1372" w:rsidRDefault="00CA1372" w:rsidP="00160321">
      <w:pPr>
        <w:pStyle w:val="Heading3"/>
        <w:spacing w:before="120"/>
      </w:pPr>
      <w:r>
        <w:t>Test Connectivity</w:t>
      </w:r>
    </w:p>
    <w:p w14:paraId="6FAAAAAC" w14:textId="77777777" w:rsidR="00CA1372" w:rsidRDefault="00CA1372" w:rsidP="00CA1372">
      <w:pPr>
        <w:pStyle w:val="BodyTextL25"/>
      </w:pPr>
      <w:r>
        <w:t>If the configurations are correct, PC1 and PC3 should be able to ping their default gateways and each other.</w:t>
      </w:r>
    </w:p>
    <w:p w14:paraId="016279C8" w14:textId="77777777" w:rsidR="00915F3A" w:rsidRDefault="00915F3A" w:rsidP="00915F3A">
      <w:pPr>
        <w:pStyle w:val="Heading4"/>
      </w:pPr>
      <w:r>
        <w:t>Question:</w:t>
      </w:r>
    </w:p>
    <w:p w14:paraId="39E69359" w14:textId="7C4CA5C7" w:rsidR="00915F3A" w:rsidRPr="0094625D" w:rsidRDefault="00CA1372" w:rsidP="00160321">
      <w:pPr>
        <w:pStyle w:val="BodyTextL25"/>
        <w:spacing w:before="0"/>
        <w:rPr>
          <w:color w:val="00B0F0"/>
        </w:rPr>
      </w:pPr>
      <w:r>
        <w:t>What addresses do PC1 and PC3 use as their default gateway addresses?</w:t>
      </w:r>
      <w:r w:rsidR="0094625D">
        <w:rPr>
          <w:color w:val="00B0F0"/>
        </w:rPr>
        <w:t xml:space="preserve"> The subinterface addresses </w:t>
      </w:r>
    </w:p>
    <w:p w14:paraId="5DAF7ED2" w14:textId="77777777" w:rsidR="00915F3A" w:rsidRDefault="00915F3A" w:rsidP="00915F3A">
      <w:pPr>
        <w:pStyle w:val="AnswerLineL25"/>
      </w:pPr>
      <w:r>
        <w:t>Type your answers here.</w:t>
      </w:r>
    </w:p>
    <w:p w14:paraId="6D9DF3D7" w14:textId="2AC03C09" w:rsidR="00C84FDB" w:rsidRPr="00C84FDB" w:rsidRDefault="00C84FDB" w:rsidP="00C84FDB">
      <w:pPr>
        <w:pStyle w:val="ConfigWindow"/>
      </w:pPr>
      <w:r>
        <w:t>end of document</w:t>
      </w:r>
      <w:r w:rsidR="00880629" w:rsidRPr="00880629">
        <w:rPr>
          <w:noProof/>
        </w:rPr>
        <w:t xml:space="preserve"> </w:t>
      </w:r>
      <w:r w:rsidR="00880629" w:rsidRPr="00880629">
        <w:drawing>
          <wp:inline distT="0" distB="0" distL="0" distR="0" wp14:anchorId="250951F3" wp14:editId="24A10CDC">
            <wp:extent cx="6400800" cy="607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FDB" w:rsidRPr="00C84FDB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88F31" w14:textId="77777777" w:rsidR="001A6C07" w:rsidRDefault="001A6C07" w:rsidP="00710659">
      <w:pPr>
        <w:spacing w:after="0" w:line="240" w:lineRule="auto"/>
      </w:pPr>
      <w:r>
        <w:separator/>
      </w:r>
    </w:p>
    <w:p w14:paraId="457A0DA3" w14:textId="77777777" w:rsidR="001A6C07" w:rsidRDefault="001A6C07"/>
  </w:endnote>
  <w:endnote w:type="continuationSeparator" w:id="0">
    <w:p w14:paraId="5BB36934" w14:textId="77777777" w:rsidR="001A6C07" w:rsidRDefault="001A6C07" w:rsidP="00710659">
      <w:pPr>
        <w:spacing w:after="0" w:line="240" w:lineRule="auto"/>
      </w:pPr>
      <w:r>
        <w:continuationSeparator/>
      </w:r>
    </w:p>
    <w:p w14:paraId="0CD7E4B5" w14:textId="77777777" w:rsidR="001A6C07" w:rsidRDefault="001A6C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A061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185F1" w14:textId="2C7FF8B6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A1372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D56D3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5C39" w14:textId="1815C00C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A1372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D56D3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7B45" w14:textId="77777777" w:rsidR="001A6C07" w:rsidRDefault="001A6C07" w:rsidP="00710659">
      <w:pPr>
        <w:spacing w:after="0" w:line="240" w:lineRule="auto"/>
      </w:pPr>
      <w:r>
        <w:separator/>
      </w:r>
    </w:p>
    <w:p w14:paraId="6215CC46" w14:textId="77777777" w:rsidR="001A6C07" w:rsidRDefault="001A6C07"/>
  </w:footnote>
  <w:footnote w:type="continuationSeparator" w:id="0">
    <w:p w14:paraId="395742AD" w14:textId="77777777" w:rsidR="001A6C07" w:rsidRDefault="001A6C07" w:rsidP="00710659">
      <w:pPr>
        <w:spacing w:after="0" w:line="240" w:lineRule="auto"/>
      </w:pPr>
      <w:r>
        <w:continuationSeparator/>
      </w:r>
    </w:p>
    <w:p w14:paraId="63A5C614" w14:textId="77777777" w:rsidR="001A6C07" w:rsidRDefault="001A6C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FE25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494FD72D6C294DDFA4666FB8EB0C52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A129769" w14:textId="77777777" w:rsidR="00926CB2" w:rsidRDefault="00C75C42" w:rsidP="008402F2">
        <w:pPr>
          <w:pStyle w:val="PageHead"/>
        </w:pPr>
        <w:r>
          <w:t>Packet Tracer - Configure Router-on-a-Stick Inter-VLAN Routing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BBF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B0D2E8" wp14:editId="3797E7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DE01D4"/>
    <w:multiLevelType w:val="multilevel"/>
    <w:tmpl w:val="9A74DF5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56617293">
    <w:abstractNumId w:val="7"/>
  </w:num>
  <w:num w:numId="2" w16cid:durableId="840776240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59746006">
    <w:abstractNumId w:val="3"/>
  </w:num>
  <w:num w:numId="4" w16cid:durableId="1726754743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35863040">
    <w:abstractNumId w:val="4"/>
  </w:num>
  <w:num w:numId="6" w16cid:durableId="1557623784">
    <w:abstractNumId w:val="0"/>
  </w:num>
  <w:num w:numId="7" w16cid:durableId="1018578118">
    <w:abstractNumId w:val="1"/>
  </w:num>
  <w:num w:numId="8" w16cid:durableId="105928054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889220648">
    <w:abstractNumId w:val="4"/>
  </w:num>
  <w:num w:numId="10" w16cid:durableId="205139051">
    <w:abstractNumId w:val="9"/>
  </w:num>
  <w:num w:numId="11" w16cid:durableId="2069720286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2" w16cid:durableId="119803589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335498216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593200716">
    <w:abstractNumId w:val="2"/>
  </w:num>
  <w:num w:numId="15" w16cid:durableId="16735349">
    <w:abstractNumId w:val="2"/>
  </w:num>
  <w:num w:numId="16" w16cid:durableId="417747652">
    <w:abstractNumId w:val="8"/>
  </w:num>
  <w:num w:numId="17" w16cid:durableId="20266661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34980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4AD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F9E"/>
    <w:rsid w:val="000C6425"/>
    <w:rsid w:val="000C6E6E"/>
    <w:rsid w:val="000C7B7D"/>
    <w:rsid w:val="000D55B4"/>
    <w:rsid w:val="000E181B"/>
    <w:rsid w:val="000E65F0"/>
    <w:rsid w:val="000F072C"/>
    <w:rsid w:val="000F2074"/>
    <w:rsid w:val="000F31D7"/>
    <w:rsid w:val="000F357A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668E"/>
    <w:rsid w:val="00157902"/>
    <w:rsid w:val="0016032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6C8"/>
    <w:rsid w:val="001A0312"/>
    <w:rsid w:val="001A15DA"/>
    <w:rsid w:val="001A2694"/>
    <w:rsid w:val="001A29D3"/>
    <w:rsid w:val="001A3CC7"/>
    <w:rsid w:val="001A67A4"/>
    <w:rsid w:val="001A69AC"/>
    <w:rsid w:val="001A6C07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6D21"/>
    <w:rsid w:val="00242E3A"/>
    <w:rsid w:val="00246492"/>
    <w:rsid w:val="002506CF"/>
    <w:rsid w:val="0025107F"/>
    <w:rsid w:val="00251CDA"/>
    <w:rsid w:val="00260CD4"/>
    <w:rsid w:val="002639D8"/>
    <w:rsid w:val="00265F77"/>
    <w:rsid w:val="00266C83"/>
    <w:rsid w:val="00270FCC"/>
    <w:rsid w:val="002768DC"/>
    <w:rsid w:val="002946F1"/>
    <w:rsid w:val="00294C8F"/>
    <w:rsid w:val="002A0B2E"/>
    <w:rsid w:val="002A0DC1"/>
    <w:rsid w:val="002A6C56"/>
    <w:rsid w:val="002A7176"/>
    <w:rsid w:val="002B0199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CA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3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3EC6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EFE"/>
    <w:rsid w:val="00473E34"/>
    <w:rsid w:val="00476BA9"/>
    <w:rsid w:val="00481650"/>
    <w:rsid w:val="00490807"/>
    <w:rsid w:val="00491E98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6004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2D0"/>
    <w:rsid w:val="00592329"/>
    <w:rsid w:val="00593386"/>
    <w:rsid w:val="00596998"/>
    <w:rsid w:val="0059790F"/>
    <w:rsid w:val="005A2C4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977"/>
    <w:rsid w:val="006131CE"/>
    <w:rsid w:val="0061336B"/>
    <w:rsid w:val="00617D6E"/>
    <w:rsid w:val="00620ED5"/>
    <w:rsid w:val="00622D61"/>
    <w:rsid w:val="00624198"/>
    <w:rsid w:val="00633F5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0629"/>
    <w:rsid w:val="00882B63"/>
    <w:rsid w:val="00883500"/>
    <w:rsid w:val="0088426A"/>
    <w:rsid w:val="008852BA"/>
    <w:rsid w:val="00890108"/>
    <w:rsid w:val="00893877"/>
    <w:rsid w:val="0089532C"/>
    <w:rsid w:val="00896165"/>
    <w:rsid w:val="00896340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2DE"/>
    <w:rsid w:val="008D23DF"/>
    <w:rsid w:val="008D73BF"/>
    <w:rsid w:val="008D7F09"/>
    <w:rsid w:val="008E00D5"/>
    <w:rsid w:val="008E5B64"/>
    <w:rsid w:val="008E71F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5F3A"/>
    <w:rsid w:val="00917624"/>
    <w:rsid w:val="00926CB2"/>
    <w:rsid w:val="00930386"/>
    <w:rsid w:val="009309F5"/>
    <w:rsid w:val="00933237"/>
    <w:rsid w:val="00933F28"/>
    <w:rsid w:val="009400C3"/>
    <w:rsid w:val="00942299"/>
    <w:rsid w:val="00942832"/>
    <w:rsid w:val="009453F7"/>
    <w:rsid w:val="0094625D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432B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56D3"/>
    <w:rsid w:val="00AD68E9"/>
    <w:rsid w:val="00AE56C0"/>
    <w:rsid w:val="00AF7ACC"/>
    <w:rsid w:val="00B00914"/>
    <w:rsid w:val="00B02A8E"/>
    <w:rsid w:val="00B02ADD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4E97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DB5"/>
    <w:rsid w:val="00C351B8"/>
    <w:rsid w:val="00C410D9"/>
    <w:rsid w:val="00C44DB7"/>
    <w:rsid w:val="00C4510A"/>
    <w:rsid w:val="00C47F2E"/>
    <w:rsid w:val="00C52BA6"/>
    <w:rsid w:val="00C57A1A"/>
    <w:rsid w:val="00C60782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C42"/>
    <w:rsid w:val="00C75FBE"/>
    <w:rsid w:val="00C77B29"/>
    <w:rsid w:val="00C84FDB"/>
    <w:rsid w:val="00C87039"/>
    <w:rsid w:val="00C8718B"/>
    <w:rsid w:val="00C872E4"/>
    <w:rsid w:val="00C878D9"/>
    <w:rsid w:val="00C90311"/>
    <w:rsid w:val="00C91C26"/>
    <w:rsid w:val="00CA1372"/>
    <w:rsid w:val="00CA2BB2"/>
    <w:rsid w:val="00CA73D5"/>
    <w:rsid w:val="00CB2FC9"/>
    <w:rsid w:val="00CB5068"/>
    <w:rsid w:val="00CB7D2B"/>
    <w:rsid w:val="00CC1C87"/>
    <w:rsid w:val="00CC3000"/>
    <w:rsid w:val="00CC4859"/>
    <w:rsid w:val="00CC6165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FC9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6F82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38A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1B0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328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1F46"/>
    <w:rsid w:val="00E53F99"/>
    <w:rsid w:val="00E56510"/>
    <w:rsid w:val="00E62EA8"/>
    <w:rsid w:val="00E67A6E"/>
    <w:rsid w:val="00E70096"/>
    <w:rsid w:val="00E71B43"/>
    <w:rsid w:val="00E74E26"/>
    <w:rsid w:val="00E81612"/>
    <w:rsid w:val="00E82BD7"/>
    <w:rsid w:val="00E859E3"/>
    <w:rsid w:val="00E87D18"/>
    <w:rsid w:val="00E87D62"/>
    <w:rsid w:val="00E92355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BD"/>
    <w:rsid w:val="00F5705F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0C9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64FA2"/>
  <w15:docId w15:val="{2B8F7991-B7B3-4AE8-84A2-D2EB9A9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E3EC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3E3EC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3E3EC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3E3EC6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E3EC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3EC6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E3EC6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E3EC6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E3EC6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E3EC6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E3EC6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3E3EC6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E3EC6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E3EC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3E3EC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3E3EC6"/>
    <w:pPr>
      <w:ind w:left="720"/>
    </w:pPr>
  </w:style>
  <w:style w:type="paragraph" w:styleId="Header">
    <w:name w:val="header"/>
    <w:basedOn w:val="Normal"/>
    <w:link w:val="HeaderChar"/>
    <w:unhideWhenUsed/>
    <w:rsid w:val="003E3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E3EC6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3E3EC6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3E3EC6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EC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EC6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3E3EC6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E3EC6"/>
  </w:style>
  <w:style w:type="table" w:styleId="TableGrid">
    <w:name w:val="Table Grid"/>
    <w:basedOn w:val="TableNormal"/>
    <w:uiPriority w:val="59"/>
    <w:rsid w:val="003E3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3E3EC6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3E3EC6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E3EC6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3E3EC6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E3EC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E3EC6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3E3EC6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3E3EC6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3E3EC6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3E3EC6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3E3EC6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3E3EC6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E3EC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E3EC6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3E3EC6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3E3EC6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E3EC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3E3EC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3E3EC6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3E3EC6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3E3EC6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E3EC6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3E3EC6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3E3EC6"/>
    <w:rPr>
      <w:color w:val="EE0000"/>
    </w:rPr>
  </w:style>
  <w:style w:type="paragraph" w:customStyle="1" w:styleId="BodyTextL25Bold">
    <w:name w:val="Body Text L25 Bold"/>
    <w:basedOn w:val="BodyTextL25"/>
    <w:qFormat/>
    <w:rsid w:val="003E3EC6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E3EC6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3E3EC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E3E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E3E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EC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E3EC6"/>
    <w:rPr>
      <w:b/>
      <w:bCs/>
    </w:rPr>
  </w:style>
  <w:style w:type="paragraph" w:customStyle="1" w:styleId="ReflectionQ">
    <w:name w:val="Reflection Q"/>
    <w:basedOn w:val="BodyTextL25"/>
    <w:qFormat/>
    <w:rsid w:val="003E3EC6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3E3EC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E3EC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3E3EC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3E3EC6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3E3EC6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E3EC6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3E3EC6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3E3EC6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3E3EC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E3EC6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3E3EC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E3EC6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3E3EC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3E3EC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3E3EC6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3E3EC6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3E3EC6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3E3EC6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3E3EC6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3E3EC6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3E3EC6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3E3EC6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3E3EC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3E3EC6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3E3EC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3E3EC6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3E3EC6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3E3EC6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3E3EC6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3E3EC6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3E3EC6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3E3EC6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3E3EC6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3E3EC6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3E3EC6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3E3EC6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3E3EC6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3E3EC6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3E3EC6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3E3EC6"/>
    <w:rPr>
      <w:b/>
    </w:rPr>
  </w:style>
  <w:style w:type="character" w:customStyle="1" w:styleId="CMDChar">
    <w:name w:val="CMD Char"/>
    <w:basedOn w:val="DefaultParagraphFont"/>
    <w:link w:val="CMD"/>
    <w:rsid w:val="003E3EC6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3E3EC6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3E3EC6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3E3EC6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491E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E3EC6"/>
    <w:rPr>
      <w:color w:val="808080"/>
    </w:rPr>
  </w:style>
  <w:style w:type="paragraph" w:customStyle="1" w:styleId="CMDRed">
    <w:name w:val="CMD Red"/>
    <w:basedOn w:val="CMD"/>
    <w:link w:val="CMDRedChar"/>
    <w:qFormat/>
    <w:rsid w:val="003E3EC6"/>
    <w:rPr>
      <w:color w:val="EE0000"/>
    </w:rPr>
  </w:style>
  <w:style w:type="character" w:customStyle="1" w:styleId="CMDRedChar">
    <w:name w:val="CMD Red Char"/>
    <w:basedOn w:val="CMDChar"/>
    <w:link w:val="CMDRed"/>
    <w:rsid w:val="003E3EC6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3E3EC6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3E3EC6"/>
    <w:rPr>
      <w:szCs w:val="22"/>
    </w:rPr>
  </w:style>
  <w:style w:type="character" w:customStyle="1" w:styleId="CMDOutputChar">
    <w:name w:val="CMD Output Char"/>
    <w:basedOn w:val="BodyTextL25Char"/>
    <w:link w:val="CMDOutput"/>
    <w:rsid w:val="003E3EC6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3E3EC6"/>
    <w:rPr>
      <w:rFonts w:ascii="Courier New" w:hAnsi="Courier New"/>
      <w:color w:val="EE0000"/>
      <w:sz w:val="18"/>
      <w:szCs w:val="22"/>
    </w:rPr>
  </w:style>
  <w:style w:type="character" w:customStyle="1" w:styleId="Heading1Gray">
    <w:name w:val="Heading 1 Gray"/>
    <w:basedOn w:val="Heading1Char"/>
    <w:uiPriority w:val="1"/>
    <w:qFormat/>
    <w:rsid w:val="003E3EC6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3E3EC6"/>
  </w:style>
  <w:style w:type="paragraph" w:customStyle="1" w:styleId="TableAnswer">
    <w:name w:val="Table Answer"/>
    <w:basedOn w:val="TableText"/>
    <w:qFormat/>
    <w:rsid w:val="003E3EC6"/>
  </w:style>
  <w:style w:type="character" w:customStyle="1" w:styleId="Heading2Gray">
    <w:name w:val="Heading 2 Gray"/>
    <w:basedOn w:val="Heading2Char"/>
    <w:uiPriority w:val="1"/>
    <w:qFormat/>
    <w:rsid w:val="003E3EC6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3E3EC6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3E3EC6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3E3EC6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3E3EC6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3E3EC6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3E3EC6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3E3EC6"/>
    <w:rPr>
      <w:rFonts w:ascii="Courier New" w:hAnsi="Courier New"/>
      <w:szCs w:val="22"/>
    </w:rPr>
  </w:style>
  <w:style w:type="paragraph" w:styleId="NoSpacing">
    <w:name w:val="No Spacing"/>
    <w:uiPriority w:val="1"/>
    <w:qFormat/>
    <w:rsid w:val="00D36F82"/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4FD72D6C294DDFA4666FB8EB0C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6660-899C-4E58-9F17-F370820D86A1}"/>
      </w:docPartPr>
      <w:docPartBody>
        <w:p w:rsidR="00E04A04" w:rsidRDefault="000727A5">
          <w:pPr>
            <w:pStyle w:val="494FD72D6C294DDFA4666FB8EB0C524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5"/>
    <w:rsid w:val="000727A5"/>
    <w:rsid w:val="00086F02"/>
    <w:rsid w:val="000A71C0"/>
    <w:rsid w:val="00426C8E"/>
    <w:rsid w:val="00493A2D"/>
    <w:rsid w:val="005B6096"/>
    <w:rsid w:val="006D77B9"/>
    <w:rsid w:val="007C290E"/>
    <w:rsid w:val="00895D0E"/>
    <w:rsid w:val="008C5461"/>
    <w:rsid w:val="00986A62"/>
    <w:rsid w:val="00E04A04"/>
    <w:rsid w:val="00FA162A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4FD72D6C294DDFA4666FB8EB0C5246">
    <w:name w:val="494FD72D6C294DDFA4666FB8EB0C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02F19F-D6EE-4481-AE95-42B976FDA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165</TotalTime>
  <Pages>4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Router-on-a-Stick Inter-VLAN Routing</vt:lpstr>
    </vt:vector>
  </TitlesOfParts>
  <Company>Cisco Systems, Inc.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Router-on-a-Stick Inter-VLAN Routing</dc:title>
  <dc:creator>Shawn Bentley</dc:creator>
  <dc:description>2013</dc:description>
  <cp:lastModifiedBy>Andrew Koenig</cp:lastModifiedBy>
  <cp:revision>6</cp:revision>
  <cp:lastPrinted>2021-01-11T15:14:00Z</cp:lastPrinted>
  <dcterms:created xsi:type="dcterms:W3CDTF">2021-02-01T17:24:00Z</dcterms:created>
  <dcterms:modified xsi:type="dcterms:W3CDTF">2023-02-08T23:44:00Z</dcterms:modified>
</cp:coreProperties>
</file>
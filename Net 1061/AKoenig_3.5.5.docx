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4CC37" w14:textId="77777777" w:rsidR="00055517" w:rsidRDefault="00055517" w:rsidP="00055517">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1D4B4A73" w14:textId="77777777" w:rsidR="00055517" w:rsidRDefault="00055517" w:rsidP="00055517">
      <w:pPr>
        <w:pStyle w:val="NoSpacing"/>
        <w:rPr>
          <w:rFonts w:ascii="Times New Roman" w:hAnsi="Times New Roman" w:cs="Times New Roman"/>
          <w:b/>
          <w:sz w:val="28"/>
        </w:rPr>
      </w:pPr>
    </w:p>
    <w:p w14:paraId="6C73E9FA" w14:textId="4682A4D7" w:rsidR="00055517" w:rsidRPr="005A5C1F" w:rsidRDefault="00055517" w:rsidP="00055517">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5A5C1F">
        <w:rPr>
          <w:rFonts w:ascii="Times New Roman" w:hAnsi="Times New Roman" w:cs="Times New Roman"/>
          <w:b/>
          <w:color w:val="00B0F0"/>
          <w:sz w:val="28"/>
        </w:rPr>
        <w:t>Andrew Koenig</w:t>
      </w:r>
    </w:p>
    <w:p w14:paraId="35E4119C" w14:textId="77777777" w:rsidR="00055517" w:rsidRDefault="00055517" w:rsidP="00055517">
      <w:pPr>
        <w:pStyle w:val="NoSpacing"/>
        <w:rPr>
          <w:rFonts w:ascii="Times New Roman" w:hAnsi="Times New Roman" w:cs="Times New Roman"/>
          <w:b/>
          <w:sz w:val="28"/>
        </w:rPr>
      </w:pPr>
      <w:r>
        <w:rPr>
          <w:rFonts w:ascii="Times New Roman" w:hAnsi="Times New Roman" w:cs="Times New Roman"/>
          <w:b/>
          <w:sz w:val="28"/>
        </w:rPr>
        <w:t xml:space="preserve">                             </w:t>
      </w:r>
    </w:p>
    <w:p w14:paraId="098455D5" w14:textId="1CFA9790" w:rsidR="00055517" w:rsidRPr="00254320" w:rsidRDefault="00055517" w:rsidP="00055517">
      <w:pPr>
        <w:pStyle w:val="NoSpacing"/>
        <w:rPr>
          <w:rFonts w:ascii="Times New Roman" w:hAnsi="Times New Roman" w:cs="Times New Roman"/>
        </w:rPr>
      </w:pPr>
      <w:r w:rsidRPr="000917D5">
        <w:rPr>
          <w:rFonts w:ascii="Times New Roman" w:hAnsi="Times New Roman" w:cs="Times New Roman"/>
          <w:b/>
          <w:sz w:val="28"/>
        </w:rPr>
        <w:t xml:space="preserve">Lab:  #              </w:t>
      </w:r>
      <w:r w:rsidR="005A5C1F" w:rsidRPr="005A5C1F">
        <w:rPr>
          <w:rFonts w:ascii="Times New Roman" w:hAnsi="Times New Roman" w:cs="Times New Roman"/>
          <w:b/>
          <w:color w:val="00B0F0"/>
          <w:sz w:val="28"/>
        </w:rPr>
        <w:t>3</w:t>
      </w:r>
      <w:r w:rsidRPr="005A5C1F">
        <w:rPr>
          <w:rFonts w:ascii="Times New Roman" w:hAnsi="Times New Roman" w:cs="Times New Roman"/>
          <w:b/>
          <w:color w:val="00B0F0"/>
          <w:sz w:val="28"/>
        </w:rPr>
        <w:t xml:space="preserve">   </w:t>
      </w:r>
    </w:p>
    <w:p w14:paraId="34DD7CC9" w14:textId="77777777" w:rsidR="00055517" w:rsidRPr="00254320" w:rsidRDefault="00055517" w:rsidP="00055517">
      <w:pPr>
        <w:jc w:val="center"/>
        <w:rPr>
          <w:rFonts w:ascii="Times New Roman" w:hAnsi="Times New Roman"/>
          <w:u w:val="single"/>
        </w:rPr>
      </w:pPr>
    </w:p>
    <w:p w14:paraId="3008EB89" w14:textId="77777777" w:rsidR="00055517" w:rsidRPr="00F5542D" w:rsidRDefault="00055517" w:rsidP="00055517">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6140A94E" w14:textId="77777777" w:rsidR="00055517" w:rsidRDefault="00055517" w:rsidP="00055517">
      <w:pPr>
        <w:pStyle w:val="NoSpacing"/>
        <w:ind w:left="2880" w:firstLine="720"/>
        <w:rPr>
          <w:rFonts w:ascii="Times New Roman" w:hAnsi="Times New Roman" w:cs="Times New Roman"/>
          <w:b/>
          <w:i/>
          <w:u w:val="single"/>
        </w:rPr>
      </w:pPr>
    </w:p>
    <w:p w14:paraId="08ABFA91" w14:textId="77777777" w:rsidR="00055517" w:rsidRPr="00254320" w:rsidRDefault="00055517" w:rsidP="00055517">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48B84F5D" w14:textId="77777777" w:rsidR="00055517" w:rsidRPr="00254320" w:rsidRDefault="00055517" w:rsidP="00055517">
      <w:pPr>
        <w:pStyle w:val="NoSpacing"/>
        <w:rPr>
          <w:rFonts w:ascii="Times New Roman" w:hAnsi="Times New Roman" w:cs="Times New Roman"/>
        </w:rPr>
      </w:pPr>
    </w:p>
    <w:p w14:paraId="61C96F96" w14:textId="77777777" w:rsidR="00055517" w:rsidRPr="00254320" w:rsidRDefault="00055517" w:rsidP="00055517">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07CAAE4E" w14:textId="77777777" w:rsidR="00055517" w:rsidRPr="00254320" w:rsidRDefault="00055517" w:rsidP="00055517">
      <w:pPr>
        <w:pStyle w:val="NoSpacing"/>
        <w:rPr>
          <w:rFonts w:ascii="Times New Roman" w:hAnsi="Times New Roman" w:cs="Times New Roman"/>
        </w:rPr>
      </w:pPr>
    </w:p>
    <w:p w14:paraId="058D8D87" w14:textId="77777777" w:rsidR="00055517" w:rsidRPr="00254320" w:rsidRDefault="00055517" w:rsidP="00055517">
      <w:pPr>
        <w:pStyle w:val="NoSpacing"/>
        <w:rPr>
          <w:rFonts w:ascii="Times New Roman" w:hAnsi="Times New Roman" w:cs="Times New Roman"/>
        </w:rPr>
      </w:pPr>
    </w:p>
    <w:p w14:paraId="227B2772" w14:textId="77777777" w:rsidR="00055517" w:rsidRPr="00254320" w:rsidRDefault="00055517" w:rsidP="00055517">
      <w:pPr>
        <w:pStyle w:val="NoSpacing"/>
        <w:rPr>
          <w:rFonts w:ascii="Times New Roman" w:hAnsi="Times New Roman" w:cs="Times New Roman"/>
        </w:rPr>
      </w:pPr>
    </w:p>
    <w:p w14:paraId="69A50B1E" w14:textId="77777777" w:rsidR="00055517" w:rsidRPr="00254320" w:rsidRDefault="00055517" w:rsidP="00055517">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7BA85B68" w14:textId="77777777" w:rsidR="00055517" w:rsidRPr="00254320" w:rsidRDefault="00055517" w:rsidP="00055517">
      <w:pPr>
        <w:pStyle w:val="NoSpacing"/>
        <w:rPr>
          <w:rFonts w:ascii="Times New Roman" w:hAnsi="Times New Roman" w:cs="Times New Roman"/>
        </w:rPr>
      </w:pPr>
    </w:p>
    <w:p w14:paraId="04C79900" w14:textId="77777777" w:rsidR="00055517" w:rsidRPr="00254320" w:rsidRDefault="00055517" w:rsidP="00055517">
      <w:pPr>
        <w:pStyle w:val="NoSpacing"/>
        <w:rPr>
          <w:rFonts w:ascii="Times New Roman" w:hAnsi="Times New Roman" w:cs="Times New Roman"/>
        </w:rPr>
      </w:pPr>
    </w:p>
    <w:p w14:paraId="78453DFC" w14:textId="77777777" w:rsidR="00055517" w:rsidRPr="00254320" w:rsidRDefault="00055517" w:rsidP="00055517">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1367D41A" w14:textId="77777777" w:rsidR="00055517" w:rsidRPr="00254320" w:rsidRDefault="00055517" w:rsidP="00055517">
      <w:pPr>
        <w:pStyle w:val="NoSpacing"/>
        <w:rPr>
          <w:rFonts w:ascii="Times New Roman" w:hAnsi="Times New Roman" w:cs="Times New Roman"/>
        </w:rPr>
      </w:pPr>
    </w:p>
    <w:p w14:paraId="11409E20" w14:textId="77777777" w:rsidR="00055517" w:rsidRPr="00254320" w:rsidRDefault="00055517" w:rsidP="00055517">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76FED955" w14:textId="77777777" w:rsidR="00055517" w:rsidRPr="00254320" w:rsidRDefault="00055517" w:rsidP="00055517">
      <w:pPr>
        <w:pStyle w:val="NoSpacing"/>
        <w:rPr>
          <w:rFonts w:ascii="Times New Roman" w:hAnsi="Times New Roman" w:cs="Times New Roman"/>
        </w:rPr>
      </w:pPr>
    </w:p>
    <w:p w14:paraId="29E49C6C" w14:textId="77777777" w:rsidR="00055517" w:rsidRPr="00254320" w:rsidRDefault="00055517" w:rsidP="00055517">
      <w:pPr>
        <w:pStyle w:val="NoSpacing"/>
        <w:rPr>
          <w:rFonts w:ascii="Times New Roman" w:hAnsi="Times New Roman" w:cs="Times New Roman"/>
        </w:rPr>
      </w:pPr>
    </w:p>
    <w:p w14:paraId="4251AF87" w14:textId="77777777" w:rsidR="00055517" w:rsidRPr="00254320" w:rsidRDefault="00055517" w:rsidP="00055517">
      <w:pPr>
        <w:pStyle w:val="NoSpacing"/>
        <w:rPr>
          <w:rFonts w:ascii="Times New Roman" w:hAnsi="Times New Roman" w:cs="Times New Roman"/>
        </w:rPr>
      </w:pPr>
    </w:p>
    <w:p w14:paraId="52C7B525" w14:textId="77777777" w:rsidR="00055517" w:rsidRPr="00254320" w:rsidRDefault="00055517" w:rsidP="00055517">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527D23E2" w14:textId="77777777" w:rsidR="00055517" w:rsidRPr="00254320" w:rsidRDefault="00055517" w:rsidP="00055517">
      <w:pPr>
        <w:pStyle w:val="NoSpacing"/>
        <w:rPr>
          <w:rFonts w:ascii="Times New Roman" w:hAnsi="Times New Roman" w:cs="Times New Roman"/>
        </w:rPr>
      </w:pPr>
    </w:p>
    <w:p w14:paraId="25D66DF8" w14:textId="77777777" w:rsidR="00055517" w:rsidRPr="00254320" w:rsidRDefault="00055517" w:rsidP="00055517">
      <w:pPr>
        <w:pStyle w:val="NoSpacing"/>
        <w:rPr>
          <w:rFonts w:ascii="Times New Roman" w:hAnsi="Times New Roman" w:cs="Times New Roman"/>
        </w:rPr>
      </w:pPr>
    </w:p>
    <w:p w14:paraId="2E4586E8" w14:textId="77777777" w:rsidR="00055517" w:rsidRPr="00254320" w:rsidRDefault="00055517" w:rsidP="00055517">
      <w:pPr>
        <w:pStyle w:val="NoSpacing"/>
        <w:rPr>
          <w:rFonts w:ascii="Times New Roman" w:hAnsi="Times New Roman" w:cs="Times New Roman"/>
        </w:rPr>
      </w:pPr>
    </w:p>
    <w:p w14:paraId="3C553485" w14:textId="77777777" w:rsidR="00055517" w:rsidRDefault="00055517" w:rsidP="00055517">
      <w:pPr>
        <w:pStyle w:val="NoSpacing"/>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p>
    <w:p w14:paraId="263A4EE8" w14:textId="77777777" w:rsidR="00055517" w:rsidRDefault="00055517">
      <w:pPr>
        <w:spacing w:before="0" w:after="0" w:line="240" w:lineRule="auto"/>
        <w:rPr>
          <w:rFonts w:eastAsiaTheme="majorEastAsia" w:cstheme="majorBidi"/>
          <w:color w:val="EE0000"/>
          <w:kern w:val="28"/>
          <w:sz w:val="32"/>
          <w:szCs w:val="56"/>
        </w:rPr>
      </w:pPr>
      <w:r>
        <w:rPr>
          <w:b/>
          <w:color w:val="EE0000"/>
        </w:rPr>
        <w:br w:type="page"/>
      </w:r>
    </w:p>
    <w:p w14:paraId="23E66FE7" w14:textId="34B5318A" w:rsidR="004D36D7" w:rsidRPr="00FD4A68" w:rsidRDefault="00000000" w:rsidP="00DE45F7">
      <w:pPr>
        <w:pStyle w:val="Title"/>
        <w:rPr>
          <w:rStyle w:val="LabTitleInstVersred"/>
          <w:b/>
          <w:color w:val="auto"/>
        </w:rPr>
      </w:pPr>
      <w:sdt>
        <w:sdtPr>
          <w:rPr>
            <w:b w:val="0"/>
            <w:color w:val="EE0000"/>
          </w:rPr>
          <w:alias w:val="Title"/>
          <w:tag w:val=""/>
          <w:id w:val="-487021785"/>
          <w:placeholder>
            <w:docPart w:val="7B0D4EDE1DB241CFAC113CC31DEC8B2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F64BF">
            <w:t>Packet Tracer - Configure DTP</w:t>
          </w:r>
        </w:sdtContent>
      </w:sdt>
    </w:p>
    <w:p w14:paraId="2212E9CA" w14:textId="77777777" w:rsidR="006A0185" w:rsidRDefault="006A0185" w:rsidP="00F52C6E">
      <w:pPr>
        <w:pStyle w:val="Heading1"/>
      </w:pPr>
      <w:r>
        <w:t>Addressing Table</w:t>
      </w:r>
    </w:p>
    <w:tbl>
      <w:tblPr>
        <w:tblStyle w:val="LabTableStyle"/>
        <w:tblW w:w="0" w:type="auto"/>
        <w:tblLook w:val="04A0" w:firstRow="1" w:lastRow="0" w:firstColumn="1" w:lastColumn="0" w:noHBand="0" w:noVBand="1"/>
        <w:tblDescription w:val="This table shows the addressing for the Device, Interface, IP Address and Subnet Mask."/>
      </w:tblPr>
      <w:tblGrid>
        <w:gridCol w:w="2518"/>
        <w:gridCol w:w="2519"/>
        <w:gridCol w:w="2518"/>
        <w:gridCol w:w="2519"/>
      </w:tblGrid>
      <w:tr w:rsidR="006A0185" w:rsidRPr="0082395C" w14:paraId="4F50E469" w14:textId="77777777" w:rsidTr="006A0185">
        <w:trPr>
          <w:cnfStyle w:val="100000000000" w:firstRow="1" w:lastRow="0" w:firstColumn="0" w:lastColumn="0" w:oddVBand="0" w:evenVBand="0" w:oddHBand="0" w:evenHBand="0" w:firstRowFirstColumn="0" w:firstRowLastColumn="0" w:lastRowFirstColumn="0" w:lastRowLastColumn="0"/>
          <w:tblHeader/>
        </w:trPr>
        <w:tc>
          <w:tcPr>
            <w:tcW w:w="2518" w:type="dxa"/>
          </w:tcPr>
          <w:p w14:paraId="4A9FA461" w14:textId="77777777" w:rsidR="006A0185" w:rsidRPr="0082395C" w:rsidRDefault="006A0185" w:rsidP="006A0185">
            <w:pPr>
              <w:pStyle w:val="TableHeading"/>
            </w:pPr>
            <w:r>
              <w:t>Device</w:t>
            </w:r>
          </w:p>
        </w:tc>
        <w:tc>
          <w:tcPr>
            <w:tcW w:w="2519" w:type="dxa"/>
          </w:tcPr>
          <w:p w14:paraId="6971E757" w14:textId="77777777" w:rsidR="006A0185" w:rsidRDefault="006A0185" w:rsidP="006A0185">
            <w:pPr>
              <w:pStyle w:val="TableHeading"/>
            </w:pPr>
            <w:r>
              <w:t>Interface</w:t>
            </w:r>
          </w:p>
        </w:tc>
        <w:tc>
          <w:tcPr>
            <w:tcW w:w="2518" w:type="dxa"/>
          </w:tcPr>
          <w:p w14:paraId="51C4E718" w14:textId="77777777" w:rsidR="006A0185" w:rsidRPr="0082395C" w:rsidRDefault="006A0185" w:rsidP="006A0185">
            <w:pPr>
              <w:pStyle w:val="TableHeading"/>
            </w:pPr>
            <w:r>
              <w:t>IP Address</w:t>
            </w:r>
          </w:p>
        </w:tc>
        <w:tc>
          <w:tcPr>
            <w:tcW w:w="2519" w:type="dxa"/>
          </w:tcPr>
          <w:p w14:paraId="09E2728B" w14:textId="77777777" w:rsidR="006A0185" w:rsidRPr="0082395C" w:rsidRDefault="006A0185" w:rsidP="006A0185">
            <w:pPr>
              <w:pStyle w:val="TableHeading"/>
            </w:pPr>
            <w:r>
              <w:t>Subnet Mask</w:t>
            </w:r>
          </w:p>
        </w:tc>
      </w:tr>
      <w:tr w:rsidR="006A0185" w:rsidRPr="0082395C" w14:paraId="3CEF8675" w14:textId="77777777" w:rsidTr="006A0185">
        <w:tc>
          <w:tcPr>
            <w:tcW w:w="2518" w:type="dxa"/>
          </w:tcPr>
          <w:p w14:paraId="6D576689" w14:textId="77777777" w:rsidR="006A0185" w:rsidRDefault="006A0185" w:rsidP="006A0185">
            <w:pPr>
              <w:pStyle w:val="TableText"/>
            </w:pPr>
            <w:r>
              <w:t>PC1</w:t>
            </w:r>
          </w:p>
        </w:tc>
        <w:tc>
          <w:tcPr>
            <w:tcW w:w="2519" w:type="dxa"/>
          </w:tcPr>
          <w:p w14:paraId="4D05802B" w14:textId="77777777" w:rsidR="006A0185" w:rsidRPr="00272A93" w:rsidRDefault="006A0185" w:rsidP="006A0185">
            <w:pPr>
              <w:pStyle w:val="TableText"/>
            </w:pPr>
            <w:r>
              <w:t>NIC</w:t>
            </w:r>
          </w:p>
        </w:tc>
        <w:tc>
          <w:tcPr>
            <w:tcW w:w="2518" w:type="dxa"/>
          </w:tcPr>
          <w:p w14:paraId="6712C8C3" w14:textId="77777777" w:rsidR="006A0185" w:rsidRPr="00272A93" w:rsidRDefault="006A0185" w:rsidP="006A0185">
            <w:pPr>
              <w:pStyle w:val="TableText"/>
            </w:pPr>
            <w:r w:rsidRPr="00272A93">
              <w:t>192.168.10.1</w:t>
            </w:r>
          </w:p>
        </w:tc>
        <w:tc>
          <w:tcPr>
            <w:tcW w:w="2519" w:type="dxa"/>
          </w:tcPr>
          <w:p w14:paraId="56ACC432" w14:textId="77777777" w:rsidR="006A0185" w:rsidRPr="00272A93" w:rsidRDefault="006A0185" w:rsidP="006A0185">
            <w:pPr>
              <w:pStyle w:val="TableText"/>
            </w:pPr>
            <w:r w:rsidRPr="00272A93">
              <w:t>255.255.255.0</w:t>
            </w:r>
          </w:p>
        </w:tc>
      </w:tr>
      <w:tr w:rsidR="006A0185" w:rsidRPr="0082395C" w14:paraId="2E0FF6DB" w14:textId="77777777" w:rsidTr="006A0185">
        <w:tc>
          <w:tcPr>
            <w:tcW w:w="2518" w:type="dxa"/>
          </w:tcPr>
          <w:p w14:paraId="4C061D9B" w14:textId="77777777" w:rsidR="006A0185" w:rsidRDefault="006A0185" w:rsidP="006A0185">
            <w:pPr>
              <w:pStyle w:val="TableText"/>
            </w:pPr>
            <w:r>
              <w:t>PC2</w:t>
            </w:r>
          </w:p>
        </w:tc>
        <w:tc>
          <w:tcPr>
            <w:tcW w:w="2519" w:type="dxa"/>
          </w:tcPr>
          <w:p w14:paraId="21AA9AC1" w14:textId="77777777" w:rsidR="006A0185" w:rsidRDefault="006A0185" w:rsidP="006A0185">
            <w:pPr>
              <w:pStyle w:val="TableText"/>
            </w:pPr>
            <w:r>
              <w:t>NIC</w:t>
            </w:r>
          </w:p>
        </w:tc>
        <w:tc>
          <w:tcPr>
            <w:tcW w:w="2518" w:type="dxa"/>
          </w:tcPr>
          <w:p w14:paraId="28FF909E" w14:textId="77777777" w:rsidR="006A0185" w:rsidRPr="00272A93" w:rsidRDefault="006A0185" w:rsidP="006A0185">
            <w:pPr>
              <w:pStyle w:val="TableText"/>
            </w:pPr>
            <w:r>
              <w:t>192.168.20.1</w:t>
            </w:r>
          </w:p>
        </w:tc>
        <w:tc>
          <w:tcPr>
            <w:tcW w:w="2519" w:type="dxa"/>
          </w:tcPr>
          <w:p w14:paraId="6F5BC135" w14:textId="77777777" w:rsidR="006A0185" w:rsidRPr="00272A93" w:rsidRDefault="006A0185" w:rsidP="006A0185">
            <w:pPr>
              <w:pStyle w:val="TableText"/>
            </w:pPr>
            <w:r w:rsidRPr="00272A93">
              <w:t>255.255.255.0</w:t>
            </w:r>
          </w:p>
        </w:tc>
      </w:tr>
      <w:tr w:rsidR="006A0185" w:rsidRPr="0082395C" w14:paraId="3F88EFCB" w14:textId="77777777" w:rsidTr="006A0185">
        <w:tc>
          <w:tcPr>
            <w:tcW w:w="2518" w:type="dxa"/>
          </w:tcPr>
          <w:p w14:paraId="357DF8EA" w14:textId="77777777" w:rsidR="006A0185" w:rsidRDefault="006A0185" w:rsidP="006A0185">
            <w:pPr>
              <w:pStyle w:val="TableText"/>
            </w:pPr>
            <w:r>
              <w:t>PC3</w:t>
            </w:r>
          </w:p>
        </w:tc>
        <w:tc>
          <w:tcPr>
            <w:tcW w:w="2519" w:type="dxa"/>
          </w:tcPr>
          <w:p w14:paraId="3CC2FC2E" w14:textId="77777777" w:rsidR="006A0185" w:rsidRDefault="006A0185" w:rsidP="006A0185">
            <w:pPr>
              <w:pStyle w:val="TableText"/>
            </w:pPr>
            <w:r>
              <w:t>NIC</w:t>
            </w:r>
          </w:p>
        </w:tc>
        <w:tc>
          <w:tcPr>
            <w:tcW w:w="2518" w:type="dxa"/>
          </w:tcPr>
          <w:p w14:paraId="1F513C04" w14:textId="77777777" w:rsidR="006A0185" w:rsidRPr="00272A93" w:rsidRDefault="006A0185" w:rsidP="006A0185">
            <w:pPr>
              <w:pStyle w:val="TableText"/>
            </w:pPr>
            <w:r>
              <w:t>192.168.30.1</w:t>
            </w:r>
          </w:p>
        </w:tc>
        <w:tc>
          <w:tcPr>
            <w:tcW w:w="2519" w:type="dxa"/>
          </w:tcPr>
          <w:p w14:paraId="0A782DFD" w14:textId="77777777" w:rsidR="006A0185" w:rsidRPr="00272A93" w:rsidRDefault="006A0185" w:rsidP="006A0185">
            <w:pPr>
              <w:pStyle w:val="TableText"/>
            </w:pPr>
            <w:r w:rsidRPr="00272A93">
              <w:t>255.255.255.0</w:t>
            </w:r>
          </w:p>
        </w:tc>
      </w:tr>
      <w:tr w:rsidR="006A0185" w:rsidRPr="0082395C" w14:paraId="7B3BC2E3" w14:textId="77777777" w:rsidTr="006A0185">
        <w:tc>
          <w:tcPr>
            <w:tcW w:w="2518" w:type="dxa"/>
          </w:tcPr>
          <w:p w14:paraId="03641105" w14:textId="77777777" w:rsidR="006A0185" w:rsidRDefault="006A0185" w:rsidP="006A0185">
            <w:pPr>
              <w:pStyle w:val="TableText"/>
            </w:pPr>
            <w:r>
              <w:t>PC4</w:t>
            </w:r>
          </w:p>
        </w:tc>
        <w:tc>
          <w:tcPr>
            <w:tcW w:w="2519" w:type="dxa"/>
          </w:tcPr>
          <w:p w14:paraId="30EDB13A" w14:textId="77777777" w:rsidR="006A0185" w:rsidRDefault="006A0185" w:rsidP="006A0185">
            <w:pPr>
              <w:pStyle w:val="TableText"/>
            </w:pPr>
            <w:r>
              <w:t>NIC</w:t>
            </w:r>
          </w:p>
        </w:tc>
        <w:tc>
          <w:tcPr>
            <w:tcW w:w="2518" w:type="dxa"/>
          </w:tcPr>
          <w:p w14:paraId="29B4D1B1" w14:textId="77777777" w:rsidR="006A0185" w:rsidRDefault="006A0185" w:rsidP="006A0185">
            <w:pPr>
              <w:pStyle w:val="TableText"/>
            </w:pPr>
            <w:r>
              <w:t>192.168.30.2</w:t>
            </w:r>
          </w:p>
        </w:tc>
        <w:tc>
          <w:tcPr>
            <w:tcW w:w="2519" w:type="dxa"/>
          </w:tcPr>
          <w:p w14:paraId="18DD420E" w14:textId="77777777" w:rsidR="006A0185" w:rsidRPr="00272A93" w:rsidRDefault="006A0185" w:rsidP="006A0185">
            <w:pPr>
              <w:pStyle w:val="TableText"/>
            </w:pPr>
            <w:r>
              <w:t>255.255.255.0</w:t>
            </w:r>
          </w:p>
        </w:tc>
      </w:tr>
      <w:tr w:rsidR="006A0185" w:rsidRPr="0082395C" w14:paraId="071E0A1C" w14:textId="77777777" w:rsidTr="006A0185">
        <w:tc>
          <w:tcPr>
            <w:tcW w:w="2518" w:type="dxa"/>
          </w:tcPr>
          <w:p w14:paraId="3EB07A52" w14:textId="77777777" w:rsidR="006A0185" w:rsidRDefault="006A0185" w:rsidP="006A0185">
            <w:pPr>
              <w:pStyle w:val="TableText"/>
            </w:pPr>
            <w:r>
              <w:t>PC5</w:t>
            </w:r>
          </w:p>
        </w:tc>
        <w:tc>
          <w:tcPr>
            <w:tcW w:w="2519" w:type="dxa"/>
          </w:tcPr>
          <w:p w14:paraId="13517F5F" w14:textId="77777777" w:rsidR="006A0185" w:rsidRDefault="006A0185" w:rsidP="006A0185">
            <w:pPr>
              <w:pStyle w:val="TableText"/>
            </w:pPr>
            <w:r>
              <w:t>NIC</w:t>
            </w:r>
          </w:p>
        </w:tc>
        <w:tc>
          <w:tcPr>
            <w:tcW w:w="2518" w:type="dxa"/>
          </w:tcPr>
          <w:p w14:paraId="38902259" w14:textId="77777777" w:rsidR="006A0185" w:rsidRDefault="006A0185" w:rsidP="006A0185">
            <w:pPr>
              <w:pStyle w:val="TableText"/>
            </w:pPr>
            <w:r>
              <w:t>192.168.20.2</w:t>
            </w:r>
          </w:p>
        </w:tc>
        <w:tc>
          <w:tcPr>
            <w:tcW w:w="2519" w:type="dxa"/>
          </w:tcPr>
          <w:p w14:paraId="0C828B13" w14:textId="77777777" w:rsidR="006A0185" w:rsidRDefault="006A0185" w:rsidP="006A0185">
            <w:pPr>
              <w:pStyle w:val="TableText"/>
            </w:pPr>
            <w:r>
              <w:t>255.255.255.0</w:t>
            </w:r>
          </w:p>
        </w:tc>
      </w:tr>
      <w:tr w:rsidR="006A0185" w:rsidRPr="0082395C" w14:paraId="12AB4866" w14:textId="77777777" w:rsidTr="006A0185">
        <w:tc>
          <w:tcPr>
            <w:tcW w:w="2518" w:type="dxa"/>
          </w:tcPr>
          <w:p w14:paraId="26767C1C" w14:textId="77777777" w:rsidR="006A0185" w:rsidRDefault="006A0185" w:rsidP="006A0185">
            <w:pPr>
              <w:pStyle w:val="TableText"/>
            </w:pPr>
            <w:r>
              <w:t>PC6</w:t>
            </w:r>
          </w:p>
        </w:tc>
        <w:tc>
          <w:tcPr>
            <w:tcW w:w="2519" w:type="dxa"/>
          </w:tcPr>
          <w:p w14:paraId="2A8410E5" w14:textId="77777777" w:rsidR="006A0185" w:rsidRDefault="006A0185" w:rsidP="006A0185">
            <w:pPr>
              <w:pStyle w:val="TableText"/>
            </w:pPr>
            <w:r>
              <w:t>NIC</w:t>
            </w:r>
          </w:p>
        </w:tc>
        <w:tc>
          <w:tcPr>
            <w:tcW w:w="2518" w:type="dxa"/>
          </w:tcPr>
          <w:p w14:paraId="2788E90D" w14:textId="77777777" w:rsidR="006A0185" w:rsidRDefault="006A0185" w:rsidP="006A0185">
            <w:pPr>
              <w:pStyle w:val="TableText"/>
            </w:pPr>
            <w:r>
              <w:t>192.168.10.2</w:t>
            </w:r>
          </w:p>
        </w:tc>
        <w:tc>
          <w:tcPr>
            <w:tcW w:w="2519" w:type="dxa"/>
          </w:tcPr>
          <w:p w14:paraId="4A61529E" w14:textId="77777777" w:rsidR="006A0185" w:rsidRDefault="006A0185" w:rsidP="006A0185">
            <w:pPr>
              <w:pStyle w:val="TableText"/>
            </w:pPr>
            <w:r>
              <w:t>255.255.255.0</w:t>
            </w:r>
          </w:p>
        </w:tc>
      </w:tr>
      <w:tr w:rsidR="006A0185" w:rsidRPr="0082395C" w14:paraId="4AF7DF42" w14:textId="77777777" w:rsidTr="006A0185">
        <w:tc>
          <w:tcPr>
            <w:tcW w:w="2518" w:type="dxa"/>
          </w:tcPr>
          <w:p w14:paraId="50053217" w14:textId="77777777" w:rsidR="006A0185" w:rsidRPr="00385600" w:rsidRDefault="006A0185" w:rsidP="006A0185">
            <w:pPr>
              <w:pStyle w:val="TableText"/>
            </w:pPr>
            <w:r w:rsidRPr="00385600">
              <w:t>S1</w:t>
            </w:r>
          </w:p>
        </w:tc>
        <w:tc>
          <w:tcPr>
            <w:tcW w:w="2519" w:type="dxa"/>
          </w:tcPr>
          <w:p w14:paraId="725F8FAB" w14:textId="77777777" w:rsidR="006A0185" w:rsidRPr="00385600" w:rsidRDefault="006A0185" w:rsidP="006A0185">
            <w:pPr>
              <w:pStyle w:val="TableText"/>
            </w:pPr>
            <w:r>
              <w:t>VLAN 99</w:t>
            </w:r>
          </w:p>
        </w:tc>
        <w:tc>
          <w:tcPr>
            <w:tcW w:w="2518" w:type="dxa"/>
          </w:tcPr>
          <w:p w14:paraId="571781DD" w14:textId="77777777" w:rsidR="006A0185" w:rsidRPr="00385600" w:rsidRDefault="006A0185" w:rsidP="006A0185">
            <w:pPr>
              <w:pStyle w:val="TableText"/>
            </w:pPr>
            <w:r w:rsidRPr="00385600">
              <w:t>192.168.99.1</w:t>
            </w:r>
          </w:p>
        </w:tc>
        <w:tc>
          <w:tcPr>
            <w:tcW w:w="2519" w:type="dxa"/>
          </w:tcPr>
          <w:p w14:paraId="3BDDE71C" w14:textId="77777777" w:rsidR="006A0185" w:rsidRPr="00385600" w:rsidRDefault="006A0185" w:rsidP="006A0185">
            <w:pPr>
              <w:pStyle w:val="TableText"/>
            </w:pPr>
            <w:r w:rsidRPr="00385600">
              <w:t>255.255.255.0</w:t>
            </w:r>
          </w:p>
        </w:tc>
      </w:tr>
      <w:tr w:rsidR="006A0185" w:rsidRPr="0082395C" w14:paraId="5EBAFD70" w14:textId="77777777" w:rsidTr="006A0185">
        <w:tc>
          <w:tcPr>
            <w:tcW w:w="2518" w:type="dxa"/>
          </w:tcPr>
          <w:p w14:paraId="223CC8C3" w14:textId="77777777" w:rsidR="006A0185" w:rsidRPr="00385600" w:rsidRDefault="006A0185" w:rsidP="006A0185">
            <w:pPr>
              <w:pStyle w:val="TableText"/>
            </w:pPr>
            <w:r w:rsidRPr="00385600">
              <w:t>S2</w:t>
            </w:r>
          </w:p>
        </w:tc>
        <w:tc>
          <w:tcPr>
            <w:tcW w:w="2519" w:type="dxa"/>
          </w:tcPr>
          <w:p w14:paraId="10EE95E4" w14:textId="77777777" w:rsidR="006A0185" w:rsidRPr="00385600" w:rsidRDefault="006A0185" w:rsidP="006A0185">
            <w:pPr>
              <w:pStyle w:val="TableText"/>
            </w:pPr>
            <w:r>
              <w:t>VLAN 99</w:t>
            </w:r>
          </w:p>
        </w:tc>
        <w:tc>
          <w:tcPr>
            <w:tcW w:w="2518" w:type="dxa"/>
          </w:tcPr>
          <w:p w14:paraId="2BF91662" w14:textId="77777777" w:rsidR="006A0185" w:rsidRPr="00385600" w:rsidRDefault="006A0185" w:rsidP="006A0185">
            <w:pPr>
              <w:pStyle w:val="TableText"/>
            </w:pPr>
            <w:r w:rsidRPr="00385600">
              <w:t>192.168.99.2</w:t>
            </w:r>
          </w:p>
        </w:tc>
        <w:tc>
          <w:tcPr>
            <w:tcW w:w="2519" w:type="dxa"/>
          </w:tcPr>
          <w:p w14:paraId="0DDC7D2E" w14:textId="77777777" w:rsidR="006A0185" w:rsidRPr="00385600" w:rsidRDefault="006A0185" w:rsidP="006A0185">
            <w:pPr>
              <w:pStyle w:val="TableText"/>
            </w:pPr>
            <w:r w:rsidRPr="00385600">
              <w:t>255.255.255.0</w:t>
            </w:r>
          </w:p>
        </w:tc>
      </w:tr>
      <w:tr w:rsidR="006A0185" w:rsidRPr="0082395C" w14:paraId="40023D1F" w14:textId="77777777" w:rsidTr="006A0185">
        <w:tc>
          <w:tcPr>
            <w:tcW w:w="2518" w:type="dxa"/>
          </w:tcPr>
          <w:p w14:paraId="4699A693" w14:textId="77777777" w:rsidR="006A0185" w:rsidRPr="00385600" w:rsidRDefault="006A0185" w:rsidP="006A0185">
            <w:pPr>
              <w:pStyle w:val="TableText"/>
            </w:pPr>
            <w:r w:rsidRPr="00385600">
              <w:t>S3</w:t>
            </w:r>
          </w:p>
        </w:tc>
        <w:tc>
          <w:tcPr>
            <w:tcW w:w="2519" w:type="dxa"/>
          </w:tcPr>
          <w:p w14:paraId="0F983D08" w14:textId="77777777" w:rsidR="006A0185" w:rsidRPr="00385600" w:rsidRDefault="006A0185" w:rsidP="006A0185">
            <w:pPr>
              <w:pStyle w:val="TableText"/>
            </w:pPr>
            <w:r>
              <w:t>VLAN 99</w:t>
            </w:r>
          </w:p>
        </w:tc>
        <w:tc>
          <w:tcPr>
            <w:tcW w:w="2518" w:type="dxa"/>
          </w:tcPr>
          <w:p w14:paraId="5E6A1766" w14:textId="77777777" w:rsidR="006A0185" w:rsidRPr="00385600" w:rsidRDefault="006A0185" w:rsidP="006A0185">
            <w:pPr>
              <w:pStyle w:val="TableText"/>
            </w:pPr>
            <w:r w:rsidRPr="00385600">
              <w:t>192.168.99.3</w:t>
            </w:r>
          </w:p>
        </w:tc>
        <w:tc>
          <w:tcPr>
            <w:tcW w:w="2519" w:type="dxa"/>
          </w:tcPr>
          <w:p w14:paraId="27108670" w14:textId="77777777" w:rsidR="006A0185" w:rsidRPr="00385600" w:rsidRDefault="006A0185" w:rsidP="006A0185">
            <w:pPr>
              <w:pStyle w:val="TableText"/>
            </w:pPr>
            <w:r w:rsidRPr="00385600">
              <w:t>255.255.255.0</w:t>
            </w:r>
          </w:p>
        </w:tc>
      </w:tr>
    </w:tbl>
    <w:p w14:paraId="30EF9E36" w14:textId="77777777" w:rsidR="006A0185" w:rsidRPr="003C0FBF" w:rsidRDefault="006A0185" w:rsidP="00F52C6E">
      <w:pPr>
        <w:pStyle w:val="Heading1"/>
      </w:pPr>
      <w:r>
        <w:t>Objectives</w:t>
      </w:r>
    </w:p>
    <w:p w14:paraId="7395502F" w14:textId="77777777" w:rsidR="006A0185" w:rsidRDefault="006A0185" w:rsidP="006A0185">
      <w:pPr>
        <w:pStyle w:val="Bulletlevel1"/>
        <w:spacing w:before="60" w:after="60" w:line="276" w:lineRule="auto"/>
      </w:pPr>
      <w:r>
        <w:t>Configure static trunking</w:t>
      </w:r>
    </w:p>
    <w:p w14:paraId="423221B8" w14:textId="77777777" w:rsidR="006A0185" w:rsidRDefault="006A0185" w:rsidP="006A0185">
      <w:pPr>
        <w:pStyle w:val="Bulletlevel1"/>
        <w:spacing w:before="60" w:after="60" w:line="276" w:lineRule="auto"/>
      </w:pPr>
      <w:r>
        <w:t>Configure and Verify DTP</w:t>
      </w:r>
    </w:p>
    <w:p w14:paraId="1844796C" w14:textId="77777777" w:rsidR="006A0185" w:rsidRPr="00C07FD9" w:rsidRDefault="006A0185" w:rsidP="00F52C6E">
      <w:pPr>
        <w:pStyle w:val="Heading1"/>
      </w:pPr>
      <w:r>
        <w:t>Background / Scenario</w:t>
      </w:r>
    </w:p>
    <w:p w14:paraId="15F2D517" w14:textId="77777777" w:rsidR="006A0185" w:rsidRDefault="006A0185" w:rsidP="006A0185">
      <w:pPr>
        <w:pStyle w:val="BodyTextL25"/>
      </w:pPr>
      <w:r>
        <w:t xml:space="preserve">As the number of switches in a network increases, the administration necessary to manage the VLANs and trunks can be challenging. To ease some of the VLAN and trunking configurations, trunk </w:t>
      </w:r>
      <w:r w:rsidRPr="001522FB">
        <w:t xml:space="preserve">negotiation </w:t>
      </w:r>
      <w:r>
        <w:t xml:space="preserve">between network devices </w:t>
      </w:r>
      <w:r w:rsidRPr="001522FB">
        <w:t>is managed by the Dynamic Trunking Protocol (DTP)</w:t>
      </w:r>
      <w:r>
        <w:t>, and is automatically enabled on Catalyst 2960 and Catalyst 3650 switches.</w:t>
      </w:r>
    </w:p>
    <w:p w14:paraId="1FE59751" w14:textId="77777777" w:rsidR="006A0185" w:rsidRDefault="006A0185" w:rsidP="006A0185">
      <w:pPr>
        <w:pStyle w:val="BodyTextL25"/>
      </w:pPr>
      <w:r>
        <w:t>In this activity, you will configure trunk links between the switches. You will assign ports to VLANs and verify end-to-end connectivity between hosts in the same VLAN.</w:t>
      </w:r>
      <w:r w:rsidR="00A7043C">
        <w:t xml:space="preserve"> You will configure trunk links between the switches, and you will configure VLAN 999 as the native VLAN.</w:t>
      </w:r>
    </w:p>
    <w:p w14:paraId="45EACE99" w14:textId="77777777" w:rsidR="006A0185" w:rsidRDefault="006A0185" w:rsidP="00F52C6E">
      <w:pPr>
        <w:pStyle w:val="Heading1"/>
      </w:pPr>
      <w:r>
        <w:t>Instructions</w:t>
      </w:r>
    </w:p>
    <w:p w14:paraId="5C04AB0E" w14:textId="77777777" w:rsidR="006A0185" w:rsidRDefault="006A0185" w:rsidP="007458E1">
      <w:pPr>
        <w:pStyle w:val="Heading2"/>
      </w:pPr>
      <w:r>
        <w:t>Verify VLAN configuration.</w:t>
      </w:r>
    </w:p>
    <w:p w14:paraId="3A23325F" w14:textId="77777777" w:rsidR="006A0185" w:rsidRDefault="006A0185" w:rsidP="006A0185">
      <w:pPr>
        <w:pStyle w:val="BodyTextL25"/>
      </w:pPr>
      <w:r>
        <w:t>Verify the configured VLANs on the switches.</w:t>
      </w:r>
    </w:p>
    <w:p w14:paraId="73502AC5" w14:textId="77777777" w:rsidR="006A0185" w:rsidRDefault="006A0185" w:rsidP="006A0185">
      <w:pPr>
        <w:pStyle w:val="SubStepAlpha"/>
      </w:pPr>
      <w:r>
        <w:t xml:space="preserve">On </w:t>
      </w:r>
      <w:r w:rsidRPr="005A45E8">
        <w:t>S1</w:t>
      </w:r>
      <w:r>
        <w:t xml:space="preserve">, go to privileged EXEC mode and enter the </w:t>
      </w:r>
      <w:r>
        <w:rPr>
          <w:b/>
        </w:rPr>
        <w:t>show vlan brief</w:t>
      </w:r>
      <w:r>
        <w:t xml:space="preserve"> command to verify the VLANs that are present</w:t>
      </w:r>
      <w:r w:rsidRPr="00D835B0">
        <w:t>.</w:t>
      </w:r>
    </w:p>
    <w:p w14:paraId="6585B39C" w14:textId="77777777" w:rsidR="006A0185" w:rsidRDefault="006A0185" w:rsidP="006A0185">
      <w:pPr>
        <w:pStyle w:val="ConfigWindow"/>
      </w:pPr>
      <w:r>
        <w:t>Open configuration window</w:t>
      </w:r>
    </w:p>
    <w:p w14:paraId="5548652D" w14:textId="77777777" w:rsidR="006A0185" w:rsidRPr="00D835B0" w:rsidRDefault="006A0185" w:rsidP="006A0185">
      <w:pPr>
        <w:pStyle w:val="CMD"/>
        <w:spacing w:before="0"/>
      </w:pPr>
      <w:r>
        <w:t xml:space="preserve">S1# </w:t>
      </w:r>
      <w:r w:rsidRPr="00D835B0">
        <w:rPr>
          <w:b/>
        </w:rPr>
        <w:t>show vlan brief</w:t>
      </w:r>
    </w:p>
    <w:p w14:paraId="555E52B4" w14:textId="77777777" w:rsidR="006A0185" w:rsidRPr="00D835B0" w:rsidRDefault="006A0185" w:rsidP="006A0185">
      <w:pPr>
        <w:pStyle w:val="CMDOutput"/>
      </w:pPr>
    </w:p>
    <w:p w14:paraId="1E9797B0" w14:textId="77777777" w:rsidR="006A0185" w:rsidRDefault="006A0185" w:rsidP="006A0185">
      <w:pPr>
        <w:pStyle w:val="CMDOutput"/>
      </w:pPr>
      <w:r>
        <w:t>VLAN Name                             Status    Ports</w:t>
      </w:r>
    </w:p>
    <w:p w14:paraId="38A2FBAD" w14:textId="77777777" w:rsidR="006A0185" w:rsidRPr="001D47B1" w:rsidRDefault="006A0185" w:rsidP="006A0185">
      <w:pPr>
        <w:pStyle w:val="CMDOutput"/>
        <w:rPr>
          <w:lang w:val="it-IT"/>
        </w:rPr>
      </w:pPr>
      <w:r w:rsidRPr="001D47B1">
        <w:rPr>
          <w:lang w:val="it-IT"/>
        </w:rPr>
        <w:t>---- -------------------------------- --------- -------------------------------</w:t>
      </w:r>
    </w:p>
    <w:p w14:paraId="5F9DF34A" w14:textId="77777777" w:rsidR="006A0185" w:rsidRPr="001D47B1" w:rsidRDefault="006A0185" w:rsidP="006A0185">
      <w:pPr>
        <w:pStyle w:val="CMDOutput"/>
        <w:rPr>
          <w:lang w:val="it-IT"/>
        </w:rPr>
      </w:pPr>
      <w:r w:rsidRPr="001D47B1">
        <w:rPr>
          <w:lang w:val="it-IT"/>
        </w:rPr>
        <w:t>1    default                          active    Fa0/1, Fa0/2, Fa0/3, Fa0/4</w:t>
      </w:r>
    </w:p>
    <w:p w14:paraId="498B36BF" w14:textId="77777777" w:rsidR="006A0185" w:rsidRPr="001D47B1" w:rsidRDefault="006A0185" w:rsidP="006A0185">
      <w:pPr>
        <w:pStyle w:val="CMDOutput"/>
        <w:rPr>
          <w:lang w:val="it-IT"/>
        </w:rPr>
      </w:pPr>
      <w:r w:rsidRPr="001D47B1">
        <w:rPr>
          <w:lang w:val="it-IT"/>
        </w:rPr>
        <w:t xml:space="preserve">                                                Fa0/5, Fa0/6, Fa0/7, Fa0/8</w:t>
      </w:r>
    </w:p>
    <w:p w14:paraId="7CC0278F" w14:textId="77777777" w:rsidR="006A0185" w:rsidRPr="001D47B1" w:rsidRDefault="006A0185" w:rsidP="006A0185">
      <w:pPr>
        <w:pStyle w:val="CMDOutput"/>
        <w:rPr>
          <w:lang w:val="it-IT"/>
        </w:rPr>
      </w:pPr>
      <w:r w:rsidRPr="001D47B1">
        <w:rPr>
          <w:lang w:val="it-IT"/>
        </w:rPr>
        <w:t xml:space="preserve">                                                Fa0/9, Fa0/10, Fa0/11, Fa0/12</w:t>
      </w:r>
    </w:p>
    <w:p w14:paraId="72BA818C" w14:textId="77777777" w:rsidR="006A0185" w:rsidRPr="001D47B1" w:rsidRDefault="006A0185" w:rsidP="006A0185">
      <w:pPr>
        <w:pStyle w:val="CMDOutput"/>
        <w:rPr>
          <w:lang w:val="it-IT"/>
        </w:rPr>
      </w:pPr>
      <w:r w:rsidRPr="001D47B1">
        <w:rPr>
          <w:lang w:val="it-IT"/>
        </w:rPr>
        <w:t xml:space="preserve">                                                Fa0/13, Fa0/14, Fa0/15, Fa0/16</w:t>
      </w:r>
    </w:p>
    <w:p w14:paraId="7808C793" w14:textId="77777777" w:rsidR="006A0185" w:rsidRPr="001D47B1" w:rsidRDefault="006A0185" w:rsidP="006A0185">
      <w:pPr>
        <w:pStyle w:val="CMDOutput"/>
        <w:rPr>
          <w:lang w:val="it-IT"/>
        </w:rPr>
      </w:pPr>
      <w:r w:rsidRPr="001D47B1">
        <w:rPr>
          <w:lang w:val="it-IT"/>
        </w:rPr>
        <w:lastRenderedPageBreak/>
        <w:t xml:space="preserve">                                                Fa0/17, Fa0/18, Fa0/19, Fa0/20</w:t>
      </w:r>
    </w:p>
    <w:p w14:paraId="03DD4C04" w14:textId="77777777" w:rsidR="006A0185" w:rsidRPr="001D47B1" w:rsidRDefault="006A0185" w:rsidP="006A0185">
      <w:pPr>
        <w:pStyle w:val="CMDOutput"/>
        <w:rPr>
          <w:lang w:val="it-IT"/>
        </w:rPr>
      </w:pPr>
      <w:r w:rsidRPr="001D47B1">
        <w:rPr>
          <w:lang w:val="it-IT"/>
        </w:rPr>
        <w:t xml:space="preserve">                                                Fa0/21, Fa0/22, Fa0/23, Fa0/24</w:t>
      </w:r>
    </w:p>
    <w:p w14:paraId="5BB9E16F" w14:textId="77777777" w:rsidR="006A0185" w:rsidRPr="001D47B1" w:rsidRDefault="006A0185" w:rsidP="006A0185">
      <w:pPr>
        <w:pStyle w:val="CMDOutput"/>
        <w:rPr>
          <w:lang w:val="it-IT"/>
        </w:rPr>
      </w:pPr>
      <w:r w:rsidRPr="001D47B1">
        <w:rPr>
          <w:lang w:val="it-IT"/>
        </w:rPr>
        <w:t xml:space="preserve">                                                Gig0/1, Gig0/2</w:t>
      </w:r>
    </w:p>
    <w:p w14:paraId="050A5112" w14:textId="77777777" w:rsidR="006A0185" w:rsidRDefault="006A0185" w:rsidP="006A0185">
      <w:pPr>
        <w:pStyle w:val="CMDOutput"/>
      </w:pPr>
      <w:r>
        <w:t xml:space="preserve">99   Management                       active    </w:t>
      </w:r>
    </w:p>
    <w:p w14:paraId="77D4C8AC" w14:textId="77777777" w:rsidR="006A0185" w:rsidRDefault="006A0185" w:rsidP="006A0185">
      <w:pPr>
        <w:pStyle w:val="CMDOutput"/>
      </w:pPr>
      <w:r>
        <w:t xml:space="preserve">999  Native  </w:t>
      </w:r>
      <w:r w:rsidRPr="000B582F">
        <w:t xml:space="preserve">                         active</w:t>
      </w:r>
      <w:r>
        <w:t xml:space="preserve">    </w:t>
      </w:r>
    </w:p>
    <w:p w14:paraId="392363F9" w14:textId="77777777" w:rsidR="006A0185" w:rsidRDefault="006A0185" w:rsidP="006A0185">
      <w:pPr>
        <w:pStyle w:val="CMDOutput"/>
      </w:pPr>
      <w:r>
        <w:t xml:space="preserve">1002 fddi-default                     active    </w:t>
      </w:r>
    </w:p>
    <w:p w14:paraId="1DBF1A1B" w14:textId="77777777" w:rsidR="006A0185" w:rsidRDefault="006A0185" w:rsidP="006A0185">
      <w:pPr>
        <w:pStyle w:val="CMDOutput"/>
      </w:pPr>
      <w:r>
        <w:t xml:space="preserve">1003 token-ring-default               active    </w:t>
      </w:r>
    </w:p>
    <w:p w14:paraId="47593EB2" w14:textId="77777777" w:rsidR="006A0185" w:rsidRDefault="006A0185" w:rsidP="006A0185">
      <w:pPr>
        <w:pStyle w:val="CMDOutput"/>
      </w:pPr>
      <w:r>
        <w:t xml:space="preserve">1004 fddinet-default                  active    </w:t>
      </w:r>
    </w:p>
    <w:p w14:paraId="45C7180B" w14:textId="77777777" w:rsidR="006A0185" w:rsidRDefault="006A0185" w:rsidP="006A0185">
      <w:pPr>
        <w:pStyle w:val="CMDOutput"/>
      </w:pPr>
      <w:r>
        <w:t xml:space="preserve">1005 trnet-default                    active   </w:t>
      </w:r>
    </w:p>
    <w:p w14:paraId="01F22EA0" w14:textId="0BF44019" w:rsidR="006A0185" w:rsidRDefault="006A0185" w:rsidP="006A0185">
      <w:pPr>
        <w:pStyle w:val="SubStepAlpha"/>
      </w:pPr>
      <w:r>
        <w:t xml:space="preserve">Repeat Step 1a on </w:t>
      </w:r>
      <w:r w:rsidRPr="005A45E8">
        <w:t>S2</w:t>
      </w:r>
      <w:r>
        <w:t xml:space="preserve"> and </w:t>
      </w:r>
      <w:r w:rsidRPr="005A45E8">
        <w:t>S3</w:t>
      </w:r>
      <w:r>
        <w:t>.</w:t>
      </w:r>
    </w:p>
    <w:p w14:paraId="42F34E52" w14:textId="77777777" w:rsidR="006A0185" w:rsidRDefault="006A0185" w:rsidP="00A7043C">
      <w:pPr>
        <w:pStyle w:val="Heading3"/>
      </w:pPr>
      <w:r>
        <w:t>Question:</w:t>
      </w:r>
    </w:p>
    <w:p w14:paraId="0B10815A" w14:textId="77777777" w:rsidR="006A0185" w:rsidRDefault="006A0185" w:rsidP="006A0185">
      <w:pPr>
        <w:pStyle w:val="BodyTextL50"/>
        <w:spacing w:before="0"/>
      </w:pPr>
      <w:r>
        <w:t>What VLANs are configured on the switches?</w:t>
      </w:r>
    </w:p>
    <w:p w14:paraId="133F10D8" w14:textId="5A7C8364" w:rsidR="006A0185" w:rsidRPr="0050785A" w:rsidRDefault="0050785A" w:rsidP="006A0185">
      <w:pPr>
        <w:pStyle w:val="AnswerLineL50"/>
        <w:rPr>
          <w:color w:val="00B0F0"/>
        </w:rPr>
      </w:pPr>
      <w:r>
        <w:rPr>
          <w:color w:val="00B0F0"/>
        </w:rPr>
        <w:t>Default,management,native,fddi-default,tokenringdefault,fddinetdefault,trnetdefault</w:t>
      </w:r>
    </w:p>
    <w:p w14:paraId="4A5DA510" w14:textId="77777777" w:rsidR="006A0185" w:rsidRDefault="006A0185" w:rsidP="007458E1">
      <w:pPr>
        <w:pStyle w:val="Heading2"/>
      </w:pPr>
      <w:r>
        <w:t>Create additional VLANs on S2 and S3.</w:t>
      </w:r>
    </w:p>
    <w:p w14:paraId="0592378C" w14:textId="77777777" w:rsidR="006A0185" w:rsidRDefault="006A0185" w:rsidP="006A0185">
      <w:pPr>
        <w:pStyle w:val="SubStepAlpha"/>
      </w:pPr>
      <w:r>
        <w:t>On S2, create VLAN 10 and name it Red.</w:t>
      </w:r>
    </w:p>
    <w:p w14:paraId="5569BC71" w14:textId="77777777" w:rsidR="006A0185" w:rsidRDefault="006A0185" w:rsidP="006A0185">
      <w:pPr>
        <w:pStyle w:val="CMD"/>
      </w:pPr>
      <w:r>
        <w:t xml:space="preserve">S2(config)# </w:t>
      </w:r>
      <w:r w:rsidRPr="004C46DE">
        <w:rPr>
          <w:b/>
        </w:rPr>
        <w:t>vlan 10</w:t>
      </w:r>
    </w:p>
    <w:p w14:paraId="546F18EF" w14:textId="77777777" w:rsidR="006A0185" w:rsidRDefault="006A0185" w:rsidP="006A0185">
      <w:pPr>
        <w:pStyle w:val="CMD"/>
        <w:rPr>
          <w:b/>
        </w:rPr>
      </w:pPr>
      <w:r>
        <w:t xml:space="preserve">S2(config-vlan)# </w:t>
      </w:r>
      <w:r w:rsidRPr="004C46DE">
        <w:rPr>
          <w:b/>
        </w:rPr>
        <w:t>name Red</w:t>
      </w:r>
    </w:p>
    <w:p w14:paraId="451C7984" w14:textId="77777777" w:rsidR="006A0185" w:rsidRDefault="006A0185" w:rsidP="006A0185">
      <w:pPr>
        <w:pStyle w:val="SubStepAlpha"/>
      </w:pPr>
      <w:r>
        <w:t>Create VLANs 20 and 30 according to the table below.</w:t>
      </w:r>
    </w:p>
    <w:tbl>
      <w:tblPr>
        <w:tblStyle w:val="LabTableStyle"/>
        <w:tblW w:w="0" w:type="auto"/>
        <w:tblLook w:val="04A0" w:firstRow="1" w:lastRow="0" w:firstColumn="1" w:lastColumn="0" w:noHBand="0" w:noVBand="1"/>
        <w:tblDescription w:val="This table shows the VLAN Number and the associated the VLAN Name."/>
      </w:tblPr>
      <w:tblGrid>
        <w:gridCol w:w="4686"/>
        <w:gridCol w:w="4686"/>
      </w:tblGrid>
      <w:tr w:rsidR="006A0185" w14:paraId="14D986EB" w14:textId="77777777" w:rsidTr="006A0185">
        <w:trPr>
          <w:cnfStyle w:val="100000000000" w:firstRow="1" w:lastRow="0" w:firstColumn="0" w:lastColumn="0" w:oddVBand="0" w:evenVBand="0" w:oddHBand="0" w:evenHBand="0" w:firstRowFirstColumn="0" w:firstRowLastColumn="0" w:lastRowFirstColumn="0" w:lastRowLastColumn="0"/>
          <w:tblHeader/>
        </w:trPr>
        <w:tc>
          <w:tcPr>
            <w:tcW w:w="4686" w:type="dxa"/>
          </w:tcPr>
          <w:p w14:paraId="706E9DFC" w14:textId="77777777" w:rsidR="006A0185" w:rsidRDefault="006A0185" w:rsidP="006A0185">
            <w:pPr>
              <w:pStyle w:val="TableHeading"/>
            </w:pPr>
            <w:r>
              <w:t>VLAN Number</w:t>
            </w:r>
          </w:p>
        </w:tc>
        <w:tc>
          <w:tcPr>
            <w:tcW w:w="4686" w:type="dxa"/>
          </w:tcPr>
          <w:p w14:paraId="5EAFAF00" w14:textId="77777777" w:rsidR="006A0185" w:rsidRDefault="006A0185" w:rsidP="006A0185">
            <w:pPr>
              <w:pStyle w:val="TableHeading"/>
            </w:pPr>
            <w:r>
              <w:t>VLAN Name</w:t>
            </w:r>
          </w:p>
        </w:tc>
      </w:tr>
      <w:tr w:rsidR="006A0185" w14:paraId="60665A6F" w14:textId="77777777" w:rsidTr="006A0185">
        <w:tc>
          <w:tcPr>
            <w:tcW w:w="4686" w:type="dxa"/>
          </w:tcPr>
          <w:p w14:paraId="781998C5" w14:textId="77777777" w:rsidR="006A0185" w:rsidRDefault="006A0185" w:rsidP="006A0185">
            <w:pPr>
              <w:pStyle w:val="TableText"/>
            </w:pPr>
            <w:r>
              <w:t>10</w:t>
            </w:r>
          </w:p>
        </w:tc>
        <w:tc>
          <w:tcPr>
            <w:tcW w:w="4686" w:type="dxa"/>
          </w:tcPr>
          <w:p w14:paraId="0906AEA3" w14:textId="77777777" w:rsidR="006A0185" w:rsidRDefault="006A0185" w:rsidP="006A0185">
            <w:pPr>
              <w:pStyle w:val="TableText"/>
            </w:pPr>
            <w:r>
              <w:t>Red</w:t>
            </w:r>
          </w:p>
        </w:tc>
      </w:tr>
      <w:tr w:rsidR="006A0185" w14:paraId="10B1DF33" w14:textId="77777777" w:rsidTr="006A0185">
        <w:tc>
          <w:tcPr>
            <w:tcW w:w="4686" w:type="dxa"/>
          </w:tcPr>
          <w:p w14:paraId="51A84F81" w14:textId="77777777" w:rsidR="006A0185" w:rsidRDefault="006A0185" w:rsidP="006A0185">
            <w:pPr>
              <w:pStyle w:val="TableText"/>
            </w:pPr>
            <w:r>
              <w:t>20</w:t>
            </w:r>
          </w:p>
        </w:tc>
        <w:tc>
          <w:tcPr>
            <w:tcW w:w="4686" w:type="dxa"/>
          </w:tcPr>
          <w:p w14:paraId="40FEF961" w14:textId="77777777" w:rsidR="006A0185" w:rsidRDefault="006A0185" w:rsidP="006A0185">
            <w:pPr>
              <w:pStyle w:val="TableText"/>
            </w:pPr>
            <w:r>
              <w:t>Blue</w:t>
            </w:r>
          </w:p>
        </w:tc>
      </w:tr>
      <w:tr w:rsidR="006A0185" w14:paraId="5C43D741" w14:textId="77777777" w:rsidTr="006A0185">
        <w:tc>
          <w:tcPr>
            <w:tcW w:w="4686" w:type="dxa"/>
          </w:tcPr>
          <w:p w14:paraId="12CC5CA8" w14:textId="77777777" w:rsidR="006A0185" w:rsidRDefault="006A0185" w:rsidP="006A0185">
            <w:pPr>
              <w:pStyle w:val="TableText"/>
            </w:pPr>
            <w:r>
              <w:t>30</w:t>
            </w:r>
          </w:p>
        </w:tc>
        <w:tc>
          <w:tcPr>
            <w:tcW w:w="4686" w:type="dxa"/>
          </w:tcPr>
          <w:p w14:paraId="450B4431" w14:textId="77777777" w:rsidR="006A0185" w:rsidRDefault="006A0185" w:rsidP="006A0185">
            <w:pPr>
              <w:pStyle w:val="TableText"/>
            </w:pPr>
            <w:r>
              <w:t>Yellow</w:t>
            </w:r>
          </w:p>
        </w:tc>
      </w:tr>
    </w:tbl>
    <w:p w14:paraId="31A5AF15" w14:textId="77777777" w:rsidR="006A0185" w:rsidRDefault="006A0185" w:rsidP="006A0185">
      <w:pPr>
        <w:pStyle w:val="SubStepAlpha"/>
      </w:pPr>
      <w:r>
        <w:t xml:space="preserve">Verify the addition of the new VLANs. Enter </w:t>
      </w:r>
      <w:r>
        <w:rPr>
          <w:b/>
        </w:rPr>
        <w:t>show vlan brief</w:t>
      </w:r>
      <w:r>
        <w:t xml:space="preserve"> at the privileged EXEC mode.</w:t>
      </w:r>
    </w:p>
    <w:p w14:paraId="3C3A83A2" w14:textId="77777777" w:rsidR="006A0185" w:rsidRDefault="006A0185" w:rsidP="00A7043C">
      <w:pPr>
        <w:pStyle w:val="Heading3"/>
      </w:pPr>
      <w:r>
        <w:t>Question:</w:t>
      </w:r>
    </w:p>
    <w:p w14:paraId="2BD8B0E0" w14:textId="77777777" w:rsidR="006A0185" w:rsidRDefault="006A0185" w:rsidP="006A0185">
      <w:pPr>
        <w:pStyle w:val="BodyTextL50"/>
        <w:spacing w:before="0"/>
      </w:pPr>
      <w:r>
        <w:t>In addition to the default VLANs, which VLANs are configured on S2?</w:t>
      </w:r>
    </w:p>
    <w:p w14:paraId="33063EBE" w14:textId="0E71C071" w:rsidR="006A0185" w:rsidRDefault="006A0185" w:rsidP="006A0185">
      <w:pPr>
        <w:pStyle w:val="AnswerLineL50"/>
      </w:pPr>
      <w:r>
        <w:t xml:space="preserve">Type your </w:t>
      </w:r>
      <w:r w:rsidR="0050785A">
        <w:rPr>
          <w:color w:val="00B0F0"/>
        </w:rPr>
        <w:t>Management, native</w:t>
      </w:r>
      <w:r w:rsidRPr="0050785A">
        <w:rPr>
          <w:color w:val="00B0F0"/>
        </w:rPr>
        <w:t xml:space="preserve"> </w:t>
      </w:r>
      <w:r>
        <w:t>here.</w:t>
      </w:r>
    </w:p>
    <w:p w14:paraId="74199C8E" w14:textId="299DDA13" w:rsidR="0000781C" w:rsidRDefault="0000781C" w:rsidP="00041E75">
      <w:pPr>
        <w:pStyle w:val="SubStepAlpha"/>
      </w:pPr>
      <w:r>
        <w:t>Repeat the previous steps to create the additional VLANs on S3.</w:t>
      </w:r>
    </w:p>
    <w:p w14:paraId="07AD979C" w14:textId="7DE92411" w:rsidR="006A0185" w:rsidRDefault="006A0185" w:rsidP="007458E1">
      <w:pPr>
        <w:pStyle w:val="Heading2"/>
      </w:pPr>
      <w:r>
        <w:t>Assign VLANs to Ports</w:t>
      </w:r>
    </w:p>
    <w:p w14:paraId="299DEEA0" w14:textId="77777777" w:rsidR="006A0185" w:rsidRDefault="006A0185" w:rsidP="006A0185">
      <w:pPr>
        <w:pStyle w:val="BodyTextL25"/>
      </w:pPr>
      <w:r>
        <w:t xml:space="preserve">Use the </w:t>
      </w:r>
      <w:r w:rsidRPr="00E80F85">
        <w:rPr>
          <w:b/>
        </w:rPr>
        <w:t xml:space="preserve">switchport mode </w:t>
      </w:r>
      <w:r>
        <w:rPr>
          <w:b/>
        </w:rPr>
        <w:t>access</w:t>
      </w:r>
      <w:r>
        <w:t xml:space="preserve"> command to set access mode for the access links. Use the </w:t>
      </w:r>
      <w:r w:rsidRPr="00D36AF0">
        <w:rPr>
          <w:b/>
        </w:rPr>
        <w:t xml:space="preserve">switchport </w:t>
      </w:r>
      <w:r>
        <w:rPr>
          <w:b/>
        </w:rPr>
        <w:t xml:space="preserve">access vlan </w:t>
      </w:r>
      <w:r>
        <w:rPr>
          <w:i/>
        </w:rPr>
        <w:t>vlan-id</w:t>
      </w:r>
      <w:r>
        <w:t xml:space="preserve"> command to assign a VLAN to an access port.</w:t>
      </w:r>
    </w:p>
    <w:tbl>
      <w:tblPr>
        <w:tblStyle w:val="LabTableStyle"/>
        <w:tblW w:w="0" w:type="auto"/>
        <w:tblLook w:val="04A0" w:firstRow="1" w:lastRow="0" w:firstColumn="1" w:lastColumn="0" w:noHBand="0" w:noVBand="1"/>
        <w:tblDescription w:val="This table shows the VLAN assignment and associated network assigned to the switchports."/>
      </w:tblPr>
      <w:tblGrid>
        <w:gridCol w:w="3148"/>
        <w:gridCol w:w="3149"/>
        <w:gridCol w:w="3149"/>
      </w:tblGrid>
      <w:tr w:rsidR="006A0185" w14:paraId="7ED6F323" w14:textId="77777777" w:rsidTr="00A81CBD">
        <w:trPr>
          <w:cnfStyle w:val="100000000000" w:firstRow="1" w:lastRow="0" w:firstColumn="0" w:lastColumn="0" w:oddVBand="0" w:evenVBand="0" w:oddHBand="0" w:evenHBand="0" w:firstRowFirstColumn="0" w:firstRowLastColumn="0" w:lastRowFirstColumn="0" w:lastRowLastColumn="0"/>
          <w:tblHeader/>
        </w:trPr>
        <w:tc>
          <w:tcPr>
            <w:tcW w:w="3148" w:type="dxa"/>
          </w:tcPr>
          <w:p w14:paraId="2AD83762" w14:textId="77777777" w:rsidR="006A0185" w:rsidRDefault="006A0185" w:rsidP="006A0185">
            <w:pPr>
              <w:pStyle w:val="TableHeading"/>
            </w:pPr>
            <w:r>
              <w:t>Ports</w:t>
            </w:r>
          </w:p>
        </w:tc>
        <w:tc>
          <w:tcPr>
            <w:tcW w:w="3149" w:type="dxa"/>
          </w:tcPr>
          <w:p w14:paraId="43D17A7A" w14:textId="77777777" w:rsidR="006A0185" w:rsidRDefault="006A0185" w:rsidP="006A0185">
            <w:pPr>
              <w:pStyle w:val="TableHeading"/>
            </w:pPr>
            <w:r>
              <w:t>Assignments</w:t>
            </w:r>
          </w:p>
        </w:tc>
        <w:tc>
          <w:tcPr>
            <w:tcW w:w="3149" w:type="dxa"/>
          </w:tcPr>
          <w:p w14:paraId="565465EC" w14:textId="77777777" w:rsidR="006A0185" w:rsidRDefault="006A0185" w:rsidP="006A0185">
            <w:pPr>
              <w:pStyle w:val="TableHeading"/>
            </w:pPr>
            <w:r>
              <w:t>Network</w:t>
            </w:r>
          </w:p>
        </w:tc>
      </w:tr>
      <w:tr w:rsidR="006A0185" w14:paraId="67A6631A" w14:textId="77777777" w:rsidTr="00A81CBD">
        <w:tc>
          <w:tcPr>
            <w:tcW w:w="3148" w:type="dxa"/>
          </w:tcPr>
          <w:p w14:paraId="173A6ED8" w14:textId="77777777" w:rsidR="006A0185" w:rsidRDefault="006A0185" w:rsidP="006A0185">
            <w:pPr>
              <w:pStyle w:val="TableText"/>
            </w:pPr>
            <w:r>
              <w:t>S2 F0/1 – 8</w:t>
            </w:r>
          </w:p>
          <w:p w14:paraId="37BB01F3" w14:textId="77777777" w:rsidR="006A0185" w:rsidRDefault="006A0185" w:rsidP="006A0185">
            <w:pPr>
              <w:pStyle w:val="TableText"/>
            </w:pPr>
            <w:r>
              <w:t>S3 F0/1 – 8</w:t>
            </w:r>
          </w:p>
        </w:tc>
        <w:tc>
          <w:tcPr>
            <w:tcW w:w="3149" w:type="dxa"/>
          </w:tcPr>
          <w:p w14:paraId="1C46AAEF" w14:textId="77777777" w:rsidR="006A0185" w:rsidRDefault="006A0185" w:rsidP="006A0185">
            <w:pPr>
              <w:pStyle w:val="TableText"/>
            </w:pPr>
            <w:r>
              <w:t>VLAN 10 (Red)</w:t>
            </w:r>
          </w:p>
        </w:tc>
        <w:tc>
          <w:tcPr>
            <w:tcW w:w="3149" w:type="dxa"/>
          </w:tcPr>
          <w:p w14:paraId="5E185CA1" w14:textId="77777777" w:rsidR="006A0185" w:rsidRDefault="006A0185" w:rsidP="006A0185">
            <w:pPr>
              <w:pStyle w:val="TableText"/>
            </w:pPr>
            <w:r>
              <w:t>192.168.10.0 /24</w:t>
            </w:r>
          </w:p>
        </w:tc>
      </w:tr>
      <w:tr w:rsidR="006A0185" w14:paraId="1A05F794" w14:textId="77777777" w:rsidTr="00A81CBD">
        <w:tc>
          <w:tcPr>
            <w:tcW w:w="3148" w:type="dxa"/>
          </w:tcPr>
          <w:p w14:paraId="7534DBBF" w14:textId="77777777" w:rsidR="006A0185" w:rsidRDefault="006A0185" w:rsidP="006A0185">
            <w:pPr>
              <w:pStyle w:val="TableText"/>
            </w:pPr>
            <w:r>
              <w:t>S2 F0/9 – 16</w:t>
            </w:r>
          </w:p>
          <w:p w14:paraId="07DF1F88" w14:textId="77777777" w:rsidR="006A0185" w:rsidRDefault="006A0185" w:rsidP="006A0185">
            <w:pPr>
              <w:pStyle w:val="TableText"/>
            </w:pPr>
            <w:r>
              <w:t>S3 F0/9 – 16</w:t>
            </w:r>
          </w:p>
        </w:tc>
        <w:tc>
          <w:tcPr>
            <w:tcW w:w="3149" w:type="dxa"/>
          </w:tcPr>
          <w:p w14:paraId="15C962AD" w14:textId="77777777" w:rsidR="006A0185" w:rsidRDefault="006A0185" w:rsidP="006A0185">
            <w:pPr>
              <w:pStyle w:val="TableText"/>
            </w:pPr>
            <w:r>
              <w:t>VLAN 20 (Blue)</w:t>
            </w:r>
          </w:p>
        </w:tc>
        <w:tc>
          <w:tcPr>
            <w:tcW w:w="3149" w:type="dxa"/>
          </w:tcPr>
          <w:p w14:paraId="69DB3826" w14:textId="77777777" w:rsidR="006A0185" w:rsidRDefault="006A0185" w:rsidP="006A0185">
            <w:pPr>
              <w:pStyle w:val="TableText"/>
            </w:pPr>
            <w:r>
              <w:t>192.168.20.0 /24</w:t>
            </w:r>
          </w:p>
        </w:tc>
      </w:tr>
      <w:tr w:rsidR="006A0185" w14:paraId="0FAACFC4" w14:textId="77777777" w:rsidTr="00A81CBD">
        <w:tc>
          <w:tcPr>
            <w:tcW w:w="3148" w:type="dxa"/>
          </w:tcPr>
          <w:p w14:paraId="71F7A036" w14:textId="77777777" w:rsidR="006A0185" w:rsidRDefault="006A0185" w:rsidP="006A0185">
            <w:pPr>
              <w:pStyle w:val="TableText"/>
            </w:pPr>
            <w:r>
              <w:t>S2 F0/17 – 24</w:t>
            </w:r>
          </w:p>
          <w:p w14:paraId="43CA2157" w14:textId="77777777" w:rsidR="006A0185" w:rsidRDefault="006A0185" w:rsidP="006A0185">
            <w:pPr>
              <w:pStyle w:val="TableText"/>
            </w:pPr>
            <w:r>
              <w:t>S3 F0/17 – 24</w:t>
            </w:r>
          </w:p>
        </w:tc>
        <w:tc>
          <w:tcPr>
            <w:tcW w:w="3149" w:type="dxa"/>
          </w:tcPr>
          <w:p w14:paraId="3C6DEBD6" w14:textId="77777777" w:rsidR="006A0185" w:rsidRDefault="006A0185" w:rsidP="006A0185">
            <w:pPr>
              <w:pStyle w:val="TableText"/>
            </w:pPr>
            <w:r>
              <w:t>VLAN 30 (Yellow)</w:t>
            </w:r>
          </w:p>
        </w:tc>
        <w:tc>
          <w:tcPr>
            <w:tcW w:w="3149" w:type="dxa"/>
          </w:tcPr>
          <w:p w14:paraId="5FFD336D" w14:textId="77777777" w:rsidR="006A0185" w:rsidRDefault="006A0185" w:rsidP="006A0185">
            <w:pPr>
              <w:pStyle w:val="TableText"/>
            </w:pPr>
            <w:r>
              <w:t>192.168.30.0 /24</w:t>
            </w:r>
          </w:p>
        </w:tc>
      </w:tr>
    </w:tbl>
    <w:p w14:paraId="26F14CA6" w14:textId="77777777" w:rsidR="006A0185" w:rsidRDefault="006A0185" w:rsidP="006A0185">
      <w:pPr>
        <w:pStyle w:val="SubStepAlpha"/>
      </w:pPr>
      <w:r>
        <w:t>Assign VLANs to ports on S2 using assignments from the table above.</w:t>
      </w:r>
    </w:p>
    <w:p w14:paraId="121649DC" w14:textId="77777777" w:rsidR="006A0185" w:rsidRPr="00B1759D" w:rsidRDefault="006A0185" w:rsidP="006A0185">
      <w:pPr>
        <w:pStyle w:val="CMD"/>
        <w:rPr>
          <w:b/>
        </w:rPr>
      </w:pPr>
      <w:r w:rsidRPr="00B1759D">
        <w:t>S2(config-if)#</w:t>
      </w:r>
      <w:r>
        <w:t xml:space="preserve"> </w:t>
      </w:r>
      <w:r w:rsidRPr="00B1759D">
        <w:rPr>
          <w:b/>
        </w:rPr>
        <w:t>interface range f0/1 - 8</w:t>
      </w:r>
    </w:p>
    <w:p w14:paraId="7C1C3052" w14:textId="77777777" w:rsidR="006A0185" w:rsidRPr="00B1759D" w:rsidRDefault="006A0185" w:rsidP="006A0185">
      <w:pPr>
        <w:pStyle w:val="CMD"/>
      </w:pPr>
      <w:r w:rsidRPr="00B1759D">
        <w:lastRenderedPageBreak/>
        <w:t xml:space="preserve">S2(config-if-range)# </w:t>
      </w:r>
      <w:r w:rsidRPr="00B1759D">
        <w:rPr>
          <w:b/>
        </w:rPr>
        <w:t>switchport mode access</w:t>
      </w:r>
    </w:p>
    <w:p w14:paraId="6076AADB" w14:textId="77777777" w:rsidR="006A0185" w:rsidRPr="00B1759D" w:rsidRDefault="006A0185" w:rsidP="006A0185">
      <w:pPr>
        <w:pStyle w:val="CMD"/>
      </w:pPr>
      <w:r w:rsidRPr="00B1759D">
        <w:t xml:space="preserve">S2(config-if-range)# </w:t>
      </w:r>
      <w:r w:rsidRPr="00B1759D">
        <w:rPr>
          <w:b/>
        </w:rPr>
        <w:t>switchport access vlan 10</w:t>
      </w:r>
    </w:p>
    <w:p w14:paraId="43857125" w14:textId="77777777" w:rsidR="006A0185" w:rsidRPr="00B1759D" w:rsidRDefault="006A0185" w:rsidP="006A0185">
      <w:pPr>
        <w:pStyle w:val="CMD"/>
      </w:pPr>
      <w:r w:rsidRPr="00B1759D">
        <w:t>S2(config-if-range)#</w:t>
      </w:r>
      <w:r>
        <w:t xml:space="preserve"> </w:t>
      </w:r>
      <w:r w:rsidRPr="00B1759D">
        <w:rPr>
          <w:b/>
        </w:rPr>
        <w:t>interface range f0/9 -16</w:t>
      </w:r>
    </w:p>
    <w:p w14:paraId="71526D42" w14:textId="77777777" w:rsidR="006A0185" w:rsidRPr="00B1759D" w:rsidRDefault="006A0185" w:rsidP="006A0185">
      <w:pPr>
        <w:pStyle w:val="CMD"/>
      </w:pPr>
      <w:r w:rsidRPr="00B1759D">
        <w:t xml:space="preserve">S2(config-if-range)# </w:t>
      </w:r>
      <w:r w:rsidRPr="00B1759D">
        <w:rPr>
          <w:b/>
        </w:rPr>
        <w:t>switchport mode access</w:t>
      </w:r>
    </w:p>
    <w:p w14:paraId="02366E7F" w14:textId="77777777" w:rsidR="006A0185" w:rsidRPr="00B1759D" w:rsidRDefault="006A0185" w:rsidP="006A0185">
      <w:pPr>
        <w:pStyle w:val="CMD"/>
      </w:pPr>
      <w:r w:rsidRPr="00B1759D">
        <w:t xml:space="preserve">S2(config-if-range)# </w:t>
      </w:r>
      <w:r w:rsidRPr="00B1759D">
        <w:rPr>
          <w:b/>
        </w:rPr>
        <w:t>switchport access vlan 20</w:t>
      </w:r>
    </w:p>
    <w:p w14:paraId="7D39B8CD" w14:textId="77777777" w:rsidR="006A0185" w:rsidRPr="00B1759D" w:rsidRDefault="006A0185" w:rsidP="006A0185">
      <w:pPr>
        <w:pStyle w:val="CMD"/>
      </w:pPr>
      <w:r w:rsidRPr="00B1759D">
        <w:t>S2(config-if-range)#</w:t>
      </w:r>
      <w:r>
        <w:t xml:space="preserve"> </w:t>
      </w:r>
      <w:r w:rsidRPr="00B1759D">
        <w:rPr>
          <w:b/>
        </w:rPr>
        <w:t>interface range f0/17 - 24</w:t>
      </w:r>
    </w:p>
    <w:p w14:paraId="2A73994C" w14:textId="77777777" w:rsidR="006A0185" w:rsidRPr="00B1759D" w:rsidRDefault="006A0185" w:rsidP="006A0185">
      <w:pPr>
        <w:pStyle w:val="CMD"/>
      </w:pPr>
      <w:r w:rsidRPr="00B1759D">
        <w:t xml:space="preserve">S2(config-if-range)# </w:t>
      </w:r>
      <w:r w:rsidRPr="00B1759D">
        <w:rPr>
          <w:b/>
        </w:rPr>
        <w:t>switchport mode access</w:t>
      </w:r>
    </w:p>
    <w:p w14:paraId="2FCCB6BA" w14:textId="77777777" w:rsidR="006A0185" w:rsidRPr="00B1759D" w:rsidRDefault="006A0185" w:rsidP="006A0185">
      <w:pPr>
        <w:pStyle w:val="CMD"/>
      </w:pPr>
      <w:r w:rsidRPr="00B1759D">
        <w:t xml:space="preserve">S2(config-if-range)# </w:t>
      </w:r>
      <w:r w:rsidRPr="00B1759D">
        <w:rPr>
          <w:b/>
        </w:rPr>
        <w:t>switchport access vlan 30</w:t>
      </w:r>
    </w:p>
    <w:p w14:paraId="5B8AC74C" w14:textId="77777777" w:rsidR="006A0185" w:rsidRDefault="006A0185" w:rsidP="006A0185">
      <w:pPr>
        <w:pStyle w:val="SubStepAlpha"/>
      </w:pPr>
      <w:r>
        <w:t>Assign VLANs to ports on S3 using the assignments from the table above.</w:t>
      </w:r>
    </w:p>
    <w:p w14:paraId="760CA49E" w14:textId="77777777" w:rsidR="00A81CBD" w:rsidRDefault="006A0185" w:rsidP="006A0185">
      <w:pPr>
        <w:pStyle w:val="BodyTextL50"/>
      </w:pPr>
      <w:r>
        <w:t xml:space="preserve">Now that you have the ports assigned to VLANs, try to ping from </w:t>
      </w:r>
      <w:r>
        <w:rPr>
          <w:b/>
        </w:rPr>
        <w:t>PC1</w:t>
      </w:r>
      <w:r>
        <w:t xml:space="preserve"> to </w:t>
      </w:r>
      <w:r>
        <w:rPr>
          <w:b/>
        </w:rPr>
        <w:t>PC6</w:t>
      </w:r>
      <w:r>
        <w:t>.</w:t>
      </w:r>
    </w:p>
    <w:p w14:paraId="5E1444D2" w14:textId="77777777" w:rsidR="00A81CBD" w:rsidRDefault="00A81CBD" w:rsidP="00A7043C">
      <w:pPr>
        <w:pStyle w:val="Heading3"/>
      </w:pPr>
      <w:r>
        <w:t>Question:</w:t>
      </w:r>
    </w:p>
    <w:p w14:paraId="4AA11D35" w14:textId="77777777" w:rsidR="006A0185" w:rsidRDefault="006A0185" w:rsidP="00A81CBD">
      <w:pPr>
        <w:pStyle w:val="BodyTextL50"/>
        <w:spacing w:before="0"/>
      </w:pPr>
      <w:r>
        <w:t xml:space="preserve">Was the ping successful? </w:t>
      </w:r>
      <w:r w:rsidR="00A81CBD">
        <w:t>Explain.</w:t>
      </w:r>
    </w:p>
    <w:p w14:paraId="21EA49D4" w14:textId="4C600957" w:rsidR="00A81CBD" w:rsidRDefault="00A81CBD" w:rsidP="008A0E6A">
      <w:pPr>
        <w:pStyle w:val="AnswerLineL50"/>
        <w:spacing w:after="720"/>
      </w:pPr>
      <w:r>
        <w:t xml:space="preserve">Type your </w:t>
      </w:r>
      <w:r w:rsidR="00EB7AE3">
        <w:rPr>
          <w:color w:val="00B0F0"/>
        </w:rPr>
        <w:t>No, other devices are not configured</w:t>
      </w:r>
      <w:r>
        <w:t xml:space="preserve"> here.</w:t>
      </w:r>
    </w:p>
    <w:p w14:paraId="291FA0B3" w14:textId="77777777" w:rsidR="006A0185" w:rsidRDefault="006A0185" w:rsidP="007458E1">
      <w:pPr>
        <w:pStyle w:val="Heading2"/>
      </w:pPr>
      <w:r>
        <w:t>Configure Trunks on S1, S2, and S3.</w:t>
      </w:r>
    </w:p>
    <w:p w14:paraId="3D64B44A" w14:textId="77777777" w:rsidR="006A0185" w:rsidRDefault="006A0185" w:rsidP="006A0185">
      <w:pPr>
        <w:pStyle w:val="BodyTextL25"/>
      </w:pPr>
      <w:r>
        <w:rPr>
          <w:rFonts w:cs="Arial"/>
          <w:color w:val="000000"/>
          <w:szCs w:val="20"/>
        </w:rPr>
        <w:t>Dynamic trunking protocol (DTP) manages the trunk links between Cisco switches. Currently, all the switchports are in the default trunking mode, which is dynamic auto. In this step, you will change the trunking mode to dynamic desirable for the link between switches S1 and S2. The link between switches S1 and S3 will be set as a static trunk. Use VLAN 999 as the native VLAN in this topology.</w:t>
      </w:r>
    </w:p>
    <w:p w14:paraId="5B655CBD" w14:textId="77777777" w:rsidR="006A0185" w:rsidRDefault="006A0185" w:rsidP="006A0185">
      <w:pPr>
        <w:pStyle w:val="SubStepAlpha"/>
      </w:pPr>
      <w:r>
        <w:rPr>
          <w:rFonts w:cs="Arial"/>
          <w:color w:val="000000"/>
          <w:szCs w:val="20"/>
        </w:rPr>
        <w:t>On switch S1, configure the trunk link to dynamic desirable on the GigabitEthernet 0/1 interface. The configuration of S1 is shown below</w:t>
      </w:r>
      <w:r>
        <w:t>.</w:t>
      </w:r>
    </w:p>
    <w:p w14:paraId="5AA3A10A" w14:textId="77777777" w:rsidR="006A0185" w:rsidRDefault="006A0185" w:rsidP="006A0185">
      <w:pPr>
        <w:pStyle w:val="CMD"/>
      </w:pPr>
      <w:r>
        <w:t xml:space="preserve">S1(config)# </w:t>
      </w:r>
      <w:r>
        <w:rPr>
          <w:b/>
        </w:rPr>
        <w:t>interface g0/1</w:t>
      </w:r>
    </w:p>
    <w:p w14:paraId="5265E96E" w14:textId="77777777" w:rsidR="006A0185" w:rsidRDefault="006A0185" w:rsidP="006A0185">
      <w:pPr>
        <w:pStyle w:val="CMD"/>
        <w:rPr>
          <w:b/>
        </w:rPr>
      </w:pPr>
      <w:r>
        <w:t xml:space="preserve">S1(config-if)# </w:t>
      </w:r>
      <w:r w:rsidRPr="00C87DD3">
        <w:rPr>
          <w:b/>
        </w:rPr>
        <w:t>switchport mode dynamic desirable</w:t>
      </w:r>
    </w:p>
    <w:p w14:paraId="2AB8F0E9" w14:textId="77777777" w:rsidR="00A81CBD" w:rsidRDefault="00A81CBD" w:rsidP="00A7043C">
      <w:pPr>
        <w:pStyle w:val="Heading3"/>
      </w:pPr>
      <w:r>
        <w:t>Question:</w:t>
      </w:r>
    </w:p>
    <w:p w14:paraId="13FEED38" w14:textId="77777777" w:rsidR="006A0185" w:rsidRDefault="006A0185" w:rsidP="00A81CBD">
      <w:pPr>
        <w:pStyle w:val="BodyTextL50"/>
        <w:spacing w:before="0"/>
      </w:pPr>
      <w:r>
        <w:t>What will be the result of trunk negotiation between S1 and S2?</w:t>
      </w:r>
    </w:p>
    <w:p w14:paraId="35DF3744" w14:textId="5C339DDB" w:rsidR="00A81CBD" w:rsidRDefault="00A81CBD" w:rsidP="008A0E6A">
      <w:pPr>
        <w:pStyle w:val="AnswerLineL50"/>
        <w:spacing w:after="360"/>
      </w:pPr>
      <w:r>
        <w:t xml:space="preserve">Type your answers </w:t>
      </w:r>
      <w:r w:rsidR="00EB7AE3">
        <w:rPr>
          <w:color w:val="00B0F0"/>
        </w:rPr>
        <w:t>They will connect</w:t>
      </w:r>
      <w:r>
        <w:t>.</w:t>
      </w:r>
    </w:p>
    <w:p w14:paraId="7B727E5A" w14:textId="77777777" w:rsidR="00A81CBD" w:rsidRDefault="006A0185" w:rsidP="006A0185">
      <w:pPr>
        <w:pStyle w:val="SubStepAlpha"/>
      </w:pPr>
      <w:r w:rsidRPr="00F40F74">
        <w:t xml:space="preserve">On switch S2, verify that the trunk has been negotiated by entering the </w:t>
      </w:r>
      <w:r w:rsidRPr="00F40F74">
        <w:rPr>
          <w:b/>
        </w:rPr>
        <w:t>show interfaces trunk</w:t>
      </w:r>
      <w:r w:rsidRPr="00F40F74">
        <w:t xml:space="preserve"> command. Interface GigabitEthernet 0/1</w:t>
      </w:r>
      <w:r>
        <w:t xml:space="preserve"> should appear in the output.</w:t>
      </w:r>
    </w:p>
    <w:p w14:paraId="72663123" w14:textId="77777777" w:rsidR="00A81CBD" w:rsidRDefault="00A81CBD" w:rsidP="00A7043C">
      <w:pPr>
        <w:pStyle w:val="Heading3"/>
      </w:pPr>
      <w:r>
        <w:t>Question:</w:t>
      </w:r>
    </w:p>
    <w:p w14:paraId="55780207" w14:textId="77777777" w:rsidR="006A0185" w:rsidRDefault="006A0185" w:rsidP="00A81CBD">
      <w:pPr>
        <w:pStyle w:val="BodyTextL50"/>
        <w:spacing w:before="0"/>
      </w:pPr>
      <w:r>
        <w:t>What is the mode and status for this port?</w:t>
      </w:r>
    </w:p>
    <w:p w14:paraId="77F29930" w14:textId="11C3216B" w:rsidR="00A81CBD" w:rsidRDefault="00A81CBD" w:rsidP="00A81CBD">
      <w:pPr>
        <w:pStyle w:val="AnswerLineL50"/>
      </w:pPr>
      <w:r>
        <w:t>Type your</w:t>
      </w:r>
      <w:r w:rsidR="00277A2D">
        <w:rPr>
          <w:color w:val="00B0F0"/>
        </w:rPr>
        <w:t>auto,</w:t>
      </w:r>
      <w:r>
        <w:t xml:space="preserve"> </w:t>
      </w:r>
      <w:r w:rsidR="00277A2D">
        <w:t>-</w:t>
      </w:r>
      <w:r w:rsidR="00C84D4F">
        <w:rPr>
          <w:color w:val="00B0F0"/>
        </w:rPr>
        <w:t>trunking</w:t>
      </w:r>
      <w:r>
        <w:t xml:space="preserve"> here.</w:t>
      </w:r>
    </w:p>
    <w:p w14:paraId="5C731E77" w14:textId="5CF629FD" w:rsidR="006A0185" w:rsidRDefault="006A0185" w:rsidP="006A0185">
      <w:pPr>
        <w:pStyle w:val="SubStepAlpha"/>
      </w:pPr>
      <w:r>
        <w:rPr>
          <w:rFonts w:cs="Arial"/>
          <w:color w:val="000000"/>
          <w:szCs w:val="20"/>
        </w:rPr>
        <w:t xml:space="preserve">For the trunk link between S1 and S3, configure </w:t>
      </w:r>
      <w:r w:rsidR="007C0156">
        <w:rPr>
          <w:rFonts w:cs="Arial"/>
          <w:color w:val="000000"/>
          <w:szCs w:val="20"/>
        </w:rPr>
        <w:t>interface</w:t>
      </w:r>
      <w:r>
        <w:rPr>
          <w:rFonts w:cs="Arial"/>
          <w:color w:val="000000"/>
          <w:szCs w:val="20"/>
        </w:rPr>
        <w:t xml:space="preserve"> GigabitEthernet 0/2 </w:t>
      </w:r>
      <w:r w:rsidR="00667880">
        <w:rPr>
          <w:rFonts w:cs="Arial"/>
          <w:color w:val="000000"/>
          <w:szCs w:val="20"/>
        </w:rPr>
        <w:t>as a static trunk link on S1</w:t>
      </w:r>
      <w:r>
        <w:t>. In addition, disable DTP negotiation</w:t>
      </w:r>
      <w:r w:rsidR="00667880">
        <w:t xml:space="preserve"> on interface G0/2 on S1.</w:t>
      </w:r>
    </w:p>
    <w:p w14:paraId="476499CA" w14:textId="77777777" w:rsidR="006A0185" w:rsidRDefault="006A0185" w:rsidP="006A0185">
      <w:pPr>
        <w:pStyle w:val="CMD"/>
      </w:pPr>
      <w:r>
        <w:t xml:space="preserve">S1(config)# </w:t>
      </w:r>
      <w:r w:rsidRPr="00E10F38">
        <w:rPr>
          <w:b/>
        </w:rPr>
        <w:t>interface g0/2</w:t>
      </w:r>
    </w:p>
    <w:p w14:paraId="318D8F47" w14:textId="1CFBBC2B" w:rsidR="00710492" w:rsidRPr="002E69A8" w:rsidRDefault="006A0185" w:rsidP="002E69A8">
      <w:pPr>
        <w:pStyle w:val="CMD"/>
        <w:rPr>
          <w:b/>
        </w:rPr>
      </w:pPr>
      <w:r>
        <w:t xml:space="preserve">S1(config-if)# </w:t>
      </w:r>
      <w:r w:rsidRPr="00E10F38">
        <w:rPr>
          <w:b/>
        </w:rPr>
        <w:t>switchport mode trunk</w:t>
      </w:r>
    </w:p>
    <w:p w14:paraId="5B9DF11E" w14:textId="77777777" w:rsidR="006A0185" w:rsidRDefault="006A0185" w:rsidP="006A0185">
      <w:pPr>
        <w:pStyle w:val="CMD"/>
        <w:rPr>
          <w:b/>
        </w:rPr>
      </w:pPr>
      <w:r>
        <w:t xml:space="preserve">S1(config-if)# </w:t>
      </w:r>
      <w:r w:rsidRPr="00E10F38">
        <w:rPr>
          <w:b/>
        </w:rPr>
        <w:t xml:space="preserve">switchport </w:t>
      </w:r>
      <w:r>
        <w:rPr>
          <w:b/>
        </w:rPr>
        <w:t>nonegotiate</w:t>
      </w:r>
    </w:p>
    <w:p w14:paraId="5537F1BA" w14:textId="77777777" w:rsidR="006A0185" w:rsidRDefault="006A0185" w:rsidP="006A0185">
      <w:pPr>
        <w:pStyle w:val="SubStepAlpha"/>
      </w:pPr>
      <w:r>
        <w:t xml:space="preserve">Use the </w:t>
      </w:r>
      <w:r w:rsidRPr="000D183A">
        <w:rPr>
          <w:b/>
        </w:rPr>
        <w:t>show dtp</w:t>
      </w:r>
      <w:r>
        <w:t xml:space="preserve"> command to verify the status of DTP.</w:t>
      </w:r>
    </w:p>
    <w:p w14:paraId="5E4140A3" w14:textId="77777777" w:rsidR="006A0185" w:rsidRDefault="006A0185" w:rsidP="006A0185">
      <w:pPr>
        <w:pStyle w:val="CMD"/>
        <w:rPr>
          <w:b/>
        </w:rPr>
      </w:pPr>
      <w:r>
        <w:t xml:space="preserve">S1# </w:t>
      </w:r>
      <w:r w:rsidRPr="000D183A">
        <w:rPr>
          <w:b/>
        </w:rPr>
        <w:t>show dtp</w:t>
      </w:r>
    </w:p>
    <w:p w14:paraId="0859A5C7" w14:textId="77777777" w:rsidR="006A0185" w:rsidRDefault="006A0185" w:rsidP="006A0185">
      <w:pPr>
        <w:pStyle w:val="CMD"/>
      </w:pPr>
      <w:r>
        <w:t>Global DTP information</w:t>
      </w:r>
    </w:p>
    <w:p w14:paraId="723980BB" w14:textId="77777777" w:rsidR="006A0185" w:rsidRDefault="006A0185" w:rsidP="006A0185">
      <w:pPr>
        <w:pStyle w:val="CMD"/>
      </w:pPr>
      <w:r>
        <w:t xml:space="preserve">    Sending DTP Hello packets every 30 seconds</w:t>
      </w:r>
    </w:p>
    <w:p w14:paraId="230C840A" w14:textId="77777777" w:rsidR="006A0185" w:rsidRDefault="006A0185" w:rsidP="006A0185">
      <w:pPr>
        <w:pStyle w:val="CMD"/>
      </w:pPr>
      <w:r>
        <w:t xml:space="preserve">    Dynamic Trunk timeout is 300 seconds</w:t>
      </w:r>
    </w:p>
    <w:p w14:paraId="32324215" w14:textId="5A229E08" w:rsidR="006A0185" w:rsidRPr="00045BE3" w:rsidRDefault="006A0185" w:rsidP="006A0185">
      <w:pPr>
        <w:pStyle w:val="CMD"/>
      </w:pPr>
      <w:r>
        <w:t xml:space="preserve">    </w:t>
      </w:r>
      <w:r w:rsidR="003615D2">
        <w:t>1</w:t>
      </w:r>
      <w:r>
        <w:t xml:space="preserve"> interfaces using DTP</w:t>
      </w:r>
    </w:p>
    <w:p w14:paraId="4D1E0049" w14:textId="77777777" w:rsidR="006A0185" w:rsidRDefault="006A0185" w:rsidP="006A0185">
      <w:pPr>
        <w:pStyle w:val="SubStepAlpha"/>
      </w:pPr>
      <w:r>
        <w:t xml:space="preserve">Verify trunking is enabled on all the switches using the </w:t>
      </w:r>
      <w:r>
        <w:rPr>
          <w:b/>
        </w:rPr>
        <w:t>show interfaces trunk</w:t>
      </w:r>
      <w:r w:rsidRPr="0064785D">
        <w:t xml:space="preserve"> command.</w:t>
      </w:r>
    </w:p>
    <w:p w14:paraId="12FDD680" w14:textId="77777777" w:rsidR="006A0185" w:rsidRDefault="006A0185" w:rsidP="006A0185">
      <w:pPr>
        <w:pStyle w:val="CMD"/>
      </w:pPr>
      <w:r>
        <w:lastRenderedPageBreak/>
        <w:t xml:space="preserve">S1# </w:t>
      </w:r>
      <w:r w:rsidRPr="001C036D">
        <w:rPr>
          <w:b/>
        </w:rPr>
        <w:t>show interface</w:t>
      </w:r>
      <w:r>
        <w:rPr>
          <w:b/>
        </w:rPr>
        <w:t>s</w:t>
      </w:r>
      <w:r w:rsidRPr="001C036D">
        <w:rPr>
          <w:b/>
        </w:rPr>
        <w:t xml:space="preserve"> trunk</w:t>
      </w:r>
    </w:p>
    <w:p w14:paraId="2F1AA825" w14:textId="77777777" w:rsidR="006A0185" w:rsidRDefault="006A0185" w:rsidP="006A0185">
      <w:pPr>
        <w:pStyle w:val="CMDOutput"/>
      </w:pPr>
      <w:r>
        <w:t>Port        Mode         Encapsulation  Status        Native vlan</w:t>
      </w:r>
    </w:p>
    <w:p w14:paraId="2CB15D66" w14:textId="77777777" w:rsidR="006A0185" w:rsidRDefault="006A0185" w:rsidP="006A0185">
      <w:pPr>
        <w:pStyle w:val="CMDOutput"/>
      </w:pPr>
      <w:r>
        <w:t>Gig0/1      desirable    n-802.1q       trunking      1</w:t>
      </w:r>
    </w:p>
    <w:p w14:paraId="2B58D03F" w14:textId="77777777" w:rsidR="006A0185" w:rsidRDefault="006A0185" w:rsidP="006A0185">
      <w:pPr>
        <w:pStyle w:val="CMDOutput"/>
      </w:pPr>
      <w:r>
        <w:t>Gig0/2      on           802.1q         trunking      1</w:t>
      </w:r>
    </w:p>
    <w:p w14:paraId="0939D197" w14:textId="77777777" w:rsidR="006A0185" w:rsidRDefault="006A0185" w:rsidP="006A0185">
      <w:pPr>
        <w:pStyle w:val="CMDOutput"/>
      </w:pPr>
    </w:p>
    <w:p w14:paraId="0A2A3306" w14:textId="77777777" w:rsidR="006A0185" w:rsidRDefault="006A0185" w:rsidP="006A0185">
      <w:pPr>
        <w:pStyle w:val="CMDOutput"/>
      </w:pPr>
      <w:r>
        <w:t>Port        Vlans allowed on trunk</w:t>
      </w:r>
    </w:p>
    <w:p w14:paraId="0FF42441" w14:textId="77777777" w:rsidR="006A0185" w:rsidRDefault="006A0185" w:rsidP="006A0185">
      <w:pPr>
        <w:pStyle w:val="CMDOutput"/>
      </w:pPr>
      <w:r>
        <w:t>Gig0/1      1-1005</w:t>
      </w:r>
    </w:p>
    <w:p w14:paraId="241F987F" w14:textId="77777777" w:rsidR="006A0185" w:rsidRDefault="006A0185" w:rsidP="006A0185">
      <w:pPr>
        <w:pStyle w:val="CMDOutput"/>
      </w:pPr>
      <w:r>
        <w:t>Gig0/2      1-1005</w:t>
      </w:r>
    </w:p>
    <w:p w14:paraId="6B2A1388" w14:textId="77777777" w:rsidR="006A0185" w:rsidRDefault="006A0185" w:rsidP="006A0185">
      <w:pPr>
        <w:pStyle w:val="CMDOutput"/>
      </w:pPr>
    </w:p>
    <w:p w14:paraId="483C289D" w14:textId="77777777" w:rsidR="006A0185" w:rsidRDefault="006A0185" w:rsidP="006A0185">
      <w:pPr>
        <w:pStyle w:val="CMDOutput"/>
      </w:pPr>
      <w:r>
        <w:t>Port        Vlans allowed and active in management domain</w:t>
      </w:r>
    </w:p>
    <w:p w14:paraId="46EEF191" w14:textId="77777777" w:rsidR="006A0185" w:rsidRDefault="006A0185" w:rsidP="006A0185">
      <w:pPr>
        <w:pStyle w:val="CMDOutput"/>
      </w:pPr>
      <w:r>
        <w:t>Gig0/1      1,99,999</w:t>
      </w:r>
    </w:p>
    <w:p w14:paraId="57B61C0B" w14:textId="77777777" w:rsidR="006A0185" w:rsidRDefault="006A0185" w:rsidP="006A0185">
      <w:pPr>
        <w:pStyle w:val="CMDOutput"/>
      </w:pPr>
      <w:r>
        <w:t>Gig0/2      1,99,999</w:t>
      </w:r>
    </w:p>
    <w:p w14:paraId="005EC012" w14:textId="77777777" w:rsidR="006A0185" w:rsidRDefault="006A0185" w:rsidP="006A0185">
      <w:pPr>
        <w:pStyle w:val="CMDOutput"/>
      </w:pPr>
    </w:p>
    <w:p w14:paraId="4DFB1F7F" w14:textId="77777777" w:rsidR="006A0185" w:rsidRDefault="006A0185" w:rsidP="006A0185">
      <w:pPr>
        <w:pStyle w:val="CMDOutput"/>
      </w:pPr>
      <w:r>
        <w:t>Port        Vlans in spanning tree forwarding state and not pruned</w:t>
      </w:r>
    </w:p>
    <w:p w14:paraId="35F42461" w14:textId="77777777" w:rsidR="006A0185" w:rsidRDefault="006A0185" w:rsidP="006A0185">
      <w:pPr>
        <w:pStyle w:val="CMDOutput"/>
      </w:pPr>
      <w:r>
        <w:t xml:space="preserve">Gig0/1      </w:t>
      </w:r>
      <w:r w:rsidR="00774A55">
        <w:t>1,99</w:t>
      </w:r>
      <w:r w:rsidR="007866FD">
        <w:t>,999</w:t>
      </w:r>
    </w:p>
    <w:p w14:paraId="72246BE9" w14:textId="6AB5B8EE" w:rsidR="006A0185" w:rsidRDefault="006A0185" w:rsidP="006A0185">
      <w:pPr>
        <w:pStyle w:val="CMDOutput"/>
      </w:pPr>
      <w:r>
        <w:t xml:space="preserve">Gig0/2      </w:t>
      </w:r>
      <w:r w:rsidR="00621F86">
        <w:t>1,99,999</w:t>
      </w:r>
    </w:p>
    <w:p w14:paraId="7A4CBF34" w14:textId="77777777" w:rsidR="00A81CBD" w:rsidRPr="0080631F" w:rsidRDefault="00A81CBD" w:rsidP="0080631F">
      <w:pPr>
        <w:pStyle w:val="Heading3"/>
      </w:pPr>
      <w:r w:rsidRPr="0080631F">
        <w:t>Question:</w:t>
      </w:r>
    </w:p>
    <w:p w14:paraId="6D502DF1" w14:textId="77777777" w:rsidR="00A81CBD" w:rsidRDefault="006A0185" w:rsidP="00A81CBD">
      <w:pPr>
        <w:pStyle w:val="BodyTextL50"/>
        <w:tabs>
          <w:tab w:val="right" w:leader="underscore" w:pos="10080"/>
        </w:tabs>
        <w:spacing w:before="0"/>
      </w:pPr>
      <w:r>
        <w:t>What is the native VLAN for these trunks currently?</w:t>
      </w:r>
    </w:p>
    <w:p w14:paraId="37FF60BA" w14:textId="09CA4785" w:rsidR="00A81CBD" w:rsidRDefault="00A81CBD" w:rsidP="00A81CBD">
      <w:pPr>
        <w:pStyle w:val="AnswerLineL50"/>
      </w:pPr>
      <w:r>
        <w:t xml:space="preserve">Type your answers </w:t>
      </w:r>
      <w:r w:rsidR="000B1FC3">
        <w:rPr>
          <w:color w:val="00B0F0"/>
        </w:rPr>
        <w:t>vlan 1</w:t>
      </w:r>
      <w:r>
        <w:t>.</w:t>
      </w:r>
    </w:p>
    <w:p w14:paraId="22398B6D" w14:textId="77777777" w:rsidR="006A0185" w:rsidRDefault="006A0185" w:rsidP="006A0185">
      <w:pPr>
        <w:pStyle w:val="SubStepAlpha"/>
      </w:pPr>
      <w:r>
        <w:t>Configure</w:t>
      </w:r>
      <w:r w:rsidRPr="001C036D">
        <w:t xml:space="preserve"> </w:t>
      </w:r>
      <w:r>
        <w:t>VLAN 999 as the native VLAN for the trunk links on S1.</w:t>
      </w:r>
    </w:p>
    <w:p w14:paraId="14A6A3A6" w14:textId="77777777" w:rsidR="006A0185" w:rsidRDefault="006A0185" w:rsidP="006A0185">
      <w:pPr>
        <w:pStyle w:val="CMD"/>
      </w:pPr>
      <w:r>
        <w:t xml:space="preserve">S1(config)# </w:t>
      </w:r>
      <w:r w:rsidRPr="001C036D">
        <w:rPr>
          <w:b/>
        </w:rPr>
        <w:t>interface range g0/1 - 2</w:t>
      </w:r>
    </w:p>
    <w:p w14:paraId="57E0E2FB" w14:textId="77777777" w:rsidR="006A0185" w:rsidRDefault="006A0185" w:rsidP="006A0185">
      <w:pPr>
        <w:pStyle w:val="CMD"/>
        <w:rPr>
          <w:b/>
        </w:rPr>
      </w:pPr>
      <w:r>
        <w:t xml:space="preserve">S1(config-if-range)# </w:t>
      </w:r>
      <w:r w:rsidRPr="001C036D">
        <w:rPr>
          <w:b/>
        </w:rPr>
        <w:t>switchport trunk native vlan 999</w:t>
      </w:r>
    </w:p>
    <w:p w14:paraId="6970A28E" w14:textId="77777777" w:rsidR="00A81CBD" w:rsidRDefault="00A81CBD" w:rsidP="00A7043C">
      <w:pPr>
        <w:pStyle w:val="Heading3"/>
      </w:pPr>
      <w:r>
        <w:t>Question:</w:t>
      </w:r>
    </w:p>
    <w:p w14:paraId="21190697" w14:textId="77777777" w:rsidR="006A0185" w:rsidRDefault="006A0185" w:rsidP="00494404">
      <w:pPr>
        <w:pStyle w:val="BodyTextL50"/>
        <w:spacing w:before="0"/>
      </w:pPr>
      <w:r>
        <w:t>What messages did you receive on S1? How would you correct it?</w:t>
      </w:r>
    </w:p>
    <w:p w14:paraId="581EA300" w14:textId="63A9BFB1" w:rsidR="006A0185" w:rsidRPr="00C84D4F" w:rsidRDefault="00A81CBD" w:rsidP="00C84D4F">
      <w:pPr>
        <w:pStyle w:val="AnswerLineL50"/>
        <w:spacing w:after="720"/>
        <w:rPr>
          <w:color w:val="00B0F0"/>
        </w:rPr>
      </w:pPr>
      <w:r>
        <w:t xml:space="preserve">Type your </w:t>
      </w:r>
      <w:r w:rsidR="00C84D4F">
        <w:rPr>
          <w:color w:val="00B0F0"/>
        </w:rPr>
        <w:t>Inconsistent local vlan. Make 999 the vlan on the connecting switches</w:t>
      </w:r>
      <w:r>
        <w:t>answers here.</w:t>
      </w:r>
    </w:p>
    <w:p w14:paraId="0EBBB5FA" w14:textId="77777777" w:rsidR="006A0185" w:rsidRDefault="006A0185" w:rsidP="006A0185">
      <w:pPr>
        <w:pStyle w:val="SubStepAlpha"/>
        <w:rPr>
          <w:lang w:eastAsia="zh-CN"/>
        </w:rPr>
      </w:pPr>
      <w:r>
        <w:rPr>
          <w:lang w:eastAsia="zh-CN"/>
        </w:rPr>
        <w:t>On S2 and S3, configure VLAN 999 as the native VLAN.</w:t>
      </w:r>
    </w:p>
    <w:p w14:paraId="5240FCE7" w14:textId="77777777" w:rsidR="006A0185" w:rsidRDefault="006A0185" w:rsidP="006A0185">
      <w:pPr>
        <w:pStyle w:val="SubStepAlpha"/>
        <w:rPr>
          <w:lang w:eastAsia="zh-CN"/>
        </w:rPr>
      </w:pPr>
      <w:r>
        <w:rPr>
          <w:lang w:eastAsia="zh-CN"/>
        </w:rPr>
        <w:t>Verify trunking is successfully configured on all the switches. You should be able ping one switch from another switch in the topology using the IP addresses configured on the SVI.</w:t>
      </w:r>
    </w:p>
    <w:p w14:paraId="223315E4" w14:textId="77777777" w:rsidR="00A81CBD" w:rsidRDefault="006A0185" w:rsidP="006A0185">
      <w:pPr>
        <w:pStyle w:val="SubStepAlpha"/>
        <w:rPr>
          <w:lang w:eastAsia="zh-CN"/>
        </w:rPr>
      </w:pPr>
      <w:r>
        <w:rPr>
          <w:lang w:eastAsia="zh-CN"/>
        </w:rPr>
        <w:t>Attempt to ping from PC1 to PC6.</w:t>
      </w:r>
    </w:p>
    <w:p w14:paraId="1CDB9BDB" w14:textId="77777777" w:rsidR="00A81CBD" w:rsidRDefault="00A81CBD" w:rsidP="00A7043C">
      <w:pPr>
        <w:pStyle w:val="Heading3"/>
        <w:rPr>
          <w:lang w:eastAsia="zh-CN"/>
        </w:rPr>
      </w:pPr>
      <w:r>
        <w:rPr>
          <w:lang w:eastAsia="zh-CN"/>
        </w:rPr>
        <w:t>Question:</w:t>
      </w:r>
    </w:p>
    <w:p w14:paraId="2FF6D3BC" w14:textId="77777777" w:rsidR="006A0185" w:rsidRDefault="006A0185" w:rsidP="001A23C4">
      <w:pPr>
        <w:pStyle w:val="BodyTextL50"/>
        <w:spacing w:before="0"/>
        <w:rPr>
          <w:lang w:eastAsia="zh-CN"/>
        </w:rPr>
      </w:pPr>
      <w:r>
        <w:rPr>
          <w:lang w:eastAsia="zh-CN"/>
        </w:rPr>
        <w:t>Why was the ping unsuccessful? (Hint: Look at the ‘</w:t>
      </w:r>
      <w:r w:rsidRPr="001820ED">
        <w:rPr>
          <w:b/>
          <w:lang w:eastAsia="zh-CN"/>
        </w:rPr>
        <w:t>show vlan brief</w:t>
      </w:r>
      <w:r>
        <w:rPr>
          <w:lang w:eastAsia="zh-CN"/>
        </w:rPr>
        <w:t>’ output from all three switches. Compare the outputs from the ‘</w:t>
      </w:r>
      <w:r w:rsidRPr="001820ED">
        <w:rPr>
          <w:b/>
          <w:lang w:eastAsia="zh-CN"/>
        </w:rPr>
        <w:t>show interface trunk</w:t>
      </w:r>
      <w:r>
        <w:rPr>
          <w:lang w:eastAsia="zh-CN"/>
        </w:rPr>
        <w:t>’ on all switches.)</w:t>
      </w:r>
    </w:p>
    <w:p w14:paraId="2B25AF76" w14:textId="327D6789" w:rsidR="00A81CBD" w:rsidRDefault="00A81CBD" w:rsidP="008A0E6A">
      <w:pPr>
        <w:pStyle w:val="AnswerLineL50"/>
        <w:spacing w:after="480"/>
        <w:rPr>
          <w:lang w:eastAsia="zh-CN"/>
        </w:rPr>
      </w:pPr>
      <w:r>
        <w:rPr>
          <w:lang w:eastAsia="zh-CN"/>
        </w:rPr>
        <w:t xml:space="preserve">Type your </w:t>
      </w:r>
      <w:r w:rsidR="00363FC4">
        <w:rPr>
          <w:color w:val="00B0F0"/>
          <w:lang w:eastAsia="zh-CN"/>
        </w:rPr>
        <w:t>Because vlan on S1 is wrong</w:t>
      </w:r>
      <w:r>
        <w:rPr>
          <w:lang w:eastAsia="zh-CN"/>
        </w:rPr>
        <w:t xml:space="preserve"> here.</w:t>
      </w:r>
    </w:p>
    <w:p w14:paraId="3DE026F7" w14:textId="77777777" w:rsidR="006A0185" w:rsidRDefault="006A0185" w:rsidP="00041E75">
      <w:pPr>
        <w:pStyle w:val="SubStepAlpha"/>
        <w:rPr>
          <w:lang w:eastAsia="zh-CN"/>
        </w:rPr>
      </w:pPr>
      <w:r>
        <w:rPr>
          <w:lang w:eastAsia="zh-CN"/>
        </w:rPr>
        <w:t>Correct the configuration as necessary.</w:t>
      </w:r>
    </w:p>
    <w:p w14:paraId="5B43AB91" w14:textId="77777777" w:rsidR="006A0185" w:rsidRPr="00321B29" w:rsidRDefault="006A0185" w:rsidP="007458E1">
      <w:pPr>
        <w:pStyle w:val="Heading2"/>
      </w:pPr>
      <w:r>
        <w:rPr>
          <w:lang w:eastAsia="zh-CN"/>
        </w:rPr>
        <w:t>Reconfigure trunk on S3.</w:t>
      </w:r>
    </w:p>
    <w:p w14:paraId="4E19D1B6" w14:textId="77777777" w:rsidR="00A81CBD" w:rsidRDefault="006A0185" w:rsidP="006A0185">
      <w:pPr>
        <w:pStyle w:val="SubStepAlpha"/>
      </w:pPr>
      <w:r>
        <w:rPr>
          <w:lang w:eastAsia="zh-CN"/>
        </w:rPr>
        <w:t>Issue the ‘</w:t>
      </w:r>
      <w:r w:rsidRPr="001820ED">
        <w:rPr>
          <w:b/>
          <w:lang w:eastAsia="zh-CN"/>
        </w:rPr>
        <w:t>show interface trunk</w:t>
      </w:r>
      <w:r>
        <w:rPr>
          <w:lang w:eastAsia="zh-CN"/>
        </w:rPr>
        <w:t xml:space="preserve">’ command on </w:t>
      </w:r>
      <w:r>
        <w:rPr>
          <w:b/>
          <w:lang w:eastAsia="zh-CN"/>
        </w:rPr>
        <w:t>S3</w:t>
      </w:r>
      <w:r>
        <w:rPr>
          <w:lang w:eastAsia="zh-CN"/>
        </w:rPr>
        <w:t>.</w:t>
      </w:r>
    </w:p>
    <w:p w14:paraId="4F8F0C82" w14:textId="77777777" w:rsidR="00A81CBD" w:rsidRDefault="00A81CBD" w:rsidP="00A7043C">
      <w:pPr>
        <w:pStyle w:val="Heading3"/>
      </w:pPr>
      <w:r>
        <w:t>Question:</w:t>
      </w:r>
    </w:p>
    <w:p w14:paraId="3DDFA574" w14:textId="77777777" w:rsidR="006A0185" w:rsidRDefault="006A0185" w:rsidP="00A81CBD">
      <w:pPr>
        <w:pStyle w:val="BodyTextL50"/>
        <w:spacing w:before="0"/>
        <w:rPr>
          <w:lang w:eastAsia="zh-CN"/>
        </w:rPr>
      </w:pPr>
      <w:r>
        <w:rPr>
          <w:lang w:eastAsia="zh-CN"/>
        </w:rPr>
        <w:t>What is the mode and encapsulation on G0/2?</w:t>
      </w:r>
    </w:p>
    <w:p w14:paraId="47DB1EE5" w14:textId="1B467759" w:rsidR="00A81CBD" w:rsidRPr="00321B29" w:rsidRDefault="00A81CBD" w:rsidP="008A0E6A">
      <w:pPr>
        <w:pStyle w:val="AnswerLineL50"/>
        <w:spacing w:after="480"/>
      </w:pPr>
      <w:r>
        <w:rPr>
          <w:lang w:eastAsia="zh-CN"/>
        </w:rPr>
        <w:t xml:space="preserve">Type your </w:t>
      </w:r>
      <w:r w:rsidR="00363FC4">
        <w:rPr>
          <w:color w:val="00B0F0"/>
          <w:lang w:eastAsia="zh-CN"/>
        </w:rPr>
        <w:t>on and 802.1q</w:t>
      </w:r>
      <w:r>
        <w:rPr>
          <w:lang w:eastAsia="zh-CN"/>
        </w:rPr>
        <w:t xml:space="preserve"> here.</w:t>
      </w:r>
    </w:p>
    <w:p w14:paraId="0BAF6982" w14:textId="77777777" w:rsidR="00A81CBD" w:rsidRDefault="006A0185" w:rsidP="006A0185">
      <w:pPr>
        <w:pStyle w:val="SubStepAlpha"/>
      </w:pPr>
      <w:r>
        <w:rPr>
          <w:lang w:eastAsia="zh-CN"/>
        </w:rPr>
        <w:t xml:space="preserve">Configure </w:t>
      </w:r>
      <w:r>
        <w:rPr>
          <w:b/>
          <w:lang w:eastAsia="zh-CN"/>
        </w:rPr>
        <w:t>G0/2</w:t>
      </w:r>
      <w:r>
        <w:rPr>
          <w:lang w:eastAsia="zh-CN"/>
        </w:rPr>
        <w:t xml:space="preserve"> to match </w:t>
      </w:r>
      <w:r>
        <w:rPr>
          <w:b/>
          <w:lang w:eastAsia="zh-CN"/>
        </w:rPr>
        <w:t>G0/2</w:t>
      </w:r>
      <w:r>
        <w:rPr>
          <w:lang w:eastAsia="zh-CN"/>
        </w:rPr>
        <w:t xml:space="preserve"> on </w:t>
      </w:r>
      <w:r>
        <w:rPr>
          <w:b/>
          <w:lang w:eastAsia="zh-CN"/>
        </w:rPr>
        <w:t>S1</w:t>
      </w:r>
      <w:r>
        <w:rPr>
          <w:lang w:eastAsia="zh-CN"/>
        </w:rPr>
        <w:t>.</w:t>
      </w:r>
    </w:p>
    <w:p w14:paraId="636F4E61" w14:textId="77777777" w:rsidR="00A81CBD" w:rsidRDefault="00A81CBD" w:rsidP="00A7043C">
      <w:pPr>
        <w:pStyle w:val="Heading3"/>
      </w:pPr>
      <w:r>
        <w:rPr>
          <w:lang w:eastAsia="zh-CN"/>
        </w:rPr>
        <w:t>Question:</w:t>
      </w:r>
    </w:p>
    <w:p w14:paraId="401EDB3F" w14:textId="77777777" w:rsidR="006A0185" w:rsidRDefault="006A0185" w:rsidP="00A81CBD">
      <w:pPr>
        <w:pStyle w:val="BodyTextL50"/>
        <w:spacing w:before="0"/>
        <w:rPr>
          <w:lang w:eastAsia="zh-CN"/>
        </w:rPr>
      </w:pPr>
      <w:r>
        <w:rPr>
          <w:lang w:eastAsia="zh-CN"/>
        </w:rPr>
        <w:t>What is the mode and encapsulation on G0/2 after the change?</w:t>
      </w:r>
    </w:p>
    <w:p w14:paraId="7ACDCAF6" w14:textId="2119A7E4" w:rsidR="00A81CBD" w:rsidRPr="00321B29" w:rsidRDefault="00A81CBD" w:rsidP="00A81CBD">
      <w:pPr>
        <w:pStyle w:val="AnswerLineL50"/>
      </w:pPr>
      <w:r>
        <w:rPr>
          <w:lang w:eastAsia="zh-CN"/>
        </w:rPr>
        <w:lastRenderedPageBreak/>
        <w:t xml:space="preserve">Type your answers </w:t>
      </w:r>
      <w:r w:rsidR="00363FC4">
        <w:rPr>
          <w:color w:val="00B0F0"/>
          <w:lang w:eastAsia="zh-CN"/>
        </w:rPr>
        <w:t>on and 802.1q</w:t>
      </w:r>
      <w:r>
        <w:rPr>
          <w:lang w:eastAsia="zh-CN"/>
        </w:rPr>
        <w:t>here.</w:t>
      </w:r>
    </w:p>
    <w:p w14:paraId="72C95586" w14:textId="77777777" w:rsidR="00A81CBD" w:rsidRDefault="006A0185" w:rsidP="006A0185">
      <w:pPr>
        <w:pStyle w:val="SubStepAlpha"/>
        <w:rPr>
          <w:lang w:eastAsia="zh-CN"/>
        </w:rPr>
      </w:pPr>
      <w:r>
        <w:rPr>
          <w:lang w:eastAsia="zh-CN"/>
        </w:rPr>
        <w:t>Issue the command ‘</w:t>
      </w:r>
      <w:r>
        <w:rPr>
          <w:b/>
          <w:lang w:eastAsia="zh-CN"/>
        </w:rPr>
        <w:t>show interface G0/2 switchport</w:t>
      </w:r>
      <w:r>
        <w:rPr>
          <w:lang w:eastAsia="zh-CN"/>
        </w:rPr>
        <w:t xml:space="preserve">’ on switch </w:t>
      </w:r>
      <w:r>
        <w:rPr>
          <w:b/>
          <w:lang w:eastAsia="zh-CN"/>
        </w:rPr>
        <w:t>S3</w:t>
      </w:r>
      <w:r>
        <w:rPr>
          <w:lang w:eastAsia="zh-CN"/>
        </w:rPr>
        <w:t>.</w:t>
      </w:r>
    </w:p>
    <w:p w14:paraId="30E2F429" w14:textId="77777777" w:rsidR="00A81CBD" w:rsidRDefault="00A81CBD" w:rsidP="00A7043C">
      <w:pPr>
        <w:pStyle w:val="Heading3"/>
        <w:rPr>
          <w:lang w:eastAsia="zh-CN"/>
        </w:rPr>
      </w:pPr>
      <w:r>
        <w:rPr>
          <w:lang w:eastAsia="zh-CN"/>
        </w:rPr>
        <w:t>Question:</w:t>
      </w:r>
    </w:p>
    <w:p w14:paraId="0DBD93C0" w14:textId="77777777" w:rsidR="00A81CBD" w:rsidRDefault="006A0185" w:rsidP="00A81CBD">
      <w:pPr>
        <w:pStyle w:val="BodyTextL50"/>
        <w:spacing w:before="0"/>
        <w:rPr>
          <w:lang w:eastAsia="zh-CN"/>
        </w:rPr>
      </w:pPr>
      <w:r>
        <w:rPr>
          <w:lang w:eastAsia="zh-CN"/>
        </w:rPr>
        <w:t>What is the ‘</w:t>
      </w:r>
      <w:r w:rsidRPr="0088234F">
        <w:rPr>
          <w:b/>
        </w:rPr>
        <w:t>Negotiation of Trunking</w:t>
      </w:r>
      <w:r>
        <w:t>’ state displayed?</w:t>
      </w:r>
    </w:p>
    <w:p w14:paraId="3CD9F1D6" w14:textId="4499EC23" w:rsidR="00A81CBD" w:rsidRDefault="00A81CBD" w:rsidP="00A81CBD">
      <w:pPr>
        <w:pStyle w:val="AnswerLineL50"/>
        <w:rPr>
          <w:lang w:eastAsia="zh-CN"/>
        </w:rPr>
      </w:pPr>
      <w:r>
        <w:rPr>
          <w:lang w:eastAsia="zh-CN"/>
        </w:rPr>
        <w:t xml:space="preserve">Type your answers </w:t>
      </w:r>
      <w:r w:rsidR="0036197C">
        <w:rPr>
          <w:color w:val="00B0F0"/>
          <w:lang w:eastAsia="zh-CN"/>
        </w:rPr>
        <w:t>off</w:t>
      </w:r>
      <w:r>
        <w:rPr>
          <w:lang w:eastAsia="zh-CN"/>
        </w:rPr>
        <w:t>here.</w:t>
      </w:r>
    </w:p>
    <w:p w14:paraId="1F59A0B9" w14:textId="77777777" w:rsidR="00F52C6E" w:rsidRPr="00F52C6E" w:rsidRDefault="00F52C6E" w:rsidP="00F52C6E">
      <w:pPr>
        <w:pStyle w:val="ConfigWindow"/>
      </w:pPr>
      <w:r w:rsidRPr="00F52C6E">
        <w:t>Close configuration window</w:t>
      </w:r>
    </w:p>
    <w:p w14:paraId="4C778C62" w14:textId="77777777" w:rsidR="006A0185" w:rsidRDefault="006A0185" w:rsidP="007458E1">
      <w:pPr>
        <w:pStyle w:val="Heading2"/>
        <w:spacing w:before="0"/>
      </w:pPr>
      <w:r>
        <w:t>Verify end to end connectivity.</w:t>
      </w:r>
    </w:p>
    <w:p w14:paraId="4B068DB7" w14:textId="77777777" w:rsidR="006A0185" w:rsidRDefault="006A0185" w:rsidP="00F52C6E">
      <w:pPr>
        <w:pStyle w:val="SubStepAlpha"/>
        <w:spacing w:before="0"/>
      </w:pPr>
      <w:r>
        <w:t>From PC1 ping PC6.</w:t>
      </w:r>
    </w:p>
    <w:p w14:paraId="55777235" w14:textId="77777777" w:rsidR="006A0185" w:rsidRDefault="006A0185" w:rsidP="006A0185">
      <w:pPr>
        <w:pStyle w:val="SubStepAlpha"/>
      </w:pPr>
      <w:r>
        <w:t>From PC2 ping PC5.</w:t>
      </w:r>
    </w:p>
    <w:p w14:paraId="62653517" w14:textId="77777777" w:rsidR="006A0185" w:rsidRDefault="006A0185" w:rsidP="006A0185">
      <w:pPr>
        <w:pStyle w:val="SubStepAlpha"/>
      </w:pPr>
      <w:r>
        <w:t>From PC3 ping PC4.</w:t>
      </w:r>
    </w:p>
    <w:p w14:paraId="6465F4B7" w14:textId="6004D0A8" w:rsidR="00A81CBD" w:rsidRDefault="00A81CBD" w:rsidP="00A81CBD">
      <w:pPr>
        <w:pStyle w:val="ConfigWindow"/>
      </w:pPr>
      <w:r>
        <w:t>End of document</w:t>
      </w:r>
    </w:p>
    <w:p w14:paraId="33C5A3FC" w14:textId="4030C40D" w:rsidR="0036197C" w:rsidRDefault="0036197C" w:rsidP="0036197C">
      <w:pPr>
        <w:pStyle w:val="BodyTextL25"/>
      </w:pPr>
    </w:p>
    <w:p w14:paraId="29DE07D5" w14:textId="45DF3971" w:rsidR="0036197C" w:rsidRDefault="0036197C" w:rsidP="0036197C">
      <w:pPr>
        <w:pStyle w:val="BodyTextL25"/>
      </w:pPr>
    </w:p>
    <w:p w14:paraId="1FAB6D55" w14:textId="69CFC6DD" w:rsidR="0036197C" w:rsidRPr="0036197C" w:rsidRDefault="0036197C" w:rsidP="0036197C">
      <w:pPr>
        <w:pStyle w:val="BodyTextL25"/>
      </w:pPr>
      <w:r w:rsidRPr="0036197C">
        <w:drawing>
          <wp:inline distT="0" distB="0" distL="0" distR="0" wp14:anchorId="630CEAD8" wp14:editId="24081A93">
            <wp:extent cx="6400800" cy="521017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6400800" cy="5210175"/>
                    </a:xfrm>
                    <a:prstGeom prst="rect">
                      <a:avLst/>
                    </a:prstGeom>
                  </pic:spPr>
                </pic:pic>
              </a:graphicData>
            </a:graphic>
          </wp:inline>
        </w:drawing>
      </w:r>
    </w:p>
    <w:sectPr w:rsidR="0036197C" w:rsidRPr="0036197C"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7E73" w14:textId="77777777" w:rsidR="0095738B" w:rsidRDefault="0095738B" w:rsidP="00710659">
      <w:pPr>
        <w:spacing w:after="0" w:line="240" w:lineRule="auto"/>
      </w:pPr>
      <w:r>
        <w:separator/>
      </w:r>
    </w:p>
    <w:p w14:paraId="7593EB0C" w14:textId="77777777" w:rsidR="0095738B" w:rsidRDefault="0095738B"/>
  </w:endnote>
  <w:endnote w:type="continuationSeparator" w:id="0">
    <w:p w14:paraId="7D9AD767" w14:textId="77777777" w:rsidR="0095738B" w:rsidRDefault="0095738B" w:rsidP="00710659">
      <w:pPr>
        <w:spacing w:after="0" w:line="240" w:lineRule="auto"/>
      </w:pPr>
      <w:r>
        <w:continuationSeparator/>
      </w:r>
    </w:p>
    <w:p w14:paraId="38467F75" w14:textId="77777777" w:rsidR="0095738B" w:rsidRDefault="00957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8CCF" w14:textId="77777777" w:rsidR="006A0185" w:rsidRDefault="006A0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66C2" w14:textId="354B1105" w:rsidR="006A0185" w:rsidRPr="00882B63" w:rsidRDefault="006A018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5A5C1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5517">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5517">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A281" w14:textId="34B0AA04" w:rsidR="006A0185" w:rsidRPr="00882B63" w:rsidRDefault="006A018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5A5C1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551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5517">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4427" w14:textId="77777777" w:rsidR="0095738B" w:rsidRDefault="0095738B" w:rsidP="00710659">
      <w:pPr>
        <w:spacing w:after="0" w:line="240" w:lineRule="auto"/>
      </w:pPr>
      <w:r>
        <w:separator/>
      </w:r>
    </w:p>
    <w:p w14:paraId="2B2F8B2C" w14:textId="77777777" w:rsidR="0095738B" w:rsidRDefault="0095738B"/>
  </w:footnote>
  <w:footnote w:type="continuationSeparator" w:id="0">
    <w:p w14:paraId="0A464837" w14:textId="77777777" w:rsidR="0095738B" w:rsidRDefault="0095738B" w:rsidP="00710659">
      <w:pPr>
        <w:spacing w:after="0" w:line="240" w:lineRule="auto"/>
      </w:pPr>
      <w:r>
        <w:continuationSeparator/>
      </w:r>
    </w:p>
    <w:p w14:paraId="454D2E36" w14:textId="77777777" w:rsidR="0095738B" w:rsidRDefault="009573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D444" w14:textId="77777777" w:rsidR="006A0185" w:rsidRDefault="006A0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B0D4EDE1DB241CFAC113CC31DEC8B2E"/>
      </w:placeholder>
      <w:dataBinding w:prefixMappings="xmlns:ns0='http://purl.org/dc/elements/1.1/' xmlns:ns1='http://schemas.openxmlformats.org/package/2006/metadata/core-properties' " w:xpath="/ns1:coreProperties[1]/ns0:title[1]" w:storeItemID="{6C3C8BC8-F283-45AE-878A-BAB7291924A1}"/>
      <w:text/>
    </w:sdtPr>
    <w:sdtContent>
      <w:p w14:paraId="0C9AD915" w14:textId="77777777" w:rsidR="006A0185" w:rsidRDefault="006A0185" w:rsidP="008402F2">
        <w:pPr>
          <w:pStyle w:val="PageHead"/>
        </w:pPr>
        <w:r>
          <w:t>Packet Tracer - Configure DTP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1D07" w14:textId="77777777" w:rsidR="006A0185" w:rsidRDefault="006A0185" w:rsidP="006C3FCF">
    <w:pPr>
      <w:ind w:left="-288"/>
    </w:pPr>
    <w:r>
      <w:rPr>
        <w:noProof/>
      </w:rPr>
      <w:drawing>
        <wp:inline distT="0" distB="0" distL="0" distR="0" wp14:anchorId="0AC6211F" wp14:editId="6DF14B0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ED5D3B"/>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1A0BAD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9980573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21284650">
    <w:abstractNumId w:val="6"/>
  </w:num>
  <w:num w:numId="2" w16cid:durableId="1829780817">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04688352">
    <w:abstractNumId w:val="3"/>
  </w:num>
  <w:num w:numId="4" w16cid:durableId="2133014132">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1266447">
    <w:abstractNumId w:val="4"/>
  </w:num>
  <w:num w:numId="6" w16cid:durableId="1872837276">
    <w:abstractNumId w:val="0"/>
  </w:num>
  <w:num w:numId="7" w16cid:durableId="351342308">
    <w:abstractNumId w:val="2"/>
  </w:num>
  <w:num w:numId="8" w16cid:durableId="40522925">
    <w:abstractNumId w:val="5"/>
    <w:lvlOverride w:ilvl="0">
      <w:lvl w:ilvl="0">
        <w:start w:val="1"/>
        <w:numFmt w:val="decimal"/>
        <w:lvlText w:val="Part %1:"/>
        <w:lvlJc w:val="left"/>
        <w:pPr>
          <w:tabs>
            <w:tab w:val="num" w:pos="1152"/>
          </w:tabs>
          <w:ind w:left="1152" w:hanging="792"/>
        </w:pPr>
        <w:rPr>
          <w:rFonts w:hint="default"/>
        </w:rPr>
      </w:lvl>
    </w:lvlOverride>
  </w:num>
  <w:num w:numId="9" w16cid:durableId="694767248">
    <w:abstractNumId w:val="4"/>
    <w:lvlOverride w:ilvl="0"/>
  </w:num>
  <w:num w:numId="10" w16cid:durableId="1038044375">
    <w:abstractNumId w:val="1"/>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6099219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BF"/>
    <w:rsid w:val="00001BDF"/>
    <w:rsid w:val="0000380F"/>
    <w:rsid w:val="00004175"/>
    <w:rsid w:val="000059C9"/>
    <w:rsid w:val="0000781C"/>
    <w:rsid w:val="00012C22"/>
    <w:rsid w:val="000135E8"/>
    <w:rsid w:val="000160F7"/>
    <w:rsid w:val="00016D5B"/>
    <w:rsid w:val="00016F30"/>
    <w:rsid w:val="0002047C"/>
    <w:rsid w:val="00021B9A"/>
    <w:rsid w:val="000242D6"/>
    <w:rsid w:val="00024EE5"/>
    <w:rsid w:val="00041AF6"/>
    <w:rsid w:val="00041E75"/>
    <w:rsid w:val="00044E62"/>
    <w:rsid w:val="00050BA4"/>
    <w:rsid w:val="0005141D"/>
    <w:rsid w:val="00051738"/>
    <w:rsid w:val="0005242B"/>
    <w:rsid w:val="00052548"/>
    <w:rsid w:val="00055517"/>
    <w:rsid w:val="00060696"/>
    <w:rsid w:val="00062D89"/>
    <w:rsid w:val="00067A67"/>
    <w:rsid w:val="00070C16"/>
    <w:rsid w:val="00075EA9"/>
    <w:rsid w:val="000769CF"/>
    <w:rsid w:val="000815D8"/>
    <w:rsid w:val="00084C99"/>
    <w:rsid w:val="00085CC6"/>
    <w:rsid w:val="00090C07"/>
    <w:rsid w:val="0009147A"/>
    <w:rsid w:val="00091E8D"/>
    <w:rsid w:val="0009378D"/>
    <w:rsid w:val="000962DB"/>
    <w:rsid w:val="00097163"/>
    <w:rsid w:val="000A22C8"/>
    <w:rsid w:val="000B1FC3"/>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A59"/>
    <w:rsid w:val="00180A29"/>
    <w:rsid w:val="00180FBF"/>
    <w:rsid w:val="001813C3"/>
    <w:rsid w:val="00182CF4"/>
    <w:rsid w:val="00186CE1"/>
    <w:rsid w:val="00191F00"/>
    <w:rsid w:val="00192F12"/>
    <w:rsid w:val="00193F14"/>
    <w:rsid w:val="00196CBC"/>
    <w:rsid w:val="0019753E"/>
    <w:rsid w:val="00197614"/>
    <w:rsid w:val="001A0312"/>
    <w:rsid w:val="001A15DA"/>
    <w:rsid w:val="001A23C4"/>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77A2D"/>
    <w:rsid w:val="00294C8F"/>
    <w:rsid w:val="00295B2E"/>
    <w:rsid w:val="002A0B2E"/>
    <w:rsid w:val="002A0DC1"/>
    <w:rsid w:val="002A6C56"/>
    <w:rsid w:val="002C04C4"/>
    <w:rsid w:val="002C090C"/>
    <w:rsid w:val="002C1243"/>
    <w:rsid w:val="002C1815"/>
    <w:rsid w:val="002C475E"/>
    <w:rsid w:val="002C6AD6"/>
    <w:rsid w:val="002D6C2A"/>
    <w:rsid w:val="002D7A86"/>
    <w:rsid w:val="002E69A8"/>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5D2"/>
    <w:rsid w:val="0036197C"/>
    <w:rsid w:val="00363A23"/>
    <w:rsid w:val="00363FC4"/>
    <w:rsid w:val="0036440C"/>
    <w:rsid w:val="0036465A"/>
    <w:rsid w:val="00372B0D"/>
    <w:rsid w:val="00390C38"/>
    <w:rsid w:val="00392748"/>
    <w:rsid w:val="00392C65"/>
    <w:rsid w:val="00392ED5"/>
    <w:rsid w:val="003A19DC"/>
    <w:rsid w:val="003A1B45"/>
    <w:rsid w:val="003A220C"/>
    <w:rsid w:val="003B256A"/>
    <w:rsid w:val="003B46FC"/>
    <w:rsid w:val="003B5767"/>
    <w:rsid w:val="003B7605"/>
    <w:rsid w:val="003B7B5C"/>
    <w:rsid w:val="003C08AA"/>
    <w:rsid w:val="003C2A7B"/>
    <w:rsid w:val="003C49EF"/>
    <w:rsid w:val="003C5F8E"/>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5740"/>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440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0785A"/>
    <w:rsid w:val="00510639"/>
    <w:rsid w:val="00511791"/>
    <w:rsid w:val="00511F89"/>
    <w:rsid w:val="005139BE"/>
    <w:rsid w:val="00516142"/>
    <w:rsid w:val="0051681C"/>
    <w:rsid w:val="00520027"/>
    <w:rsid w:val="0052093C"/>
    <w:rsid w:val="00521B31"/>
    <w:rsid w:val="00522469"/>
    <w:rsid w:val="0052400A"/>
    <w:rsid w:val="00536277"/>
    <w:rsid w:val="00536F43"/>
    <w:rsid w:val="005510BA"/>
    <w:rsid w:val="005538C8"/>
    <w:rsid w:val="0055440E"/>
    <w:rsid w:val="00554B4E"/>
    <w:rsid w:val="00556C02"/>
    <w:rsid w:val="00561BB2"/>
    <w:rsid w:val="00563249"/>
    <w:rsid w:val="00570A65"/>
    <w:rsid w:val="005762B1"/>
    <w:rsid w:val="00580456"/>
    <w:rsid w:val="00580E73"/>
    <w:rsid w:val="00592329"/>
    <w:rsid w:val="00593386"/>
    <w:rsid w:val="00596998"/>
    <w:rsid w:val="00596C59"/>
    <w:rsid w:val="0059790F"/>
    <w:rsid w:val="005A5C1F"/>
    <w:rsid w:val="005A6E62"/>
    <w:rsid w:val="005B2FB3"/>
    <w:rsid w:val="005C6DE5"/>
    <w:rsid w:val="005D2B29"/>
    <w:rsid w:val="005D354A"/>
    <w:rsid w:val="005D3E53"/>
    <w:rsid w:val="005D506C"/>
    <w:rsid w:val="005E3235"/>
    <w:rsid w:val="005E4176"/>
    <w:rsid w:val="005E4876"/>
    <w:rsid w:val="005E65B5"/>
    <w:rsid w:val="005E692A"/>
    <w:rsid w:val="005F0301"/>
    <w:rsid w:val="005F3AE9"/>
    <w:rsid w:val="005F7160"/>
    <w:rsid w:val="006007BB"/>
    <w:rsid w:val="00601DC0"/>
    <w:rsid w:val="006034CB"/>
    <w:rsid w:val="00603503"/>
    <w:rsid w:val="00603C52"/>
    <w:rsid w:val="006131CE"/>
    <w:rsid w:val="0061336B"/>
    <w:rsid w:val="00617D6E"/>
    <w:rsid w:val="00620ED5"/>
    <w:rsid w:val="00621F86"/>
    <w:rsid w:val="00622D61"/>
    <w:rsid w:val="00624198"/>
    <w:rsid w:val="00636C28"/>
    <w:rsid w:val="006428E5"/>
    <w:rsid w:val="00644958"/>
    <w:rsid w:val="006513FB"/>
    <w:rsid w:val="00656EEF"/>
    <w:rsid w:val="006576AF"/>
    <w:rsid w:val="00667880"/>
    <w:rsid w:val="00672919"/>
    <w:rsid w:val="006740B1"/>
    <w:rsid w:val="00677544"/>
    <w:rsid w:val="00681687"/>
    <w:rsid w:val="00686295"/>
    <w:rsid w:val="00686587"/>
    <w:rsid w:val="006904CF"/>
    <w:rsid w:val="00695EE2"/>
    <w:rsid w:val="0069660B"/>
    <w:rsid w:val="006A0185"/>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92"/>
    <w:rsid w:val="00710659"/>
    <w:rsid w:val="0071147A"/>
    <w:rsid w:val="0071185D"/>
    <w:rsid w:val="00721E01"/>
    <w:rsid w:val="007222AD"/>
    <w:rsid w:val="007267CF"/>
    <w:rsid w:val="00731F3F"/>
    <w:rsid w:val="00733BAB"/>
    <w:rsid w:val="0073604C"/>
    <w:rsid w:val="007436BF"/>
    <w:rsid w:val="007443E9"/>
    <w:rsid w:val="007458E1"/>
    <w:rsid w:val="00745DCE"/>
    <w:rsid w:val="00750743"/>
    <w:rsid w:val="00753D89"/>
    <w:rsid w:val="00753DDA"/>
    <w:rsid w:val="00754A6E"/>
    <w:rsid w:val="007550F9"/>
    <w:rsid w:val="007553D8"/>
    <w:rsid w:val="00755C9B"/>
    <w:rsid w:val="00760FE4"/>
    <w:rsid w:val="007636C2"/>
    <w:rsid w:val="00763D8B"/>
    <w:rsid w:val="007657F6"/>
    <w:rsid w:val="00765E47"/>
    <w:rsid w:val="0077125A"/>
    <w:rsid w:val="00774A55"/>
    <w:rsid w:val="0078405B"/>
    <w:rsid w:val="007866FD"/>
    <w:rsid w:val="00786F58"/>
    <w:rsid w:val="00787CC1"/>
    <w:rsid w:val="00792F4E"/>
    <w:rsid w:val="0079398D"/>
    <w:rsid w:val="00796C25"/>
    <w:rsid w:val="007A287C"/>
    <w:rsid w:val="007A3B2A"/>
    <w:rsid w:val="007B0C9D"/>
    <w:rsid w:val="007B5522"/>
    <w:rsid w:val="007C0156"/>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631F"/>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56F"/>
    <w:rsid w:val="008A0E6A"/>
    <w:rsid w:val="008A2749"/>
    <w:rsid w:val="008A3A90"/>
    <w:rsid w:val="008B06D4"/>
    <w:rsid w:val="008B4F20"/>
    <w:rsid w:val="008B68E7"/>
    <w:rsid w:val="008B7FFD"/>
    <w:rsid w:val="008C286A"/>
    <w:rsid w:val="008C2920"/>
    <w:rsid w:val="008C4307"/>
    <w:rsid w:val="008D1AA3"/>
    <w:rsid w:val="008D23DF"/>
    <w:rsid w:val="008D73BF"/>
    <w:rsid w:val="008D7F09"/>
    <w:rsid w:val="008E00D5"/>
    <w:rsid w:val="008E5B64"/>
    <w:rsid w:val="008E7DAA"/>
    <w:rsid w:val="008F0094"/>
    <w:rsid w:val="008F03EF"/>
    <w:rsid w:val="008F3078"/>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38B"/>
    <w:rsid w:val="00963E34"/>
    <w:rsid w:val="00964DFA"/>
    <w:rsid w:val="00970A69"/>
    <w:rsid w:val="0098155C"/>
    <w:rsid w:val="00981CCA"/>
    <w:rsid w:val="00983B77"/>
    <w:rsid w:val="00996053"/>
    <w:rsid w:val="00997E71"/>
    <w:rsid w:val="009A0B2F"/>
    <w:rsid w:val="009A1CF4"/>
    <w:rsid w:val="009A205C"/>
    <w:rsid w:val="009A37D7"/>
    <w:rsid w:val="009A4E17"/>
    <w:rsid w:val="009A6955"/>
    <w:rsid w:val="009B0499"/>
    <w:rsid w:val="009B341C"/>
    <w:rsid w:val="009B5747"/>
    <w:rsid w:val="009C0B81"/>
    <w:rsid w:val="009C3182"/>
    <w:rsid w:val="009D2C27"/>
    <w:rsid w:val="009D503E"/>
    <w:rsid w:val="009E2309"/>
    <w:rsid w:val="009E2A5F"/>
    <w:rsid w:val="009E42B9"/>
    <w:rsid w:val="009E4E17"/>
    <w:rsid w:val="009E54B9"/>
    <w:rsid w:val="009F4C2E"/>
    <w:rsid w:val="00A014A3"/>
    <w:rsid w:val="00A027CC"/>
    <w:rsid w:val="00A0412D"/>
    <w:rsid w:val="00A15DF0"/>
    <w:rsid w:val="00A21211"/>
    <w:rsid w:val="00A30F8A"/>
    <w:rsid w:val="00A33890"/>
    <w:rsid w:val="00A34E7F"/>
    <w:rsid w:val="00A40085"/>
    <w:rsid w:val="00A41215"/>
    <w:rsid w:val="00A46F0A"/>
    <w:rsid w:val="00A46F25"/>
    <w:rsid w:val="00A47CC2"/>
    <w:rsid w:val="00A502BA"/>
    <w:rsid w:val="00A60146"/>
    <w:rsid w:val="00A601A9"/>
    <w:rsid w:val="00A60F6F"/>
    <w:rsid w:val="00A622C4"/>
    <w:rsid w:val="00A6283D"/>
    <w:rsid w:val="00A676FF"/>
    <w:rsid w:val="00A7043C"/>
    <w:rsid w:val="00A7108E"/>
    <w:rsid w:val="00A73057"/>
    <w:rsid w:val="00A73EBA"/>
    <w:rsid w:val="00A754B4"/>
    <w:rsid w:val="00A76665"/>
    <w:rsid w:val="00A76749"/>
    <w:rsid w:val="00A807C1"/>
    <w:rsid w:val="00A81CBD"/>
    <w:rsid w:val="00A82658"/>
    <w:rsid w:val="00A83374"/>
    <w:rsid w:val="00A86E3A"/>
    <w:rsid w:val="00A96172"/>
    <w:rsid w:val="00A96D52"/>
    <w:rsid w:val="00A97C5F"/>
    <w:rsid w:val="00AA38E0"/>
    <w:rsid w:val="00AB0D6A"/>
    <w:rsid w:val="00AB43B3"/>
    <w:rsid w:val="00AB49B9"/>
    <w:rsid w:val="00AB501D"/>
    <w:rsid w:val="00AB758A"/>
    <w:rsid w:val="00AC027E"/>
    <w:rsid w:val="00AC05AB"/>
    <w:rsid w:val="00AC1E7E"/>
    <w:rsid w:val="00AC30E6"/>
    <w:rsid w:val="00AC507D"/>
    <w:rsid w:val="00AC66E4"/>
    <w:rsid w:val="00AD04F2"/>
    <w:rsid w:val="00AD4578"/>
    <w:rsid w:val="00AD68E9"/>
    <w:rsid w:val="00AE56C0"/>
    <w:rsid w:val="00AF7ACC"/>
    <w:rsid w:val="00B00914"/>
    <w:rsid w:val="00B02A8E"/>
    <w:rsid w:val="00B052EE"/>
    <w:rsid w:val="00B06868"/>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842"/>
    <w:rsid w:val="00B97943"/>
    <w:rsid w:val="00BA1D0B"/>
    <w:rsid w:val="00BA2B50"/>
    <w:rsid w:val="00BA6972"/>
    <w:rsid w:val="00BB1E0D"/>
    <w:rsid w:val="00BB26C8"/>
    <w:rsid w:val="00BB4D9B"/>
    <w:rsid w:val="00BB73FF"/>
    <w:rsid w:val="00BB7688"/>
    <w:rsid w:val="00BC7423"/>
    <w:rsid w:val="00BC7CAC"/>
    <w:rsid w:val="00BD6682"/>
    <w:rsid w:val="00BD6D76"/>
    <w:rsid w:val="00BE56B3"/>
    <w:rsid w:val="00BE676D"/>
    <w:rsid w:val="00BF04E8"/>
    <w:rsid w:val="00BF16BF"/>
    <w:rsid w:val="00BF4D1F"/>
    <w:rsid w:val="00BF76BE"/>
    <w:rsid w:val="00C02A73"/>
    <w:rsid w:val="00C0480D"/>
    <w:rsid w:val="00C063D2"/>
    <w:rsid w:val="00C07FD9"/>
    <w:rsid w:val="00C10955"/>
    <w:rsid w:val="00C11C4D"/>
    <w:rsid w:val="00C162C0"/>
    <w:rsid w:val="00C1712C"/>
    <w:rsid w:val="00C20634"/>
    <w:rsid w:val="00C212E0"/>
    <w:rsid w:val="00C23E16"/>
    <w:rsid w:val="00C23F41"/>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7BE"/>
    <w:rsid w:val="00C665A2"/>
    <w:rsid w:val="00C670EE"/>
    <w:rsid w:val="00C67E3B"/>
    <w:rsid w:val="00C71F4C"/>
    <w:rsid w:val="00C73E03"/>
    <w:rsid w:val="00C77B29"/>
    <w:rsid w:val="00C84D4F"/>
    <w:rsid w:val="00C87039"/>
    <w:rsid w:val="00C8718B"/>
    <w:rsid w:val="00C872E4"/>
    <w:rsid w:val="00C878D9"/>
    <w:rsid w:val="00C90311"/>
    <w:rsid w:val="00C91C26"/>
    <w:rsid w:val="00C92281"/>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4F65"/>
    <w:rsid w:val="00CF5D31"/>
    <w:rsid w:val="00CF5F3B"/>
    <w:rsid w:val="00CF7733"/>
    <w:rsid w:val="00CF791A"/>
    <w:rsid w:val="00D00513"/>
    <w:rsid w:val="00D00D7D"/>
    <w:rsid w:val="00D030AE"/>
    <w:rsid w:val="00D139C8"/>
    <w:rsid w:val="00D17F81"/>
    <w:rsid w:val="00D2758C"/>
    <w:rsid w:val="00D275CA"/>
    <w:rsid w:val="00D2789B"/>
    <w:rsid w:val="00D345AB"/>
    <w:rsid w:val="00D348EB"/>
    <w:rsid w:val="00D41566"/>
    <w:rsid w:val="00D452F4"/>
    <w:rsid w:val="00D458EC"/>
    <w:rsid w:val="00D501B0"/>
    <w:rsid w:val="00D52582"/>
    <w:rsid w:val="00D531D0"/>
    <w:rsid w:val="00D56A0E"/>
    <w:rsid w:val="00D57AD3"/>
    <w:rsid w:val="00D62E50"/>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3CC5"/>
    <w:rsid w:val="00DD43EA"/>
    <w:rsid w:val="00DE45F7"/>
    <w:rsid w:val="00DE6F44"/>
    <w:rsid w:val="00DF1B58"/>
    <w:rsid w:val="00DF64BF"/>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4141"/>
    <w:rsid w:val="00E65F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B7AE3"/>
    <w:rsid w:val="00EC1DEA"/>
    <w:rsid w:val="00EC6F62"/>
    <w:rsid w:val="00ED2EA2"/>
    <w:rsid w:val="00ED6019"/>
    <w:rsid w:val="00ED7830"/>
    <w:rsid w:val="00EE2BFF"/>
    <w:rsid w:val="00EE3909"/>
    <w:rsid w:val="00EF4205"/>
    <w:rsid w:val="00EF5939"/>
    <w:rsid w:val="00EF66F9"/>
    <w:rsid w:val="00F01714"/>
    <w:rsid w:val="00F0258F"/>
    <w:rsid w:val="00F02D06"/>
    <w:rsid w:val="00F056E5"/>
    <w:rsid w:val="00F06FDD"/>
    <w:rsid w:val="00F10819"/>
    <w:rsid w:val="00F11219"/>
    <w:rsid w:val="00F16F35"/>
    <w:rsid w:val="00F17559"/>
    <w:rsid w:val="00F2229D"/>
    <w:rsid w:val="00F22AEF"/>
    <w:rsid w:val="00F25ABB"/>
    <w:rsid w:val="00F266F0"/>
    <w:rsid w:val="00F26F62"/>
    <w:rsid w:val="00F27963"/>
    <w:rsid w:val="00F30103"/>
    <w:rsid w:val="00F30446"/>
    <w:rsid w:val="00F4135D"/>
    <w:rsid w:val="00F41F1B"/>
    <w:rsid w:val="00F46BD9"/>
    <w:rsid w:val="00F52C6E"/>
    <w:rsid w:val="00F60BE0"/>
    <w:rsid w:val="00F6280E"/>
    <w:rsid w:val="00F666EC"/>
    <w:rsid w:val="00F7050A"/>
    <w:rsid w:val="00F72D52"/>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B40FA"/>
  <w15:docId w15:val="{B673696D-C2DD-4463-AC69-8993949A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305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D668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A73057"/>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D6682"/>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41E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6682"/>
    <w:rPr>
      <w:b/>
      <w:bCs/>
      <w:noProof/>
      <w:sz w:val="26"/>
      <w:szCs w:val="26"/>
    </w:rPr>
  </w:style>
  <w:style w:type="character" w:customStyle="1" w:styleId="Heading2Char">
    <w:name w:val="Heading 2 Char"/>
    <w:link w:val="Heading2"/>
    <w:uiPriority w:val="9"/>
    <w:rsid w:val="007458E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A0E6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6682"/>
    <w:pPr>
      <w:spacing w:before="0" w:after="0"/>
    </w:pPr>
    <w:rPr>
      <w:i/>
      <w:color w:val="FFFFFF" w:themeColor="background1"/>
      <w:sz w:val="6"/>
    </w:rPr>
  </w:style>
  <w:style w:type="paragraph" w:customStyle="1" w:styleId="SubStepAlpha">
    <w:name w:val="SubStep Alpha"/>
    <w:basedOn w:val="BodyTextL25"/>
    <w:qFormat/>
    <w:rsid w:val="00A7305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305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305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41E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BD6682"/>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6A0185"/>
    <w:pPr>
      <w:keepNext/>
      <w:numPr>
        <w:ilvl w:val="1"/>
        <w:numId w:val="10"/>
      </w:numPr>
      <w:spacing w:before="240"/>
      <w:outlineLvl w:val="0"/>
    </w:pPr>
    <w:rPr>
      <w:b/>
      <w:sz w:val="24"/>
    </w:rPr>
  </w:style>
  <w:style w:type="paragraph" w:styleId="NoSpacing">
    <w:name w:val="No Spacing"/>
    <w:uiPriority w:val="1"/>
    <w:qFormat/>
    <w:rsid w:val="00055517"/>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0D4EDE1DB241CFAC113CC31DEC8B2E"/>
        <w:category>
          <w:name w:val="General"/>
          <w:gallery w:val="placeholder"/>
        </w:category>
        <w:types>
          <w:type w:val="bbPlcHdr"/>
        </w:types>
        <w:behaviors>
          <w:behavior w:val="content"/>
        </w:behaviors>
        <w:guid w:val="{7780DBB0-2743-4448-AC15-23A538ED37B1}"/>
      </w:docPartPr>
      <w:docPartBody>
        <w:p w:rsidR="00297D30" w:rsidRDefault="00010DBB">
          <w:pPr>
            <w:pStyle w:val="7B0D4EDE1DB241CFAC113CC31DEC8B2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DBB"/>
    <w:rsid w:val="00010DBB"/>
    <w:rsid w:val="00297D30"/>
    <w:rsid w:val="003076FB"/>
    <w:rsid w:val="005E73DC"/>
    <w:rsid w:val="00947239"/>
    <w:rsid w:val="00975D48"/>
    <w:rsid w:val="00A31BE4"/>
    <w:rsid w:val="00D024AA"/>
    <w:rsid w:val="00EE019B"/>
    <w:rsid w:val="00EF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0D4EDE1DB241CFAC113CC31DEC8B2E">
    <w:name w:val="7B0D4EDE1DB241CFAC113CC31DEC8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E78A78-1EE6-4B60-A219-1D2EC6F0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65</TotalTime>
  <Pages>6</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Configure DTP</vt:lpstr>
    </vt:vector>
  </TitlesOfParts>
  <Company>Cisco Systems, Inc.</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DTP</dc:title>
  <dc:creator>SP</dc:creator>
  <dc:description>2019</dc:description>
  <cp:lastModifiedBy>Andrew Koenig</cp:lastModifiedBy>
  <cp:revision>14</cp:revision>
  <cp:lastPrinted>2019-12-02T17:37:00Z</cp:lastPrinted>
  <dcterms:created xsi:type="dcterms:W3CDTF">2019-12-02T17:34:00Z</dcterms:created>
  <dcterms:modified xsi:type="dcterms:W3CDTF">2023-01-24T00:08:00Z</dcterms:modified>
</cp:coreProperties>
</file>
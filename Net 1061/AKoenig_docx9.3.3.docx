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41D2" w14:textId="77777777" w:rsidR="00703CBA" w:rsidRDefault="00703CBA" w:rsidP="00703CBA">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0A80C266" w14:textId="77777777" w:rsidR="00703CBA" w:rsidRDefault="00703CBA" w:rsidP="00703CBA">
      <w:pPr>
        <w:pStyle w:val="NoSpacing"/>
        <w:rPr>
          <w:rFonts w:ascii="Times New Roman" w:hAnsi="Times New Roman" w:cs="Times New Roman"/>
          <w:b/>
          <w:sz w:val="28"/>
        </w:rPr>
      </w:pPr>
    </w:p>
    <w:p w14:paraId="08AE83DF" w14:textId="5894F1B7" w:rsidR="00703CBA" w:rsidRPr="005C2D87" w:rsidRDefault="00703CBA" w:rsidP="00703CBA">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5C2D87">
        <w:rPr>
          <w:rFonts w:ascii="Times New Roman" w:hAnsi="Times New Roman" w:cs="Times New Roman"/>
          <w:b/>
          <w:color w:val="00B0F0"/>
          <w:sz w:val="28"/>
        </w:rPr>
        <w:t>Andrew Koenig</w:t>
      </w:r>
    </w:p>
    <w:p w14:paraId="2A05BA0F" w14:textId="77777777" w:rsidR="00703CBA" w:rsidRDefault="00703CBA" w:rsidP="00703CBA">
      <w:pPr>
        <w:pStyle w:val="NoSpacing"/>
        <w:rPr>
          <w:rFonts w:ascii="Times New Roman" w:hAnsi="Times New Roman" w:cs="Times New Roman"/>
          <w:b/>
          <w:sz w:val="28"/>
        </w:rPr>
      </w:pPr>
      <w:r>
        <w:rPr>
          <w:rFonts w:ascii="Times New Roman" w:hAnsi="Times New Roman" w:cs="Times New Roman"/>
          <w:b/>
          <w:sz w:val="28"/>
        </w:rPr>
        <w:t xml:space="preserve">                             </w:t>
      </w:r>
    </w:p>
    <w:p w14:paraId="38BFA632" w14:textId="77777777" w:rsidR="00703CBA" w:rsidRPr="00254320" w:rsidRDefault="00703CBA" w:rsidP="00703CBA">
      <w:pPr>
        <w:pStyle w:val="NoSpacing"/>
        <w:rPr>
          <w:rFonts w:ascii="Times New Roman" w:hAnsi="Times New Roman" w:cs="Times New Roman"/>
        </w:rPr>
      </w:pPr>
      <w:r w:rsidRPr="000917D5">
        <w:rPr>
          <w:rFonts w:ascii="Times New Roman" w:hAnsi="Times New Roman" w:cs="Times New Roman"/>
          <w:b/>
          <w:sz w:val="28"/>
        </w:rPr>
        <w:t xml:space="preserve">Lab:  #                 </w:t>
      </w:r>
    </w:p>
    <w:p w14:paraId="2B57905A" w14:textId="77777777" w:rsidR="00703CBA" w:rsidRPr="00254320" w:rsidRDefault="00703CBA" w:rsidP="00703CBA">
      <w:pPr>
        <w:jc w:val="center"/>
        <w:rPr>
          <w:rFonts w:ascii="Times New Roman" w:hAnsi="Times New Roman"/>
          <w:u w:val="single"/>
        </w:rPr>
      </w:pPr>
    </w:p>
    <w:p w14:paraId="59498B69" w14:textId="77777777" w:rsidR="00703CBA" w:rsidRPr="00F5542D" w:rsidRDefault="00703CBA" w:rsidP="00703CBA">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75761641" w14:textId="77777777" w:rsidR="00703CBA" w:rsidRDefault="00703CBA" w:rsidP="00703CBA">
      <w:pPr>
        <w:pStyle w:val="NoSpacing"/>
        <w:ind w:left="2880" w:firstLine="720"/>
        <w:rPr>
          <w:rFonts w:ascii="Times New Roman" w:hAnsi="Times New Roman" w:cs="Times New Roman"/>
          <w:b/>
          <w:i/>
          <w:u w:val="single"/>
        </w:rPr>
      </w:pPr>
    </w:p>
    <w:p w14:paraId="4E40B705" w14:textId="77777777" w:rsidR="00703CBA" w:rsidRPr="00254320" w:rsidRDefault="00703CBA" w:rsidP="00703CBA">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23BA1AF4" w14:textId="77777777" w:rsidR="00703CBA" w:rsidRPr="00254320" w:rsidRDefault="00703CBA" w:rsidP="00703CBA">
      <w:pPr>
        <w:pStyle w:val="NoSpacing"/>
        <w:rPr>
          <w:rFonts w:ascii="Times New Roman" w:hAnsi="Times New Roman" w:cs="Times New Roman"/>
        </w:rPr>
      </w:pPr>
    </w:p>
    <w:p w14:paraId="35A8B7D7" w14:textId="77777777" w:rsidR="00703CBA" w:rsidRPr="00254320" w:rsidRDefault="00703CBA" w:rsidP="00703CBA">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24A18B99" w14:textId="77777777" w:rsidR="00703CBA" w:rsidRPr="00254320" w:rsidRDefault="00703CBA" w:rsidP="00703CBA">
      <w:pPr>
        <w:pStyle w:val="NoSpacing"/>
        <w:rPr>
          <w:rFonts w:ascii="Times New Roman" w:hAnsi="Times New Roman" w:cs="Times New Roman"/>
        </w:rPr>
      </w:pPr>
    </w:p>
    <w:p w14:paraId="647533E9" w14:textId="7BE4E772" w:rsidR="00703CBA" w:rsidRPr="0050768C" w:rsidRDefault="0050768C" w:rsidP="00703CBA">
      <w:pPr>
        <w:pStyle w:val="NoSpacing"/>
        <w:rPr>
          <w:rFonts w:ascii="Times New Roman" w:hAnsi="Times New Roman" w:cs="Times New Roman"/>
          <w:color w:val="00B0F0"/>
        </w:rPr>
      </w:pPr>
      <w:r>
        <w:rPr>
          <w:rFonts w:ascii="Times New Roman" w:hAnsi="Times New Roman" w:cs="Times New Roman"/>
          <w:color w:val="00B0F0"/>
        </w:rPr>
        <w:t>I configured standby on a network</w:t>
      </w:r>
    </w:p>
    <w:p w14:paraId="7F556ED9" w14:textId="77777777" w:rsidR="00703CBA" w:rsidRPr="00254320" w:rsidRDefault="00703CBA" w:rsidP="00703CBA">
      <w:pPr>
        <w:pStyle w:val="NoSpacing"/>
        <w:rPr>
          <w:rFonts w:ascii="Times New Roman" w:hAnsi="Times New Roman" w:cs="Times New Roman"/>
        </w:rPr>
      </w:pPr>
    </w:p>
    <w:p w14:paraId="0B8A68AE" w14:textId="77777777" w:rsidR="00703CBA" w:rsidRPr="00254320" w:rsidRDefault="00703CBA" w:rsidP="00703CB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57DE99C6" w14:textId="641F0925" w:rsidR="00703CBA" w:rsidRPr="0050768C" w:rsidRDefault="0050768C" w:rsidP="00703CBA">
      <w:pPr>
        <w:pStyle w:val="NoSpacing"/>
        <w:rPr>
          <w:rFonts w:ascii="Times New Roman" w:hAnsi="Times New Roman" w:cs="Times New Roman"/>
          <w:color w:val="00B0F0"/>
        </w:rPr>
      </w:pPr>
      <w:r>
        <w:rPr>
          <w:rFonts w:ascii="Times New Roman" w:hAnsi="Times New Roman" w:cs="Times New Roman"/>
          <w:color w:val="00B0F0"/>
        </w:rPr>
        <w:t>I learned how to set up HSRP on a network to route traffic when a router goes down.</w:t>
      </w:r>
    </w:p>
    <w:p w14:paraId="11BE3479" w14:textId="77777777" w:rsidR="00703CBA" w:rsidRPr="00254320" w:rsidRDefault="00703CBA" w:rsidP="00703CBA">
      <w:pPr>
        <w:pStyle w:val="NoSpacing"/>
        <w:rPr>
          <w:rFonts w:ascii="Times New Roman" w:hAnsi="Times New Roman" w:cs="Times New Roman"/>
        </w:rPr>
      </w:pPr>
    </w:p>
    <w:p w14:paraId="48EFBCE1" w14:textId="77777777" w:rsidR="00703CBA" w:rsidRPr="00254320" w:rsidRDefault="00703CBA" w:rsidP="00703CBA">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302DE30C" w14:textId="77777777" w:rsidR="00703CBA" w:rsidRPr="00254320" w:rsidRDefault="00703CBA" w:rsidP="00703CBA">
      <w:pPr>
        <w:pStyle w:val="NoSpacing"/>
        <w:rPr>
          <w:rFonts w:ascii="Times New Roman" w:hAnsi="Times New Roman" w:cs="Times New Roman"/>
        </w:rPr>
      </w:pPr>
    </w:p>
    <w:p w14:paraId="6B6C1EFF" w14:textId="77777777" w:rsidR="00703CBA" w:rsidRPr="00254320" w:rsidRDefault="00703CBA" w:rsidP="00703CBA">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2DEDFC19" w14:textId="77777777" w:rsidR="00703CBA" w:rsidRPr="00254320" w:rsidRDefault="00703CBA" w:rsidP="00703CBA">
      <w:pPr>
        <w:pStyle w:val="NoSpacing"/>
        <w:rPr>
          <w:rFonts w:ascii="Times New Roman" w:hAnsi="Times New Roman" w:cs="Times New Roman"/>
        </w:rPr>
      </w:pPr>
    </w:p>
    <w:p w14:paraId="1DED0E72" w14:textId="24A36663" w:rsidR="00703CBA" w:rsidRPr="0050768C" w:rsidRDefault="0050768C" w:rsidP="00703CBA">
      <w:pPr>
        <w:pStyle w:val="NoSpacing"/>
        <w:rPr>
          <w:rFonts w:ascii="Times New Roman" w:hAnsi="Times New Roman" w:cs="Times New Roman"/>
          <w:color w:val="00B0F0"/>
        </w:rPr>
      </w:pPr>
      <w:r>
        <w:rPr>
          <w:rFonts w:ascii="Times New Roman" w:hAnsi="Times New Roman" w:cs="Times New Roman"/>
          <w:color w:val="00B0F0"/>
        </w:rPr>
        <w:t>No problems</w:t>
      </w:r>
    </w:p>
    <w:p w14:paraId="2A4FEA35" w14:textId="77777777" w:rsidR="00703CBA" w:rsidRPr="00254320" w:rsidRDefault="00703CBA" w:rsidP="00703CBA">
      <w:pPr>
        <w:pStyle w:val="NoSpacing"/>
        <w:rPr>
          <w:rFonts w:ascii="Times New Roman" w:hAnsi="Times New Roman" w:cs="Times New Roman"/>
        </w:rPr>
      </w:pPr>
    </w:p>
    <w:p w14:paraId="56D8AEF8" w14:textId="77777777" w:rsidR="00703CBA" w:rsidRPr="00254320" w:rsidRDefault="00703CBA" w:rsidP="00703CB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13E1C2B" w14:textId="77777777" w:rsidR="0050768C" w:rsidRPr="0050768C" w:rsidRDefault="0050768C" w:rsidP="0050768C">
      <w:pPr>
        <w:pStyle w:val="NoSpacing"/>
        <w:rPr>
          <w:rFonts w:ascii="Times New Roman" w:hAnsi="Times New Roman" w:cs="Times New Roman"/>
          <w:color w:val="00B0F0"/>
        </w:rPr>
      </w:pPr>
      <w:r>
        <w:rPr>
          <w:rFonts w:ascii="Times New Roman" w:hAnsi="Times New Roman" w:cs="Times New Roman"/>
          <w:color w:val="00B0F0"/>
        </w:rPr>
        <w:t>No problems</w:t>
      </w:r>
    </w:p>
    <w:p w14:paraId="51BD5761" w14:textId="77777777" w:rsidR="00703CBA" w:rsidRPr="00254320" w:rsidRDefault="00703CBA" w:rsidP="00703CBA">
      <w:pPr>
        <w:pStyle w:val="NoSpacing"/>
        <w:rPr>
          <w:rFonts w:ascii="Times New Roman" w:hAnsi="Times New Roman" w:cs="Times New Roman"/>
        </w:rPr>
      </w:pPr>
    </w:p>
    <w:p w14:paraId="67CE04AB" w14:textId="77777777" w:rsidR="00703CBA" w:rsidRPr="00254320" w:rsidRDefault="00703CBA" w:rsidP="00703CBA">
      <w:pPr>
        <w:pStyle w:val="NoSpacing"/>
        <w:rPr>
          <w:rFonts w:ascii="Times New Roman" w:hAnsi="Times New Roman" w:cs="Times New Roman"/>
        </w:rPr>
      </w:pPr>
    </w:p>
    <w:p w14:paraId="65960B8E" w14:textId="77777777" w:rsidR="00703CBA" w:rsidRPr="00254320" w:rsidRDefault="00703CBA" w:rsidP="00703CBA">
      <w:pPr>
        <w:pStyle w:val="NoSpacing"/>
        <w:rPr>
          <w:rFonts w:ascii="Times New Roman" w:hAnsi="Times New Roman" w:cs="Times New Roman"/>
        </w:rPr>
      </w:pPr>
    </w:p>
    <w:p w14:paraId="514CC0E0" w14:textId="5700FBAC" w:rsidR="0050768C" w:rsidRPr="0050768C" w:rsidRDefault="00703CBA" w:rsidP="0050768C">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50768C" w:rsidRPr="0050768C">
        <w:rPr>
          <w:rFonts w:ascii="Times New Roman" w:hAnsi="Times New Roman"/>
          <w:color w:val="00B0F0"/>
        </w:rPr>
        <w:t xml:space="preserve"> </w:t>
      </w:r>
      <w:r w:rsidR="0050768C">
        <w:rPr>
          <w:rFonts w:ascii="Times New Roman" w:hAnsi="Times New Roman" w:cs="Times New Roman"/>
          <w:color w:val="00B0F0"/>
        </w:rPr>
        <w:t>No problems</w:t>
      </w:r>
    </w:p>
    <w:p w14:paraId="484634F5" w14:textId="089027EC" w:rsidR="00703CBA" w:rsidRDefault="00703CBA" w:rsidP="00703CBA">
      <w:pPr>
        <w:pStyle w:val="NoSpacing"/>
      </w:pPr>
    </w:p>
    <w:p w14:paraId="36E5088A" w14:textId="77777777" w:rsidR="00703CBA" w:rsidRDefault="00703CBA">
      <w:pPr>
        <w:spacing w:before="0" w:after="0" w:line="240" w:lineRule="auto"/>
        <w:rPr>
          <w:rFonts w:eastAsiaTheme="majorEastAsia" w:cstheme="majorBidi"/>
          <w:b/>
          <w:kern w:val="28"/>
          <w:sz w:val="32"/>
          <w:szCs w:val="56"/>
        </w:rPr>
      </w:pPr>
      <w:r>
        <w:br w:type="page"/>
      </w:r>
    </w:p>
    <w:p w14:paraId="5FD43A58" w14:textId="17AF3084" w:rsidR="004D36D7" w:rsidRPr="00593674" w:rsidRDefault="00000000" w:rsidP="00730C86">
      <w:pPr>
        <w:pStyle w:val="Title"/>
      </w:pPr>
      <w:sdt>
        <w:sdt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rsidR="00101CE3" w:rsidRPr="00593674">
            <w:t>Packet Tracer - HSRP Configuration Guide</w:t>
          </w:r>
        </w:sdtContent>
      </w:sdt>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2F5963">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2F5963">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2F5963">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2F5963">
            <w:pPr>
              <w:pStyle w:val="ConfigWindow"/>
            </w:pPr>
            <w:r w:rsidRPr="00E87D62">
              <w:t>N/A</w:t>
            </w:r>
          </w:p>
        </w:tc>
      </w:tr>
      <w:tr w:rsidR="003F3852" w14:paraId="6CECAE72" w14:textId="77777777" w:rsidTr="002F5963">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2F5963">
            <w:pPr>
              <w:pStyle w:val="ConfigWindow"/>
            </w:pPr>
            <w:r w:rsidRPr="00E87D62">
              <w:t>N/A</w:t>
            </w:r>
          </w:p>
        </w:tc>
      </w:tr>
      <w:tr w:rsidR="003F3852" w14:paraId="2179BB9B" w14:textId="77777777" w:rsidTr="002F5963">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2F5963">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2F5963">
            <w:pPr>
              <w:pStyle w:val="ConfigWindow"/>
            </w:pPr>
            <w:r w:rsidRPr="00E87D62">
              <w:t>N/A</w:t>
            </w:r>
          </w:p>
        </w:tc>
      </w:tr>
      <w:tr w:rsidR="003F3852" w14:paraId="01434DA3" w14:textId="77777777" w:rsidTr="002F5963">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2F5963">
            <w:pPr>
              <w:pStyle w:val="ConfigWindow"/>
            </w:pPr>
            <w:r>
              <w:t>N/A</w:t>
            </w:r>
          </w:p>
        </w:tc>
      </w:tr>
      <w:tr w:rsidR="003F3852" w14:paraId="14334582" w14:textId="77777777" w:rsidTr="002F5963">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2F5963">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2F5963">
            <w:pPr>
              <w:pStyle w:val="ConfigWindow"/>
            </w:pPr>
            <w:r w:rsidRPr="00E87D62">
              <w:t>N/A</w:t>
            </w:r>
          </w:p>
        </w:tc>
      </w:tr>
      <w:tr w:rsidR="003F3852" w14:paraId="1229584E" w14:textId="77777777" w:rsidTr="002F5963">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2F5963">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lastRenderedPageBreak/>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61BAABC5" w:rsidR="00F131B7" w:rsidRPr="005C2D87" w:rsidRDefault="00107663" w:rsidP="00730C86">
      <w:pPr>
        <w:pStyle w:val="BodyTextL50"/>
        <w:spacing w:before="0"/>
        <w:rPr>
          <w:color w:val="00B0F0"/>
        </w:rPr>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r w:rsidR="005C2D87">
        <w:rPr>
          <w:color w:val="00B0F0"/>
        </w:rPr>
        <w:t>R1,</w:t>
      </w:r>
      <w:r w:rsidR="005C2D87">
        <w:t xml:space="preserve"> </w:t>
      </w:r>
      <w:r w:rsidR="005C2D87">
        <w:rPr>
          <w:color w:val="00B0F0"/>
        </w:rPr>
        <w:t>R2, I-Net</w:t>
      </w:r>
    </w:p>
    <w:p w14:paraId="603EEEAB" w14:textId="77777777" w:rsidR="00730C86" w:rsidRDefault="00730C86" w:rsidP="00730C86">
      <w:pPr>
        <w:pStyle w:val="AnswerLineL50"/>
      </w:pPr>
      <w:r>
        <w:t>Type your answers here.</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54D80C53" w:rsidR="00F21EA8" w:rsidRDefault="00F21EA8" w:rsidP="00F21EA8">
      <w:pPr>
        <w:pStyle w:val="AnswerLineL25"/>
      </w:pPr>
      <w:r>
        <w:t xml:space="preserve">Type your </w:t>
      </w:r>
      <w:r w:rsidR="005C2D87">
        <w:rPr>
          <w:color w:val="00B0F0"/>
        </w:rPr>
        <w:t>R1, R2, I-Net</w:t>
      </w:r>
      <w:r>
        <w:t xml:space="preserve"> here.</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55D12C4C" w:rsidR="00730C86" w:rsidRDefault="00730C86" w:rsidP="00583BD1">
      <w:pPr>
        <w:pStyle w:val="AnswerLineL50"/>
        <w:spacing w:after="480"/>
      </w:pPr>
      <w:r>
        <w:t xml:space="preserve">Type </w:t>
      </w:r>
      <w:r w:rsidR="005C2D87">
        <w:rPr>
          <w:color w:val="00B0F0"/>
        </w:rPr>
        <w:t>It can’t find the path because the connection was deleted.</w:t>
      </w:r>
      <w:r>
        <w:t xml:space="preserve"> answers here.</w:t>
      </w:r>
    </w:p>
    <w:p w14:paraId="7F0EC925" w14:textId="77777777" w:rsidR="00107663" w:rsidRDefault="00107663" w:rsidP="001C357F">
      <w:pPr>
        <w:pStyle w:val="SubStepAlpha"/>
      </w:pPr>
      <w: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t>After the link lights on the connection are both green, test the connection by pinging the Web Server. The ping should be successful.</w:t>
      </w:r>
    </w:p>
    <w:p w14:paraId="2272B078" w14:textId="77777777" w:rsidR="00666BFB" w:rsidRDefault="00666BFB" w:rsidP="00666BFB">
      <w:pPr>
        <w:pStyle w:val="Heading2"/>
      </w:pPr>
      <w:r>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0E16875F" w:rsidR="001C357F" w:rsidRDefault="001C357F" w:rsidP="00593674">
      <w:pPr>
        <w:pStyle w:val="SubStepAlpha"/>
        <w:spacing w:after="0"/>
      </w:pPr>
      <w:r>
        <w:t>Configure HSRP on</w:t>
      </w:r>
      <w:r w:rsidR="000E6A78">
        <w:t xml:space="preserve"> the </w:t>
      </w:r>
      <w:r w:rsidR="0050777F">
        <w:t>G0/1</w:t>
      </w:r>
      <w:r w:rsidR="000E6A78">
        <w:t xml:space="preserve"> LAN interface of</w:t>
      </w:r>
      <w:r>
        <w:t xml:space="preserve"> R1.</w:t>
      </w:r>
    </w:p>
    <w:p w14:paraId="1154075B" w14:textId="74BAF62E" w:rsidR="00593674" w:rsidRDefault="00593674" w:rsidP="00593674">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lastRenderedPageBreak/>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 xml:space="preserve">R1(config-if)#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1F685A3A" w:rsidR="00B547D2" w:rsidRPr="00FC24CD" w:rsidRDefault="00B547D2" w:rsidP="00B547D2">
      <w:pPr>
        <w:pStyle w:val="AnswerLineL50"/>
        <w:rPr>
          <w:noProof/>
        </w:rPr>
      </w:pPr>
      <w:r w:rsidRPr="00FC24CD">
        <w:rPr>
          <w:noProof/>
        </w:rPr>
        <w:t>Type your answers here</w:t>
      </w:r>
      <w:r w:rsidR="005C2D87">
        <w:rPr>
          <w:noProof/>
          <w:color w:val="00B0F0"/>
        </w:rPr>
        <w:t>100 since that is default</w:t>
      </w:r>
      <w:r w:rsidRPr="00FC24CD">
        <w:rPr>
          <w:noProof/>
        </w:rPr>
        <w:t>.</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lastRenderedPageBreak/>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55AECBF4" w:rsidR="00BF18F3" w:rsidRPr="00FC24CD" w:rsidRDefault="00BF18F3" w:rsidP="00BF18F3">
      <w:pPr>
        <w:pStyle w:val="AnswerLineL50"/>
        <w:rPr>
          <w:noProof/>
        </w:rPr>
      </w:pPr>
      <w:r w:rsidRPr="00FC24CD">
        <w:rPr>
          <w:noProof/>
        </w:rPr>
        <w:t xml:space="preserve">Type your </w:t>
      </w:r>
      <w:r w:rsidR="00172CD8">
        <w:rPr>
          <w:noProof/>
          <w:color w:val="00B0F0"/>
        </w:rPr>
        <w:t>R1</w:t>
      </w:r>
      <w:r w:rsidRPr="00FC24CD">
        <w:rPr>
          <w:noProof/>
        </w:rPr>
        <w:t xml:space="preserve"> here.</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394CBEA1" w:rsidR="00BF18F3" w:rsidRPr="00FC24CD" w:rsidRDefault="00BF18F3" w:rsidP="00BF18F3">
      <w:pPr>
        <w:pStyle w:val="AnswerLineL50"/>
        <w:rPr>
          <w:noProof/>
        </w:rPr>
      </w:pPr>
      <w:r w:rsidRPr="00FC24CD">
        <w:rPr>
          <w:noProof/>
        </w:rPr>
        <w:t>Type your answers here</w:t>
      </w:r>
      <w:r w:rsidR="00172CD8">
        <w:rPr>
          <w:noProof/>
          <w:color w:val="00B0F0"/>
        </w:rPr>
        <w:t>0000.0C9F.F001</w:t>
      </w:r>
      <w:r w:rsidRPr="00FC24CD">
        <w:rPr>
          <w:noProof/>
        </w:rPr>
        <w:t>.</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42A220C2" w:rsidR="00BF18F3" w:rsidRPr="00FC24CD" w:rsidRDefault="00BF18F3" w:rsidP="00BF18F3">
      <w:pPr>
        <w:pStyle w:val="AnswerLineL50"/>
        <w:rPr>
          <w:noProof/>
        </w:rPr>
      </w:pPr>
      <w:r w:rsidRPr="00FC24CD">
        <w:rPr>
          <w:noProof/>
        </w:rPr>
        <w:t xml:space="preserve">Type your answers </w:t>
      </w:r>
      <w:r w:rsidR="00172CD8">
        <w:rPr>
          <w:noProof/>
          <w:color w:val="00B0F0"/>
        </w:rPr>
        <w:t>192.168.1.254 priority 100</w:t>
      </w:r>
      <w:r w:rsidRPr="00FC24CD">
        <w:rPr>
          <w:noProof/>
        </w:rPr>
        <w:t>.</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3E5D59AA" w:rsidR="00FC24CD" w:rsidRPr="00FC24CD" w:rsidRDefault="00FC24CD" w:rsidP="00FC24CD">
      <w:pPr>
        <w:pStyle w:val="AnswerLineL50"/>
        <w:rPr>
          <w:noProof/>
        </w:rPr>
      </w:pPr>
      <w:bookmarkStart w:id="0" w:name="_Hlk22650141"/>
      <w:r w:rsidRPr="00FC24CD">
        <w:rPr>
          <w:noProof/>
        </w:rPr>
        <w:t xml:space="preserve">Type your </w:t>
      </w:r>
      <w:r w:rsidR="00C27419">
        <w:rPr>
          <w:noProof/>
          <w:color w:val="00B0F0"/>
        </w:rPr>
        <w:t>192.168.1.254</w:t>
      </w:r>
      <w:r w:rsidRPr="00FC24CD">
        <w:rPr>
          <w:noProof/>
        </w:rPr>
        <w:t xml:space="preserve"> here.</w:t>
      </w:r>
    </w:p>
    <w:bookmarkEnd w:id="0"/>
    <w:p w14:paraId="7A0CAA75" w14:textId="1C82695B" w:rsidR="00FC24CD" w:rsidRPr="00C27419" w:rsidRDefault="00705BDB" w:rsidP="008D08A8">
      <w:pPr>
        <w:pStyle w:val="BodyTextL50"/>
        <w:rPr>
          <w:color w:val="00B0F0"/>
        </w:rPr>
      </w:pPr>
      <w:r w:rsidRPr="00705BDB">
        <w:rPr>
          <w:noProof/>
        </w:rPr>
        <w:t xml:space="preserve">Verify the new settings. Issue a ping from both PC-A and PC-C to the </w:t>
      </w:r>
      <w:r w:rsidR="00315211">
        <w:rPr>
          <w:noProof/>
        </w:rPr>
        <w:t>Web Server</w:t>
      </w:r>
      <w:r w:rsidRPr="00705BDB">
        <w:rPr>
          <w:noProof/>
        </w:rPr>
        <w:t>. Are the pings successful?</w:t>
      </w:r>
      <w:r w:rsidR="00C27419">
        <w:rPr>
          <w:noProof/>
          <w:color w:val="00B0F0"/>
        </w:rPr>
        <w:t xml:space="preserve"> Yes</w:t>
      </w:r>
    </w:p>
    <w:p w14:paraId="52F43B7F" w14:textId="77777777" w:rsidR="00FC24CD" w:rsidRPr="00FC24CD" w:rsidRDefault="00FC24CD" w:rsidP="00FC24CD">
      <w:pPr>
        <w:pStyle w:val="AnswerLineL50"/>
      </w:pPr>
      <w:r w:rsidRPr="00FC24CD">
        <w:t>Type your answers here.</w:t>
      </w:r>
    </w:p>
    <w:p w14:paraId="1592231F" w14:textId="58CD3605" w:rsidR="00593674" w:rsidRDefault="00593674" w:rsidP="00593674">
      <w:pPr>
        <w:pStyle w:val="ConfigWindow"/>
      </w:pPr>
      <w:r>
        <w:lastRenderedPageBreak/>
        <w:t xml:space="preserve">Close </w:t>
      </w:r>
      <w:r w:rsidRPr="00593674">
        <w:t>configuration window</w:t>
      </w:r>
    </w:p>
    <w:p w14:paraId="26FFDE2F" w14:textId="3006F282"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65CB42F1" w:rsidR="00FC24CD" w:rsidRDefault="00FC24CD" w:rsidP="00730C86">
      <w:pPr>
        <w:pStyle w:val="AnswerLineL25"/>
      </w:pPr>
      <w:bookmarkStart w:id="1" w:name="_Hlk22633420"/>
      <w:r>
        <w:t xml:space="preserve">Type your answers </w:t>
      </w:r>
      <w:r w:rsidR="00C27419">
        <w:rPr>
          <w:color w:val="00B0F0"/>
        </w:rPr>
        <w:t>Yes, they both pass through R1 and not R3</w:t>
      </w:r>
      <w:r>
        <w:t>.</w:t>
      </w:r>
    </w:p>
    <w:bookmarkEnd w:id="1"/>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C02FFCC" w:rsidR="00FC24CD" w:rsidRDefault="00FC24CD" w:rsidP="00583BD1">
      <w:pPr>
        <w:pStyle w:val="AnswerLineL50"/>
        <w:spacing w:after="480"/>
      </w:pPr>
      <w:r>
        <w:t xml:space="preserve">Type </w:t>
      </w:r>
      <w:r w:rsidR="00791235">
        <w:t xml:space="preserve">you’re </w:t>
      </w:r>
      <w:proofErr w:type="spellStart"/>
      <w:r w:rsidR="00791235">
        <w:t>the</w:t>
      </w:r>
      <w:r w:rsidR="00791235">
        <w:rPr>
          <w:color w:val="00B0F0"/>
        </w:rPr>
        <w:t>The</w:t>
      </w:r>
      <w:proofErr w:type="spellEnd"/>
      <w:r w:rsidR="00791235">
        <w:rPr>
          <w:color w:val="00B0F0"/>
        </w:rPr>
        <w:t xml:space="preserve"> requests were timing out but then made a connection through R3 instead of R1</w:t>
      </w:r>
      <w:r>
        <w:t xml:space="preserve"> here.</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4375F35F" w:rsidR="00FC24CD" w:rsidRDefault="00FC24CD" w:rsidP="0033376E">
      <w:pPr>
        <w:pStyle w:val="AnswerLineL50"/>
      </w:pPr>
      <w:r>
        <w:t xml:space="preserve">Type your </w:t>
      </w:r>
      <w:r w:rsidR="00791235">
        <w:rPr>
          <w:color w:val="00B0F0"/>
        </w:rPr>
        <w:t>It goes back to using R1 as the route</w:t>
      </w:r>
      <w:r>
        <w:t xml:space="preserve"> here.</w:t>
      </w:r>
    </w:p>
    <w:p w14:paraId="2AAE2A18" w14:textId="3BE3081D" w:rsidR="005B37F2" w:rsidRPr="00791235" w:rsidRDefault="005B37F2" w:rsidP="0033376E">
      <w:pPr>
        <w:pStyle w:val="BodyTextL50"/>
        <w:rPr>
          <w:color w:val="00B0F0"/>
        </w:rPr>
      </w:pPr>
      <w:r>
        <w:lastRenderedPageBreak/>
        <w:t xml:space="preserve">If the preempt command was </w:t>
      </w:r>
      <w:r w:rsidR="00354C0C" w:rsidRPr="00350D17">
        <w:t>not</w:t>
      </w:r>
      <w:r w:rsidR="00354C0C">
        <w:t xml:space="preserve"> </w:t>
      </w:r>
      <w:r>
        <w:t>configured for the HSRP group on R1, would the results have been the same?</w:t>
      </w:r>
      <w:r w:rsidR="00791235">
        <w:t xml:space="preserve"> </w:t>
      </w:r>
      <w:r w:rsidR="00791235">
        <w:rPr>
          <w:color w:val="00B0F0"/>
        </w:rPr>
        <w:t>No, the connection would have stayed going through R3.</w:t>
      </w:r>
      <w:r w:rsidR="00C82CFA" w:rsidRPr="00C82CFA">
        <w:rPr>
          <w:noProof/>
        </w:rPr>
        <w:t xml:space="preserve"> </w:t>
      </w:r>
      <w:r w:rsidR="00C82CFA" w:rsidRPr="00C82CFA">
        <w:rPr>
          <w:color w:val="00B0F0"/>
        </w:rPr>
        <w:drawing>
          <wp:inline distT="0" distB="0" distL="0" distR="0" wp14:anchorId="7D5F28D8" wp14:editId="3A1DBAA5">
            <wp:extent cx="6400800" cy="5219065"/>
            <wp:effectExtent l="0" t="0" r="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400800" cy="5219065"/>
                    </a:xfrm>
                    <a:prstGeom prst="rect">
                      <a:avLst/>
                    </a:prstGeom>
                  </pic:spPr>
                </pic:pic>
              </a:graphicData>
            </a:graphic>
          </wp:inline>
        </w:drawing>
      </w:r>
    </w:p>
    <w:p w14:paraId="769195C2" w14:textId="77777777" w:rsidR="00FC24CD" w:rsidRPr="00FC24CD" w:rsidRDefault="00FC24CD" w:rsidP="0033376E">
      <w:pPr>
        <w:pStyle w:val="AnswerLineL50"/>
      </w:pPr>
      <w:r w:rsidRPr="00FC24CD">
        <w:t>Type your answers here.</w:t>
      </w:r>
    </w:p>
    <w:p w14:paraId="772DE329" w14:textId="77777777" w:rsidR="00730C86" w:rsidRDefault="00730C86" w:rsidP="00730C86">
      <w:pPr>
        <w:pStyle w:val="ConfigWindow"/>
      </w:pPr>
      <w:r w:rsidRPr="00730C86">
        <w:t>End of document</w:t>
      </w:r>
    </w:p>
    <w:sectPr w:rsidR="00730C8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B414" w14:textId="77777777" w:rsidR="008816BD" w:rsidRDefault="008816BD" w:rsidP="00710659">
      <w:pPr>
        <w:spacing w:after="0" w:line="240" w:lineRule="auto"/>
      </w:pPr>
      <w:r>
        <w:separator/>
      </w:r>
    </w:p>
    <w:p w14:paraId="6BC76A49" w14:textId="77777777" w:rsidR="008816BD" w:rsidRDefault="008816BD"/>
  </w:endnote>
  <w:endnote w:type="continuationSeparator" w:id="0">
    <w:p w14:paraId="6B66A1F5" w14:textId="77777777" w:rsidR="008816BD" w:rsidRDefault="008816BD" w:rsidP="00710659">
      <w:pPr>
        <w:spacing w:after="0" w:line="240" w:lineRule="auto"/>
      </w:pPr>
      <w:r>
        <w:continuationSeparator/>
      </w:r>
    </w:p>
    <w:p w14:paraId="5B60230C" w14:textId="77777777" w:rsidR="008816BD" w:rsidRDefault="008816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7DD29EF2"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1148">
          <w:t>2019</w:t>
        </w:r>
      </w:sdtContent>
    </w:sdt>
    <w:r>
      <w:t xml:space="preserve"> - </w:t>
    </w:r>
    <w:r>
      <w:fldChar w:fldCharType="begin"/>
    </w:r>
    <w:r>
      <w:instrText xml:space="preserve"> SAVEDATE  \@ "yyyy"  \* MERGEFORMAT </w:instrText>
    </w:r>
    <w:r>
      <w:fldChar w:fldCharType="separate"/>
    </w:r>
    <w:r w:rsidR="005C2D8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3C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3CBA">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4A8ED7B0"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B1148">
          <w:t>2019</w:t>
        </w:r>
      </w:sdtContent>
    </w:sdt>
    <w:r>
      <w:t xml:space="preserve"> - </w:t>
    </w:r>
    <w:r>
      <w:fldChar w:fldCharType="begin"/>
    </w:r>
    <w:r>
      <w:instrText xml:space="preserve"> SAVEDATE  \@ "yyyy"  \* MERGEFORMAT </w:instrText>
    </w:r>
    <w:r>
      <w:fldChar w:fldCharType="separate"/>
    </w:r>
    <w:r w:rsidR="005C2D8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3C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3CBA">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07EB" w14:textId="77777777" w:rsidR="008816BD" w:rsidRDefault="008816BD" w:rsidP="00710659">
      <w:pPr>
        <w:spacing w:after="0" w:line="240" w:lineRule="auto"/>
      </w:pPr>
      <w:r>
        <w:separator/>
      </w:r>
    </w:p>
    <w:p w14:paraId="47107685" w14:textId="77777777" w:rsidR="008816BD" w:rsidRDefault="008816BD"/>
  </w:footnote>
  <w:footnote w:type="continuationSeparator" w:id="0">
    <w:p w14:paraId="53230DBB" w14:textId="77777777" w:rsidR="008816BD" w:rsidRDefault="008816BD" w:rsidP="00710659">
      <w:pPr>
        <w:spacing w:after="0" w:line="240" w:lineRule="auto"/>
      </w:pPr>
      <w:r>
        <w:continuationSeparator/>
      </w:r>
    </w:p>
    <w:p w14:paraId="02D2AEE1" w14:textId="77777777" w:rsidR="008816BD" w:rsidRDefault="008816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3625443">
    <w:abstractNumId w:val="6"/>
  </w:num>
  <w:num w:numId="2" w16cid:durableId="46354628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45141503">
    <w:abstractNumId w:val="2"/>
  </w:num>
  <w:num w:numId="4" w16cid:durableId="61001852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75887964">
    <w:abstractNumId w:val="4"/>
  </w:num>
  <w:num w:numId="6" w16cid:durableId="1229652287">
    <w:abstractNumId w:val="0"/>
  </w:num>
  <w:num w:numId="7" w16cid:durableId="2016877890">
    <w:abstractNumId w:val="1"/>
  </w:num>
  <w:num w:numId="8" w16cid:durableId="273948167">
    <w:abstractNumId w:val="5"/>
    <w:lvlOverride w:ilvl="0">
      <w:lvl w:ilvl="0">
        <w:start w:val="1"/>
        <w:numFmt w:val="decimal"/>
        <w:lvlText w:val="Part %1:"/>
        <w:lvlJc w:val="left"/>
        <w:pPr>
          <w:tabs>
            <w:tab w:val="num" w:pos="1152"/>
          </w:tabs>
          <w:ind w:left="1152" w:hanging="792"/>
        </w:pPr>
        <w:rPr>
          <w:rFonts w:hint="default"/>
        </w:rPr>
      </w:lvl>
    </w:lvlOverride>
  </w:num>
  <w:num w:numId="9" w16cid:durableId="1227717830">
    <w:abstractNumId w:val="4"/>
    <w:lvlOverride w:ilvl="0"/>
  </w:num>
  <w:num w:numId="10" w16cid:durableId="189912467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2CD8"/>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93A"/>
    <w:rsid w:val="002D6C2A"/>
    <w:rsid w:val="002D7A86"/>
    <w:rsid w:val="002E1C93"/>
    <w:rsid w:val="002F1BB0"/>
    <w:rsid w:val="002F45FF"/>
    <w:rsid w:val="002F5963"/>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A7BA8"/>
    <w:rsid w:val="003B256A"/>
    <w:rsid w:val="003B46FC"/>
    <w:rsid w:val="003B5767"/>
    <w:rsid w:val="003B7605"/>
    <w:rsid w:val="003C08AA"/>
    <w:rsid w:val="003C2A7B"/>
    <w:rsid w:val="003C49EF"/>
    <w:rsid w:val="003C6BCA"/>
    <w:rsid w:val="003C7902"/>
    <w:rsid w:val="003D0BFF"/>
    <w:rsid w:val="003D47DD"/>
    <w:rsid w:val="003D6DC3"/>
    <w:rsid w:val="003D6EF1"/>
    <w:rsid w:val="003E4BB5"/>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68C"/>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3674"/>
    <w:rsid w:val="00596998"/>
    <w:rsid w:val="0059790F"/>
    <w:rsid w:val="005A6E62"/>
    <w:rsid w:val="005B2FB3"/>
    <w:rsid w:val="005B37F2"/>
    <w:rsid w:val="005C2D87"/>
    <w:rsid w:val="005C6F8C"/>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3CBA"/>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1235"/>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6BD"/>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AE3"/>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672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41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F26"/>
    <w:rsid w:val="00C670EE"/>
    <w:rsid w:val="00C67E3B"/>
    <w:rsid w:val="00C71F4C"/>
    <w:rsid w:val="00C73E03"/>
    <w:rsid w:val="00C77B29"/>
    <w:rsid w:val="00C8119F"/>
    <w:rsid w:val="00C82CFA"/>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 w:type="paragraph" w:styleId="NoSpacing">
    <w:name w:val="No Spacing"/>
    <w:uiPriority w:val="1"/>
    <w:qFormat/>
    <w:rsid w:val="00703CB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2D727B"/>
    <w:rsid w:val="005161CA"/>
    <w:rsid w:val="005870A2"/>
    <w:rsid w:val="00660C9B"/>
    <w:rsid w:val="00682612"/>
    <w:rsid w:val="007A747E"/>
    <w:rsid w:val="00824403"/>
    <w:rsid w:val="00A83A19"/>
    <w:rsid w:val="00E12E85"/>
    <w:rsid w:val="00F8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4934B-5069-4A9F-B434-8A97C4BE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31</TotalTime>
  <Pages>7</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Andrew Koenig</cp:lastModifiedBy>
  <cp:revision>10</cp:revision>
  <cp:lastPrinted>2019-11-11T16:26:00Z</cp:lastPrinted>
  <dcterms:created xsi:type="dcterms:W3CDTF">2019-12-02T00:36:00Z</dcterms:created>
  <dcterms:modified xsi:type="dcterms:W3CDTF">2023-03-15T23:30:00Z</dcterms:modified>
</cp:coreProperties>
</file>
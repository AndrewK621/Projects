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C0C2" w14:textId="77777777" w:rsidR="009A3967" w:rsidRDefault="009A3967" w:rsidP="009A3967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2DFC9F81" w14:textId="77777777" w:rsidR="009A3967" w:rsidRDefault="009A3967" w:rsidP="009A3967">
      <w:pPr>
        <w:pStyle w:val="NoSpacing"/>
        <w:rPr>
          <w:rFonts w:ascii="Times New Roman" w:hAnsi="Times New Roman" w:cs="Times New Roman"/>
          <w:b/>
          <w:sz w:val="28"/>
        </w:rPr>
      </w:pPr>
    </w:p>
    <w:p w14:paraId="4F7FE736" w14:textId="2EBF961C" w:rsidR="009A3967" w:rsidRPr="00D00869" w:rsidRDefault="009A3967" w:rsidP="009A3967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D00869">
        <w:rPr>
          <w:rFonts w:ascii="Times New Roman" w:hAnsi="Times New Roman" w:cs="Times New Roman"/>
          <w:b/>
          <w:color w:val="00B0F0"/>
          <w:sz w:val="28"/>
        </w:rPr>
        <w:t>Andrew Koenig</w:t>
      </w:r>
    </w:p>
    <w:p w14:paraId="78D5EA2A" w14:textId="77777777" w:rsidR="009A3967" w:rsidRDefault="009A3967" w:rsidP="009A3967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41854E82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</w:p>
    <w:p w14:paraId="3221B7CE" w14:textId="77777777" w:rsidR="009A3967" w:rsidRPr="00254320" w:rsidRDefault="009A3967" w:rsidP="009A3967">
      <w:pPr>
        <w:jc w:val="center"/>
        <w:rPr>
          <w:rFonts w:ascii="Times New Roman" w:hAnsi="Times New Roman"/>
          <w:u w:val="single"/>
        </w:rPr>
      </w:pPr>
    </w:p>
    <w:p w14:paraId="529526DD" w14:textId="77777777" w:rsidR="009A3967" w:rsidRPr="00F5542D" w:rsidRDefault="009A3967" w:rsidP="009A3967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3F00BBA2" w14:textId="77777777" w:rsidR="009A3967" w:rsidRDefault="009A3967" w:rsidP="009A3967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1A2B1D68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0313D34F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2A9E3DD7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13B7272B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746660BA" w14:textId="0916B792" w:rsidR="009A3967" w:rsidRPr="00753E1B" w:rsidRDefault="00753E1B" w:rsidP="009A3967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created and set up a basic Wlan </w:t>
      </w:r>
    </w:p>
    <w:p w14:paraId="1699C40C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2402B93B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1788E11B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79308606" w14:textId="15D9A81A" w:rsidR="009A3967" w:rsidRPr="00753E1B" w:rsidRDefault="00753E1B" w:rsidP="009A3967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learned how to create and configure a WLAN </w:t>
      </w:r>
    </w:p>
    <w:p w14:paraId="55927D61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6FE0CCF9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1E246B63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76388369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71165A2A" w14:textId="25C2BCC1" w:rsidR="009A3967" w:rsidRPr="00753E1B" w:rsidRDefault="00753E1B" w:rsidP="009A3967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018DE364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3B59169F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63C59A71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56CA034D" w14:textId="77777777" w:rsidR="00753E1B" w:rsidRPr="00753E1B" w:rsidRDefault="00753E1B" w:rsidP="00753E1B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2EC2CDB3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025A0E0B" w14:textId="77777777" w:rsidR="009A3967" w:rsidRPr="00254320" w:rsidRDefault="009A3967" w:rsidP="009A3967">
      <w:pPr>
        <w:pStyle w:val="NoSpacing"/>
        <w:rPr>
          <w:rFonts w:ascii="Times New Roman" w:hAnsi="Times New Roman" w:cs="Times New Roman"/>
        </w:rPr>
      </w:pPr>
    </w:p>
    <w:p w14:paraId="6938CBC7" w14:textId="1277D0A6" w:rsidR="00753E1B" w:rsidRPr="00753E1B" w:rsidRDefault="009A3967" w:rsidP="00753E1B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753E1B" w:rsidRPr="00753E1B">
        <w:rPr>
          <w:rFonts w:ascii="Times New Roman" w:hAnsi="Times New Roman"/>
          <w:color w:val="00B0F0"/>
        </w:rPr>
        <w:t xml:space="preserve"> </w:t>
      </w:r>
      <w:r w:rsidR="00753E1B">
        <w:rPr>
          <w:rFonts w:ascii="Times New Roman" w:hAnsi="Times New Roman" w:cs="Times New Roman"/>
          <w:color w:val="00B0F0"/>
        </w:rPr>
        <w:t>No problems</w:t>
      </w:r>
    </w:p>
    <w:p w14:paraId="53D97072" w14:textId="42EE84AF" w:rsidR="009A3967" w:rsidRDefault="009A3967" w:rsidP="009A3967">
      <w:pPr>
        <w:pStyle w:val="NoSpacing"/>
      </w:pPr>
    </w:p>
    <w:p w14:paraId="7E0EE9DE" w14:textId="77777777" w:rsidR="009A3967" w:rsidRDefault="009A3967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3F691602" w14:textId="30CB3076" w:rsidR="004D36D7" w:rsidRPr="007629A7" w:rsidRDefault="00000000" w:rsidP="007005B8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02836" w:rsidRPr="00A02836">
            <w:t>Packet Tracer - Configure a Basic WLAN on the WLC</w:t>
          </w:r>
        </w:sdtContent>
      </w:sdt>
    </w:p>
    <w:p w14:paraId="2BCEFA88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ADE0B6" w14:textId="669C826C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Heading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Heading1"/>
      </w:pPr>
      <w:r>
        <w:t>Instructions</w:t>
      </w:r>
    </w:p>
    <w:p w14:paraId="7AB7E5BC" w14:textId="63210217" w:rsidR="00111AA5" w:rsidRDefault="00C95C25" w:rsidP="00FB26C5">
      <w:pPr>
        <w:pStyle w:val="Heading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User Name: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lastRenderedPageBreak/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66122F01" w:rsidR="00411577" w:rsidRDefault="00411577" w:rsidP="000139BD">
      <w:pPr>
        <w:pStyle w:val="BodyTextL50"/>
      </w:pPr>
      <w:r>
        <w:t>What can be learned from this screen?</w:t>
      </w:r>
    </w:p>
    <w:p w14:paraId="62A226AF" w14:textId="34C9F3B8" w:rsidR="006A4976" w:rsidRDefault="006A4976" w:rsidP="00116016">
      <w:pPr>
        <w:pStyle w:val="AnswerLineL50"/>
      </w:pPr>
      <w:r>
        <w:t xml:space="preserve">Type your </w:t>
      </w:r>
      <w:r w:rsidR="00D00869">
        <w:rPr>
          <w:color w:val="00B0F0"/>
        </w:rPr>
        <w:t>You can see various system information about the VLC, as well as rogue clients on the network</w:t>
      </w:r>
      <w:r>
        <w:t xml:space="preserve"> here.</w:t>
      </w:r>
    </w:p>
    <w:p w14:paraId="04DA6E26" w14:textId="44023EE0" w:rsidR="003F4401" w:rsidRDefault="003F4401" w:rsidP="00907C0C">
      <w:pPr>
        <w:pStyle w:val="BodyTextL50"/>
      </w:pPr>
      <w:r w:rsidRPr="00907C0C">
        <w:t>Is the WLC connected to an AP?</w:t>
      </w:r>
    </w:p>
    <w:p w14:paraId="2F930EB0" w14:textId="03E34D43" w:rsidR="003055F6" w:rsidRPr="00D00869" w:rsidRDefault="00D00869" w:rsidP="003055F6">
      <w:pPr>
        <w:pStyle w:val="AnswerLineL50"/>
        <w:rPr>
          <w:color w:val="00B0F0"/>
        </w:rPr>
      </w:pPr>
      <w:r>
        <w:rPr>
          <w:color w:val="00B0F0"/>
        </w:rPr>
        <w:t>Yes</w:t>
      </w:r>
    </w:p>
    <w:p w14:paraId="1FE055AB" w14:textId="37A73840" w:rsidR="003F4401" w:rsidRDefault="008C5E0B" w:rsidP="00907C0C">
      <w:pPr>
        <w:pStyle w:val="SubStepAlpha"/>
      </w:pPr>
      <w:r w:rsidRPr="00907C0C"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All APs screen</w:t>
      </w:r>
      <w:r w:rsidR="003F4401" w:rsidRPr="00907C0C">
        <w:t>?</w:t>
      </w:r>
    </w:p>
    <w:p w14:paraId="2525BF93" w14:textId="16A5C7EE" w:rsidR="003055F6" w:rsidRPr="00907C0C" w:rsidRDefault="003055F6" w:rsidP="003055F6">
      <w:pPr>
        <w:pStyle w:val="AnswerLineL50"/>
      </w:pPr>
      <w:r w:rsidRPr="003055F6">
        <w:t xml:space="preserve">Type </w:t>
      </w:r>
      <w:r w:rsidR="00D00869">
        <w:rPr>
          <w:color w:val="00B0F0"/>
        </w:rPr>
        <w:t>Name, IP, model, MAC address, up time, admin status</w:t>
      </w:r>
      <w:r w:rsidRPr="003055F6">
        <w:t>your answers here.</w:t>
      </w:r>
    </w:p>
    <w:p w14:paraId="2F2C421D" w14:textId="77777777" w:rsidR="00411577" w:rsidRDefault="00411577" w:rsidP="00FB26C5">
      <w:pPr>
        <w:pStyle w:val="Heading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Heading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r w:rsidR="0068131B">
        <w:t>requirement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t xml:space="preserve">Scroll down to the FlexConnect portion of the page. Click to enable </w:t>
      </w:r>
      <w:r w:rsidRPr="00A13CF3">
        <w:rPr>
          <w:b/>
        </w:rPr>
        <w:t>FlexConnect Local Switching</w:t>
      </w:r>
      <w:r>
        <w:t xml:space="preserve"> and </w:t>
      </w:r>
      <w:r w:rsidRPr="00A13CF3">
        <w:rPr>
          <w:b/>
        </w:rPr>
        <w:t>FlexConnect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Heading3"/>
      </w:pPr>
      <w:r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lastRenderedPageBreak/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Heading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Heading4"/>
      </w:pPr>
      <w:r>
        <w:t>Question:</w:t>
      </w:r>
    </w:p>
    <w:p w14:paraId="65F22B8D" w14:textId="4EC176B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AEFB545" w14:textId="76278565" w:rsidR="003055F6" w:rsidRDefault="003055F6" w:rsidP="003055F6">
      <w:pPr>
        <w:pStyle w:val="AnswerLineL50"/>
      </w:pPr>
      <w:r w:rsidRPr="003055F6">
        <w:t xml:space="preserve">Type </w:t>
      </w:r>
      <w:r w:rsidR="00753E1B">
        <w:rPr>
          <w:color w:val="00B0F0"/>
        </w:rPr>
        <w:t>Its name, ssid, status, and security policies</w:t>
      </w:r>
      <w:r w:rsidRPr="003055F6">
        <w:t xml:space="preserve">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Heading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Heading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5C984EF8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</w:p>
    <w:p w14:paraId="5A1A64A5" w14:textId="006D4DE1" w:rsidR="006544F3" w:rsidRDefault="006544F3" w:rsidP="006544F3">
      <w:pPr>
        <w:pStyle w:val="ConfigWindow"/>
      </w:pPr>
      <w:r>
        <w:lastRenderedPageBreak/>
        <w:t>End of document</w:t>
      </w:r>
      <w:r w:rsidR="00BE6FDD" w:rsidRPr="00BE6FDD">
        <w:rPr>
          <w:noProof/>
        </w:rPr>
        <w:t xml:space="preserve"> </w:t>
      </w:r>
      <w:r w:rsidR="00BE6FDD" w:rsidRPr="00BE6FDD">
        <w:drawing>
          <wp:inline distT="0" distB="0" distL="0" distR="0" wp14:anchorId="7CF5636F" wp14:editId="087F4B60">
            <wp:extent cx="6400800" cy="6116955"/>
            <wp:effectExtent l="0" t="0" r="0" b="0"/>
            <wp:docPr id="130603498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34988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4F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AB1B" w14:textId="77777777" w:rsidR="009851A2" w:rsidRDefault="009851A2" w:rsidP="00710659">
      <w:pPr>
        <w:spacing w:after="0" w:line="240" w:lineRule="auto"/>
      </w:pPr>
      <w:r>
        <w:separator/>
      </w:r>
    </w:p>
    <w:p w14:paraId="0E69E2E5" w14:textId="77777777" w:rsidR="009851A2" w:rsidRDefault="009851A2"/>
  </w:endnote>
  <w:endnote w:type="continuationSeparator" w:id="0">
    <w:p w14:paraId="13716978" w14:textId="77777777" w:rsidR="009851A2" w:rsidRDefault="009851A2" w:rsidP="00710659">
      <w:pPr>
        <w:spacing w:after="0" w:line="240" w:lineRule="auto"/>
      </w:pPr>
      <w:r>
        <w:continuationSeparator/>
      </w:r>
    </w:p>
    <w:p w14:paraId="00E7DF80" w14:textId="77777777" w:rsidR="009851A2" w:rsidRDefault="00985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F29E" w14:textId="71AC83BD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0086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A396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A3967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CC7C" w14:textId="3F8F2080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0086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A396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A3967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2255" w14:textId="77777777" w:rsidR="009851A2" w:rsidRDefault="009851A2" w:rsidP="00710659">
      <w:pPr>
        <w:spacing w:after="0" w:line="240" w:lineRule="auto"/>
      </w:pPr>
      <w:r>
        <w:separator/>
      </w:r>
    </w:p>
    <w:p w14:paraId="45ACC077" w14:textId="77777777" w:rsidR="009851A2" w:rsidRDefault="009851A2"/>
  </w:footnote>
  <w:footnote w:type="continuationSeparator" w:id="0">
    <w:p w14:paraId="007B03C2" w14:textId="77777777" w:rsidR="009851A2" w:rsidRDefault="009851A2" w:rsidP="00710659">
      <w:pPr>
        <w:spacing w:after="0" w:line="240" w:lineRule="auto"/>
      </w:pPr>
      <w:r>
        <w:continuationSeparator/>
      </w:r>
    </w:p>
    <w:p w14:paraId="0A4BEC9E" w14:textId="77777777" w:rsidR="009851A2" w:rsidRDefault="009851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A86F78F" w14:textId="77777777" w:rsidR="007005B8" w:rsidRDefault="007005B8" w:rsidP="008402F2">
        <w:pPr>
          <w:pStyle w:val="PageHead"/>
        </w:pPr>
        <w:r>
          <w:t>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8B3FB" w14:textId="77777777" w:rsidR="007005B8" w:rsidRDefault="007005B8" w:rsidP="006C3FCF">
    <w:pPr>
      <w:ind w:left="-288"/>
    </w:pPr>
    <w:r>
      <w:rPr>
        <w:noProof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530386223">
    <w:abstractNumId w:val="5"/>
  </w:num>
  <w:num w:numId="2" w16cid:durableId="1444306017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97895504">
    <w:abstractNumId w:val="2"/>
  </w:num>
  <w:num w:numId="4" w16cid:durableId="611473480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06640961">
    <w:abstractNumId w:val="3"/>
  </w:num>
  <w:num w:numId="6" w16cid:durableId="1058668930">
    <w:abstractNumId w:val="0"/>
  </w:num>
  <w:num w:numId="7" w16cid:durableId="1712655763">
    <w:abstractNumId w:val="1"/>
  </w:num>
  <w:num w:numId="8" w16cid:durableId="41474411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01461508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4185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3E1B"/>
    <w:rsid w:val="00754A6E"/>
    <w:rsid w:val="007553D8"/>
    <w:rsid w:val="00755C9B"/>
    <w:rsid w:val="00760FE4"/>
    <w:rsid w:val="007624E0"/>
    <w:rsid w:val="007629A7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63E34"/>
    <w:rsid w:val="00964DFA"/>
    <w:rsid w:val="00967171"/>
    <w:rsid w:val="00970A69"/>
    <w:rsid w:val="0098155C"/>
    <w:rsid w:val="00983B77"/>
    <w:rsid w:val="009851A2"/>
    <w:rsid w:val="009930BE"/>
    <w:rsid w:val="00996053"/>
    <w:rsid w:val="009A0B2F"/>
    <w:rsid w:val="009A1CF4"/>
    <w:rsid w:val="009A37D7"/>
    <w:rsid w:val="009A396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E6FD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869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6B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BC2"/>
    <w:rsid w:val="00EA486E"/>
    <w:rsid w:val="00EA4FA3"/>
    <w:rsid w:val="00EA764C"/>
    <w:rsid w:val="00EB001B"/>
    <w:rsid w:val="00EB1311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Spacing">
    <w:name w:val="No Spacing"/>
    <w:uiPriority w:val="1"/>
    <w:qFormat/>
    <w:rsid w:val="009A3967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140516"/>
    <w:rsid w:val="001D55F9"/>
    <w:rsid w:val="00213CF0"/>
    <w:rsid w:val="0037057A"/>
    <w:rsid w:val="004F2FC0"/>
    <w:rsid w:val="006B1111"/>
    <w:rsid w:val="007577CA"/>
    <w:rsid w:val="00A501A5"/>
    <w:rsid w:val="00CE72BD"/>
    <w:rsid w:val="00D46B8E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1CEE43-9FBF-4B70-B01F-B85A572E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17</TotalTime>
  <Pages>5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Basic WLAN on the WLC</vt:lpstr>
    </vt:vector>
  </TitlesOfParts>
  <Company>Cisco Systems, Inc.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Basic WLAN on the WLC</dc:title>
  <dc:creator>Martin Benson</dc:creator>
  <dc:description>2019</dc:description>
  <cp:lastModifiedBy>Andrew Koenig</cp:lastModifiedBy>
  <cp:revision>7</cp:revision>
  <dcterms:created xsi:type="dcterms:W3CDTF">2019-12-01T17:36:00Z</dcterms:created>
  <dcterms:modified xsi:type="dcterms:W3CDTF">2023-04-06T01:22:00Z</dcterms:modified>
</cp:coreProperties>
</file>
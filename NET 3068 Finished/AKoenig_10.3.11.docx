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CB18" w14:textId="3136609F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Net 3068</w:t>
      </w:r>
      <w:r w:rsidRPr="000917D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CCNA Security              </w:t>
      </w: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 w:rsidR="00B143C0">
        <w:rPr>
          <w:rFonts w:ascii="Times New Roman" w:hAnsi="Times New Roman" w:cs="Times New Roman"/>
          <w:b/>
          <w:color w:val="00B0F0"/>
          <w:sz w:val="28"/>
        </w:rPr>
        <w:t>Andrew Koenig</w:t>
      </w:r>
      <w:r>
        <w:rPr>
          <w:rFonts w:ascii="Times New Roman" w:hAnsi="Times New Roman" w:cs="Times New Roman"/>
          <w:b/>
          <w:sz w:val="28"/>
        </w:rPr>
        <w:t xml:space="preserve">              </w:t>
      </w:r>
      <w:r w:rsidRPr="000917D5">
        <w:rPr>
          <w:rFonts w:ascii="Times New Roman" w:hAnsi="Times New Roman" w:cs="Times New Roman"/>
          <w:b/>
          <w:sz w:val="28"/>
        </w:rPr>
        <w:t xml:space="preserve">Lab:  #  </w:t>
      </w:r>
      <w:r>
        <w:rPr>
          <w:rFonts w:ascii="Times New Roman" w:hAnsi="Times New Roman" w:cs="Times New Roman"/>
          <w:b/>
          <w:sz w:val="28"/>
        </w:rPr>
        <w:t>10.3.11</w:t>
      </w:r>
      <w:r w:rsidRPr="000917D5">
        <w:rPr>
          <w:rFonts w:ascii="Times New Roman" w:hAnsi="Times New Roman" w:cs="Times New Roman"/>
          <w:b/>
          <w:sz w:val="28"/>
        </w:rPr>
        <w:t xml:space="preserve">               </w:t>
      </w:r>
    </w:p>
    <w:p w14:paraId="3A814112" w14:textId="77777777" w:rsidR="002C2221" w:rsidRPr="00254320" w:rsidRDefault="002C2221" w:rsidP="002C2221">
      <w:pPr>
        <w:jc w:val="center"/>
        <w:rPr>
          <w:rFonts w:ascii="Times New Roman" w:hAnsi="Times New Roman"/>
          <w:u w:val="single"/>
        </w:rPr>
      </w:pPr>
    </w:p>
    <w:p w14:paraId="0BAA11DB" w14:textId="77777777" w:rsidR="002C2221" w:rsidRPr="00F5542D" w:rsidRDefault="002C2221" w:rsidP="002C2221">
      <w:pPr>
        <w:rPr>
          <w:b/>
          <w:sz w:val="28"/>
        </w:rPr>
      </w:pPr>
      <w:r w:rsidRPr="00F5542D">
        <w:rPr>
          <w:b/>
          <w:sz w:val="28"/>
        </w:rPr>
        <w:t xml:space="preserve">Follow the </w:t>
      </w:r>
      <w:proofErr w:type="gramStart"/>
      <w:r w:rsidRPr="00F5542D">
        <w:rPr>
          <w:b/>
          <w:sz w:val="28"/>
        </w:rPr>
        <w:t>instructions down</w:t>
      </w:r>
      <w:proofErr w:type="gramEnd"/>
      <w:r w:rsidRPr="00F5542D">
        <w:rPr>
          <w:b/>
          <w:sz w:val="28"/>
        </w:rPr>
        <w:t xml:space="preserve"> below fo</w:t>
      </w:r>
      <w:r>
        <w:rPr>
          <w:b/>
          <w:sz w:val="28"/>
        </w:rPr>
        <w:t xml:space="preserve">r the lab itself. Anything you type on this document needs to be </w:t>
      </w:r>
      <w:r w:rsidRPr="00F5542D">
        <w:rPr>
          <w:b/>
          <w:sz w:val="28"/>
        </w:rPr>
        <w:t xml:space="preserve">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</w:t>
      </w:r>
      <w:r>
        <w:rPr>
          <w:b/>
          <w:sz w:val="28"/>
        </w:rPr>
        <w:t xml:space="preserve">Ensure you put your name and lab number at the top of the document (in blue). </w:t>
      </w:r>
      <w:r w:rsidRPr="00F5542D">
        <w:rPr>
          <w:b/>
          <w:sz w:val="28"/>
        </w:rPr>
        <w:t xml:space="preserve">For the questions right below, answer in complete sentences. If this is a self-grading packet tracer. </w:t>
      </w:r>
      <w:r w:rsidRPr="001711C8">
        <w:rPr>
          <w:b/>
          <w:sz w:val="28"/>
          <w:u w:val="single"/>
        </w:rPr>
        <w:t xml:space="preserve">Ensure you paste the </w:t>
      </w:r>
      <w:proofErr w:type="gramStart"/>
      <w:r w:rsidRPr="001711C8">
        <w:rPr>
          <w:b/>
          <w:sz w:val="28"/>
          <w:u w:val="single"/>
        </w:rPr>
        <w:t>screen shot</w:t>
      </w:r>
      <w:proofErr w:type="gramEnd"/>
      <w:r w:rsidRPr="001711C8">
        <w:rPr>
          <w:b/>
          <w:sz w:val="28"/>
          <w:u w:val="single"/>
        </w:rPr>
        <w:t xml:space="preserve"> of your</w:t>
      </w:r>
      <w:r>
        <w:rPr>
          <w:b/>
          <w:sz w:val="28"/>
          <w:u w:val="single"/>
        </w:rPr>
        <w:t xml:space="preserve"> score page at the bottom of this</w:t>
      </w:r>
      <w:r w:rsidRPr="001711C8">
        <w:rPr>
          <w:b/>
          <w:sz w:val="28"/>
          <w:u w:val="single"/>
        </w:rPr>
        <w:t xml:space="preserve"> document</w:t>
      </w:r>
      <w:r w:rsidRPr="00F5542D">
        <w:rPr>
          <w:b/>
          <w:sz w:val="28"/>
        </w:rPr>
        <w:t xml:space="preserve">. </w:t>
      </w:r>
      <w:r>
        <w:rPr>
          <w:b/>
          <w:sz w:val="28"/>
        </w:rPr>
        <w:t xml:space="preserve">Ensure you upload the packet tracer file along with this document. </w:t>
      </w:r>
      <w:r w:rsidRPr="00F5542D">
        <w:rPr>
          <w:b/>
          <w:sz w:val="28"/>
        </w:rPr>
        <w:t>Let the instructor know if you have any questions.</w:t>
      </w:r>
    </w:p>
    <w:p w14:paraId="167BA885" w14:textId="77777777" w:rsidR="002C2221" w:rsidRDefault="002C2221" w:rsidP="002C2221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20FCC55E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1C2C72D4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</w:p>
    <w:p w14:paraId="703DF406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13C76F30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</w:p>
    <w:p w14:paraId="65013237" w14:textId="42790081" w:rsidR="002C2221" w:rsidRPr="00F223C2" w:rsidRDefault="00F223C2" w:rsidP="002C222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I configured ZPF zones in a </w:t>
      </w:r>
      <w:proofErr w:type="gramStart"/>
      <w:r>
        <w:rPr>
          <w:rFonts w:ascii="Times New Roman" w:hAnsi="Times New Roman" w:cs="Times New Roman"/>
          <w:color w:val="00B0F0"/>
        </w:rPr>
        <w:t>network</w:t>
      </w:r>
      <w:proofErr w:type="gramEnd"/>
    </w:p>
    <w:p w14:paraId="79F06781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</w:p>
    <w:p w14:paraId="16BFC5EA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 xml:space="preserve">what you learned from the lab. </w:t>
      </w:r>
      <w:proofErr w:type="gramStart"/>
      <w:r>
        <w:rPr>
          <w:rFonts w:ascii="Times New Roman" w:hAnsi="Times New Roman" w:cs="Times New Roman"/>
        </w:rPr>
        <w:t>Hint;</w:t>
      </w:r>
      <w:proofErr w:type="gramEnd"/>
      <w:r>
        <w:rPr>
          <w:rFonts w:ascii="Times New Roman" w:hAnsi="Times New Roman" w:cs="Times New Roman"/>
        </w:rPr>
        <w:t xml:space="preserve"> look at the lab objectives listed at the top of the lab section.</w:t>
      </w:r>
    </w:p>
    <w:p w14:paraId="561853D6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</w:p>
    <w:p w14:paraId="7E550A8F" w14:textId="31067331" w:rsidR="002C2221" w:rsidRPr="00F223C2" w:rsidRDefault="00F223C2" w:rsidP="002C222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I learned how to create zones for ZPF and assign them in a </w:t>
      </w:r>
      <w:proofErr w:type="gramStart"/>
      <w:r>
        <w:rPr>
          <w:rFonts w:ascii="Times New Roman" w:hAnsi="Times New Roman" w:cs="Times New Roman"/>
          <w:color w:val="00B0F0"/>
        </w:rPr>
        <w:t>network</w:t>
      </w:r>
      <w:proofErr w:type="gramEnd"/>
    </w:p>
    <w:p w14:paraId="1F831DA4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0414E2A4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</w:p>
    <w:p w14:paraId="30475AB0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B04F36">
        <w:rPr>
          <w:rFonts w:ascii="Times New Roman" w:hAnsi="Times New Roman" w:cs="Times New Roman"/>
        </w:rPr>
        <w:t>.</w:t>
      </w:r>
      <w:r w:rsidRPr="00254320">
        <w:rPr>
          <w:rFonts w:ascii="Times New Roman" w:hAnsi="Times New Roman" w:cs="Times New Roman"/>
          <w:color w:val="FF0000"/>
        </w:rPr>
        <w:t xml:space="preserve">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3C6ED2C0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</w:p>
    <w:p w14:paraId="0297EE2A" w14:textId="1F0E15A4" w:rsidR="002C2221" w:rsidRPr="00F223C2" w:rsidRDefault="00F223C2" w:rsidP="002C222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19986FA4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</w:p>
    <w:p w14:paraId="07FFAAC5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0ACD60EF" w14:textId="77777777" w:rsidR="00F223C2" w:rsidRPr="00F223C2" w:rsidRDefault="00F223C2" w:rsidP="00F223C2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7646F6EB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</w:p>
    <w:p w14:paraId="1B7B8DC9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</w:p>
    <w:p w14:paraId="6DFB0799" w14:textId="77777777" w:rsidR="002C2221" w:rsidRPr="00254320" w:rsidRDefault="002C2221" w:rsidP="002C2221">
      <w:pPr>
        <w:pStyle w:val="NoSpacing"/>
        <w:rPr>
          <w:rFonts w:ascii="Times New Roman" w:hAnsi="Times New Roman" w:cs="Times New Roman"/>
        </w:rPr>
      </w:pPr>
    </w:p>
    <w:p w14:paraId="6BFED824" w14:textId="01D06A20" w:rsidR="00F223C2" w:rsidRPr="00F223C2" w:rsidRDefault="002C2221" w:rsidP="00F223C2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/>
        </w:rPr>
        <w:t xml:space="preserve">3. Using complete sentences explain if you needed any </w:t>
      </w:r>
      <w:r w:rsidRPr="00254320">
        <w:rPr>
          <w:rFonts w:ascii="Times New Roman" w:hAnsi="Times New Roman"/>
        </w:rPr>
        <w:t xml:space="preserve">assistance </w:t>
      </w:r>
      <w:r>
        <w:rPr>
          <w:rFonts w:ascii="Times New Roman" w:hAnsi="Times New Roman"/>
        </w:rPr>
        <w:t>with the lab; then list what you learned from that assistance.</w:t>
      </w:r>
      <w:r w:rsidR="00F223C2" w:rsidRPr="00F223C2">
        <w:rPr>
          <w:rFonts w:ascii="Times New Roman" w:hAnsi="Times New Roman"/>
          <w:color w:val="00B0F0"/>
        </w:rPr>
        <w:t xml:space="preserve"> </w:t>
      </w:r>
      <w:r w:rsidR="00F223C2">
        <w:rPr>
          <w:rFonts w:ascii="Times New Roman" w:hAnsi="Times New Roman" w:cs="Times New Roman"/>
          <w:color w:val="00B0F0"/>
        </w:rPr>
        <w:t>No problems</w:t>
      </w:r>
    </w:p>
    <w:p w14:paraId="50FE6732" w14:textId="2AB6CC6C" w:rsidR="002C2221" w:rsidRDefault="002C2221" w:rsidP="002C2221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7472636D" w14:textId="6D682FCB" w:rsidR="004D36D7" w:rsidRPr="00FD4A68" w:rsidRDefault="00000000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356CFDC942D47258D8FA93A7E0452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C2CC0" w:rsidRPr="008C2CC0">
            <w:t>Packet Tracer - Configur</w:t>
          </w:r>
          <w:r w:rsidR="00EB4082">
            <w:t>e</w:t>
          </w:r>
          <w:r w:rsidR="008C2CC0" w:rsidRPr="008C2CC0">
            <w:t xml:space="preserve"> a ZPF</w:t>
          </w:r>
        </w:sdtContent>
      </w:sdt>
    </w:p>
    <w:p w14:paraId="254CE297" w14:textId="77777777" w:rsidR="000D542A" w:rsidRPr="00BB73FF" w:rsidRDefault="000D542A" w:rsidP="001B017D">
      <w:pPr>
        <w:pStyle w:val="Heading1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Subnet Mask, default gateway and switch port."/>
      </w:tblPr>
      <w:tblGrid>
        <w:gridCol w:w="1260"/>
        <w:gridCol w:w="1620"/>
        <w:gridCol w:w="1710"/>
        <w:gridCol w:w="1800"/>
        <w:gridCol w:w="1800"/>
        <w:gridCol w:w="1800"/>
      </w:tblGrid>
      <w:tr w:rsidR="000D542A" w14:paraId="2C1A9048" w14:textId="77777777" w:rsidTr="00C75358">
        <w:trPr>
          <w:cantSplit/>
          <w:tblHeader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9D8676" w14:textId="77777777" w:rsidR="000D542A" w:rsidRPr="00E87D62" w:rsidRDefault="000D542A" w:rsidP="007C6E9B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3C1AE8" w14:textId="77777777" w:rsidR="000D542A" w:rsidRPr="00E87D62" w:rsidRDefault="000D542A" w:rsidP="007C6E9B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E11F69" w14:textId="77777777" w:rsidR="000D542A" w:rsidRPr="00E87D62" w:rsidRDefault="000D542A" w:rsidP="007C6E9B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7EAC8D" w14:textId="77777777" w:rsidR="000D542A" w:rsidRPr="00E87D62" w:rsidRDefault="000D542A" w:rsidP="007C6E9B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CAE79E9" w14:textId="77777777" w:rsidR="000D542A" w:rsidRPr="00E87D62" w:rsidRDefault="000D542A" w:rsidP="007C6E9B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87AD91" w14:textId="77777777" w:rsidR="000D542A" w:rsidRPr="00E87D62" w:rsidRDefault="000D542A" w:rsidP="007C6E9B">
            <w:pPr>
              <w:pStyle w:val="TableHeading"/>
            </w:pPr>
            <w:r>
              <w:t>Switch Port</w:t>
            </w:r>
          </w:p>
        </w:tc>
      </w:tr>
      <w:tr w:rsidR="000D542A" w14:paraId="0D6511B6" w14:textId="77777777" w:rsidTr="00006297">
        <w:trPr>
          <w:cantSplit/>
          <w:jc w:val="center"/>
        </w:trPr>
        <w:tc>
          <w:tcPr>
            <w:tcW w:w="1260" w:type="dxa"/>
            <w:tcBorders>
              <w:bottom w:val="nil"/>
            </w:tcBorders>
            <w:vAlign w:val="center"/>
          </w:tcPr>
          <w:p w14:paraId="121DF6B2" w14:textId="77777777" w:rsidR="000D542A" w:rsidRPr="006F42DF" w:rsidRDefault="000D542A" w:rsidP="007C6E9B">
            <w:pPr>
              <w:pStyle w:val="TableText"/>
              <w:rPr>
                <w:rStyle w:val="DnTnobold"/>
              </w:rPr>
            </w:pPr>
            <w:r w:rsidRPr="006F42DF">
              <w:rPr>
                <w:rStyle w:val="DnTnobold"/>
              </w:rPr>
              <w:t>R1</w:t>
            </w:r>
          </w:p>
        </w:tc>
        <w:tc>
          <w:tcPr>
            <w:tcW w:w="1620" w:type="dxa"/>
            <w:vAlign w:val="bottom"/>
          </w:tcPr>
          <w:p w14:paraId="228DCAA8" w14:textId="77777777" w:rsidR="000D542A" w:rsidRPr="006F42DF" w:rsidRDefault="000D542A" w:rsidP="007C6E9B">
            <w:pPr>
              <w:pStyle w:val="TableText"/>
              <w:rPr>
                <w:rStyle w:val="DnTnobold"/>
              </w:rPr>
            </w:pPr>
            <w:r w:rsidRPr="006F42DF">
              <w:rPr>
                <w:rStyle w:val="DnTnobold"/>
              </w:rPr>
              <w:t>G0/1</w:t>
            </w:r>
          </w:p>
        </w:tc>
        <w:tc>
          <w:tcPr>
            <w:tcW w:w="1710" w:type="dxa"/>
            <w:vAlign w:val="bottom"/>
          </w:tcPr>
          <w:p w14:paraId="34A44727" w14:textId="77777777" w:rsidR="000D542A" w:rsidRPr="00E87D62" w:rsidRDefault="000D542A" w:rsidP="007C6E9B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  <w:vAlign w:val="bottom"/>
          </w:tcPr>
          <w:p w14:paraId="1D4A7EE2" w14:textId="77777777" w:rsidR="000D542A" w:rsidRPr="00E87D62" w:rsidRDefault="000D542A" w:rsidP="007C6E9B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4DF2642A" w14:textId="77777777" w:rsidR="000D542A" w:rsidRPr="00E87D62" w:rsidRDefault="000D542A" w:rsidP="007C6E9B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14:paraId="66F984B5" w14:textId="77777777" w:rsidR="000D542A" w:rsidRPr="00E87D62" w:rsidRDefault="000D542A" w:rsidP="007C6E9B">
            <w:pPr>
              <w:pStyle w:val="TableText"/>
            </w:pPr>
            <w:r>
              <w:t>S1 F0/5</w:t>
            </w:r>
          </w:p>
        </w:tc>
      </w:tr>
      <w:tr w:rsidR="000D542A" w14:paraId="16ADFF2F" w14:textId="77777777" w:rsidTr="00006297">
        <w:trPr>
          <w:cantSplit/>
          <w:jc w:val="center"/>
        </w:trPr>
        <w:tc>
          <w:tcPr>
            <w:tcW w:w="1260" w:type="dxa"/>
            <w:tcBorders>
              <w:top w:val="nil"/>
              <w:bottom w:val="single" w:sz="2" w:space="0" w:color="auto"/>
            </w:tcBorders>
            <w:vAlign w:val="bottom"/>
          </w:tcPr>
          <w:p w14:paraId="7965338D" w14:textId="4DB3DECA" w:rsidR="000D542A" w:rsidRPr="006F42DF" w:rsidRDefault="00006297" w:rsidP="00006297">
            <w:pPr>
              <w:pStyle w:val="ConfigWindow"/>
              <w:rPr>
                <w:rStyle w:val="DnTnobold"/>
              </w:rPr>
            </w:pPr>
            <w:r w:rsidRPr="006F42DF">
              <w:rPr>
                <w:rStyle w:val="DnTnobold"/>
              </w:rPr>
              <w:t>R1</w:t>
            </w:r>
          </w:p>
        </w:tc>
        <w:tc>
          <w:tcPr>
            <w:tcW w:w="1620" w:type="dxa"/>
            <w:vAlign w:val="bottom"/>
          </w:tcPr>
          <w:p w14:paraId="3A77B085" w14:textId="77777777" w:rsidR="000D542A" w:rsidRPr="006F42DF" w:rsidRDefault="000D542A" w:rsidP="007C6E9B">
            <w:pPr>
              <w:pStyle w:val="TableText"/>
              <w:rPr>
                <w:rStyle w:val="DnTnobold"/>
              </w:rPr>
            </w:pPr>
            <w:r w:rsidRPr="006F42DF">
              <w:rPr>
                <w:rStyle w:val="DnTnobold"/>
              </w:rPr>
              <w:t>S0/0/0 (DCE)</w:t>
            </w:r>
          </w:p>
        </w:tc>
        <w:tc>
          <w:tcPr>
            <w:tcW w:w="1710" w:type="dxa"/>
            <w:vAlign w:val="bottom"/>
          </w:tcPr>
          <w:p w14:paraId="1CBBA161" w14:textId="77777777" w:rsidR="000D542A" w:rsidRPr="00E87D62" w:rsidRDefault="000D542A" w:rsidP="007C6E9B">
            <w:pPr>
              <w:pStyle w:val="TableText"/>
            </w:pPr>
            <w:r w:rsidRPr="00E87D62">
              <w:t>10.1.1.1</w:t>
            </w:r>
          </w:p>
        </w:tc>
        <w:tc>
          <w:tcPr>
            <w:tcW w:w="1800" w:type="dxa"/>
            <w:vAlign w:val="bottom"/>
          </w:tcPr>
          <w:p w14:paraId="652ACF84" w14:textId="77777777" w:rsidR="000D542A" w:rsidRPr="00E87D62" w:rsidRDefault="000D542A" w:rsidP="007C6E9B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3667ED85" w14:textId="77777777" w:rsidR="000D542A" w:rsidRPr="00E87D62" w:rsidRDefault="000D542A" w:rsidP="007C6E9B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14:paraId="4C0FD6BD" w14:textId="77777777" w:rsidR="000D542A" w:rsidRPr="00E87D62" w:rsidRDefault="000D542A" w:rsidP="007C6E9B">
            <w:pPr>
              <w:pStyle w:val="TableText"/>
            </w:pPr>
            <w:r>
              <w:t>N/A</w:t>
            </w:r>
          </w:p>
        </w:tc>
      </w:tr>
      <w:tr w:rsidR="000D542A" w14:paraId="7CBEC292" w14:textId="77777777" w:rsidTr="00006297">
        <w:trPr>
          <w:cantSplit/>
          <w:jc w:val="center"/>
        </w:trPr>
        <w:tc>
          <w:tcPr>
            <w:tcW w:w="1260" w:type="dxa"/>
            <w:tcBorders>
              <w:bottom w:val="nil"/>
            </w:tcBorders>
            <w:vAlign w:val="center"/>
          </w:tcPr>
          <w:p w14:paraId="2C235E7B" w14:textId="77777777" w:rsidR="000D542A" w:rsidRPr="006F42DF" w:rsidRDefault="000D542A" w:rsidP="007C6E9B">
            <w:pPr>
              <w:pStyle w:val="TableText"/>
              <w:rPr>
                <w:rStyle w:val="DnTnobold"/>
              </w:rPr>
            </w:pPr>
            <w:r w:rsidRPr="006F42DF">
              <w:rPr>
                <w:rStyle w:val="DnTnobold"/>
              </w:rPr>
              <w:t>R2</w:t>
            </w:r>
          </w:p>
        </w:tc>
        <w:tc>
          <w:tcPr>
            <w:tcW w:w="1620" w:type="dxa"/>
            <w:vAlign w:val="bottom"/>
          </w:tcPr>
          <w:p w14:paraId="63EC5532" w14:textId="77777777" w:rsidR="000D542A" w:rsidRPr="006F42DF" w:rsidRDefault="000D542A" w:rsidP="007C6E9B">
            <w:pPr>
              <w:pStyle w:val="TableText"/>
              <w:rPr>
                <w:rStyle w:val="DnTnobold"/>
              </w:rPr>
            </w:pPr>
            <w:r w:rsidRPr="006F42DF">
              <w:rPr>
                <w:rStyle w:val="DnTnobold"/>
              </w:rPr>
              <w:t>S0/0/0</w:t>
            </w:r>
          </w:p>
        </w:tc>
        <w:tc>
          <w:tcPr>
            <w:tcW w:w="1710" w:type="dxa"/>
            <w:vAlign w:val="bottom"/>
          </w:tcPr>
          <w:p w14:paraId="7C8D480F" w14:textId="77777777" w:rsidR="000D542A" w:rsidRPr="00E87D62" w:rsidRDefault="000D542A" w:rsidP="007C6E9B">
            <w:pPr>
              <w:pStyle w:val="TableText"/>
            </w:pPr>
            <w:r w:rsidRPr="00E87D62">
              <w:t>10.1.1.2</w:t>
            </w:r>
          </w:p>
        </w:tc>
        <w:tc>
          <w:tcPr>
            <w:tcW w:w="1800" w:type="dxa"/>
            <w:vAlign w:val="bottom"/>
          </w:tcPr>
          <w:p w14:paraId="5312730A" w14:textId="77777777" w:rsidR="000D542A" w:rsidRPr="00E87D62" w:rsidRDefault="000D542A" w:rsidP="007C6E9B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05D42FC3" w14:textId="77777777" w:rsidR="000D542A" w:rsidRPr="00E87D62" w:rsidRDefault="000D542A" w:rsidP="007C6E9B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14:paraId="3838F93F" w14:textId="77777777" w:rsidR="000D542A" w:rsidRPr="00E87D62" w:rsidRDefault="000D542A" w:rsidP="007C6E9B">
            <w:pPr>
              <w:pStyle w:val="TableText"/>
            </w:pPr>
            <w:r>
              <w:t>N/A</w:t>
            </w:r>
          </w:p>
        </w:tc>
      </w:tr>
      <w:tr w:rsidR="000D542A" w14:paraId="3E13F8BE" w14:textId="77777777" w:rsidTr="00006297">
        <w:trPr>
          <w:cantSplit/>
          <w:jc w:val="center"/>
        </w:trPr>
        <w:tc>
          <w:tcPr>
            <w:tcW w:w="1260" w:type="dxa"/>
            <w:tcBorders>
              <w:top w:val="nil"/>
              <w:bottom w:val="single" w:sz="2" w:space="0" w:color="auto"/>
            </w:tcBorders>
            <w:vAlign w:val="bottom"/>
          </w:tcPr>
          <w:p w14:paraId="3D3B4F54" w14:textId="0C792205" w:rsidR="000D542A" w:rsidRPr="006F42DF" w:rsidRDefault="00006297" w:rsidP="005E3C9A">
            <w:pPr>
              <w:pStyle w:val="ConfigWindow"/>
              <w:rPr>
                <w:rStyle w:val="DnTnobold"/>
              </w:rPr>
            </w:pPr>
            <w:r w:rsidRPr="006F42DF">
              <w:rPr>
                <w:rStyle w:val="DnTnobold"/>
              </w:rPr>
              <w:t>R2</w:t>
            </w:r>
          </w:p>
        </w:tc>
        <w:tc>
          <w:tcPr>
            <w:tcW w:w="1620" w:type="dxa"/>
            <w:vAlign w:val="bottom"/>
          </w:tcPr>
          <w:p w14:paraId="275F1FC3" w14:textId="77777777" w:rsidR="000D542A" w:rsidRPr="006F42DF" w:rsidRDefault="000D542A" w:rsidP="007C6E9B">
            <w:pPr>
              <w:pStyle w:val="TableText"/>
              <w:rPr>
                <w:rStyle w:val="DnTnobold"/>
              </w:rPr>
            </w:pPr>
            <w:r w:rsidRPr="006F42DF">
              <w:rPr>
                <w:rStyle w:val="DnTnobold"/>
              </w:rPr>
              <w:t>S0/0/1 (DCE)</w:t>
            </w:r>
          </w:p>
        </w:tc>
        <w:tc>
          <w:tcPr>
            <w:tcW w:w="1710" w:type="dxa"/>
            <w:vAlign w:val="bottom"/>
          </w:tcPr>
          <w:p w14:paraId="075231F1" w14:textId="77777777" w:rsidR="000D542A" w:rsidRPr="00E87D62" w:rsidRDefault="000D542A" w:rsidP="007C6E9B">
            <w:pPr>
              <w:pStyle w:val="TableText"/>
            </w:pPr>
            <w:r w:rsidRPr="00E87D62">
              <w:t>10.2.2.2</w:t>
            </w:r>
          </w:p>
        </w:tc>
        <w:tc>
          <w:tcPr>
            <w:tcW w:w="1800" w:type="dxa"/>
            <w:vAlign w:val="bottom"/>
          </w:tcPr>
          <w:p w14:paraId="7752A391" w14:textId="77777777" w:rsidR="000D542A" w:rsidRPr="00E87D62" w:rsidRDefault="000D542A" w:rsidP="007C6E9B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3859FAA5" w14:textId="77777777" w:rsidR="000D542A" w:rsidRPr="00E87D62" w:rsidRDefault="000D542A" w:rsidP="007C6E9B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14:paraId="6EF16747" w14:textId="77777777" w:rsidR="000D542A" w:rsidRPr="00E87D62" w:rsidRDefault="000D542A" w:rsidP="007C6E9B">
            <w:pPr>
              <w:pStyle w:val="TableText"/>
            </w:pPr>
            <w:r>
              <w:t>N/A</w:t>
            </w:r>
          </w:p>
        </w:tc>
      </w:tr>
      <w:tr w:rsidR="000D542A" w14:paraId="59B2DB57" w14:textId="77777777" w:rsidTr="00006297">
        <w:trPr>
          <w:cantSplit/>
          <w:jc w:val="center"/>
        </w:trPr>
        <w:tc>
          <w:tcPr>
            <w:tcW w:w="1260" w:type="dxa"/>
            <w:tcBorders>
              <w:bottom w:val="nil"/>
            </w:tcBorders>
            <w:vAlign w:val="center"/>
          </w:tcPr>
          <w:p w14:paraId="1F3A64DF" w14:textId="77777777" w:rsidR="000D542A" w:rsidRPr="006F42DF" w:rsidRDefault="000D542A" w:rsidP="007C6E9B">
            <w:pPr>
              <w:pStyle w:val="TableText"/>
              <w:rPr>
                <w:rStyle w:val="DnTnobold"/>
              </w:rPr>
            </w:pPr>
            <w:r w:rsidRPr="006F42DF">
              <w:rPr>
                <w:rStyle w:val="DnTnobold"/>
              </w:rPr>
              <w:t>R3</w:t>
            </w:r>
          </w:p>
        </w:tc>
        <w:tc>
          <w:tcPr>
            <w:tcW w:w="1620" w:type="dxa"/>
            <w:vAlign w:val="bottom"/>
          </w:tcPr>
          <w:p w14:paraId="1E3C7C4E" w14:textId="77777777" w:rsidR="000D542A" w:rsidRPr="006F42DF" w:rsidRDefault="000D542A" w:rsidP="007C6E9B">
            <w:pPr>
              <w:pStyle w:val="TableText"/>
              <w:rPr>
                <w:rStyle w:val="DnTnobold"/>
              </w:rPr>
            </w:pPr>
            <w:r w:rsidRPr="006F42DF">
              <w:rPr>
                <w:rStyle w:val="DnTnobold"/>
              </w:rPr>
              <w:t>G0/1</w:t>
            </w:r>
          </w:p>
        </w:tc>
        <w:tc>
          <w:tcPr>
            <w:tcW w:w="1710" w:type="dxa"/>
            <w:vAlign w:val="bottom"/>
          </w:tcPr>
          <w:p w14:paraId="11798625" w14:textId="77777777" w:rsidR="000D542A" w:rsidRPr="00E87D62" w:rsidRDefault="000D542A" w:rsidP="007C6E9B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  <w:vAlign w:val="bottom"/>
          </w:tcPr>
          <w:p w14:paraId="7E1BE9B1" w14:textId="77777777" w:rsidR="000D542A" w:rsidRPr="00E87D62" w:rsidRDefault="000D542A" w:rsidP="007C6E9B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0FE12A9B" w14:textId="77777777" w:rsidR="000D542A" w:rsidRPr="00E87D62" w:rsidRDefault="000D542A" w:rsidP="007C6E9B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14:paraId="4C2C4729" w14:textId="77777777" w:rsidR="000D542A" w:rsidRPr="00E87D62" w:rsidRDefault="000D542A" w:rsidP="007C6E9B">
            <w:pPr>
              <w:pStyle w:val="TableText"/>
            </w:pPr>
            <w:r>
              <w:t>S3 F0/5</w:t>
            </w:r>
          </w:p>
        </w:tc>
      </w:tr>
      <w:tr w:rsidR="000D542A" w14:paraId="433F7AC2" w14:textId="77777777" w:rsidTr="00006297">
        <w:trPr>
          <w:cantSplit/>
          <w:jc w:val="center"/>
        </w:trPr>
        <w:tc>
          <w:tcPr>
            <w:tcW w:w="1260" w:type="dxa"/>
            <w:tcBorders>
              <w:top w:val="nil"/>
            </w:tcBorders>
            <w:vAlign w:val="bottom"/>
          </w:tcPr>
          <w:p w14:paraId="3D958494" w14:textId="07844DED" w:rsidR="000D542A" w:rsidRPr="006F42DF" w:rsidRDefault="00006297" w:rsidP="00006297">
            <w:pPr>
              <w:pStyle w:val="ConfigWindow"/>
              <w:rPr>
                <w:rStyle w:val="DnTnobold"/>
              </w:rPr>
            </w:pPr>
            <w:r w:rsidRPr="006F42DF">
              <w:rPr>
                <w:rStyle w:val="DnTnobold"/>
              </w:rPr>
              <w:t>R3</w:t>
            </w:r>
          </w:p>
        </w:tc>
        <w:tc>
          <w:tcPr>
            <w:tcW w:w="1620" w:type="dxa"/>
            <w:vAlign w:val="bottom"/>
          </w:tcPr>
          <w:p w14:paraId="2C0BF1CA" w14:textId="77777777" w:rsidR="000D542A" w:rsidRPr="006F42DF" w:rsidRDefault="000D542A" w:rsidP="007C6E9B">
            <w:pPr>
              <w:pStyle w:val="TableText"/>
              <w:rPr>
                <w:rStyle w:val="DnTnobold"/>
              </w:rPr>
            </w:pPr>
            <w:r w:rsidRPr="006F42DF">
              <w:rPr>
                <w:rStyle w:val="DnTnobold"/>
              </w:rPr>
              <w:t>S0/0/1</w:t>
            </w:r>
          </w:p>
        </w:tc>
        <w:tc>
          <w:tcPr>
            <w:tcW w:w="1710" w:type="dxa"/>
            <w:vAlign w:val="bottom"/>
          </w:tcPr>
          <w:p w14:paraId="6147ABEC" w14:textId="77777777" w:rsidR="000D542A" w:rsidRPr="00E87D62" w:rsidRDefault="000D542A" w:rsidP="007C6E9B">
            <w:pPr>
              <w:pStyle w:val="TableText"/>
            </w:pPr>
            <w:r w:rsidRPr="00E87D62">
              <w:t>10.2.2.1</w:t>
            </w:r>
          </w:p>
        </w:tc>
        <w:tc>
          <w:tcPr>
            <w:tcW w:w="1800" w:type="dxa"/>
            <w:vAlign w:val="bottom"/>
          </w:tcPr>
          <w:p w14:paraId="159B58E6" w14:textId="77777777" w:rsidR="000D542A" w:rsidRPr="00E87D62" w:rsidRDefault="000D542A" w:rsidP="007C6E9B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03AE3312" w14:textId="77777777" w:rsidR="000D542A" w:rsidRPr="00E87D62" w:rsidRDefault="000D542A" w:rsidP="007C6E9B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14:paraId="4CE9DFE7" w14:textId="77777777" w:rsidR="000D542A" w:rsidRPr="00E87D62" w:rsidRDefault="000D542A" w:rsidP="007C6E9B">
            <w:pPr>
              <w:pStyle w:val="TableText"/>
            </w:pPr>
            <w:r>
              <w:t>N/A</w:t>
            </w:r>
          </w:p>
        </w:tc>
      </w:tr>
      <w:tr w:rsidR="000D542A" w14:paraId="6EAAD48F" w14:textId="77777777" w:rsidTr="007C6E9B">
        <w:trPr>
          <w:cantSplit/>
          <w:jc w:val="center"/>
        </w:trPr>
        <w:tc>
          <w:tcPr>
            <w:tcW w:w="1260" w:type="dxa"/>
            <w:vAlign w:val="bottom"/>
          </w:tcPr>
          <w:p w14:paraId="75553625" w14:textId="77777777" w:rsidR="000D542A" w:rsidRPr="006F42DF" w:rsidRDefault="000D542A" w:rsidP="007C6E9B">
            <w:pPr>
              <w:pStyle w:val="TableText"/>
              <w:rPr>
                <w:rStyle w:val="DnTnobold"/>
              </w:rPr>
            </w:pPr>
            <w:r w:rsidRPr="006F42DF">
              <w:rPr>
                <w:rStyle w:val="DnTnobold"/>
              </w:rPr>
              <w:t>PC-A</w:t>
            </w:r>
          </w:p>
        </w:tc>
        <w:tc>
          <w:tcPr>
            <w:tcW w:w="1620" w:type="dxa"/>
            <w:vAlign w:val="bottom"/>
          </w:tcPr>
          <w:p w14:paraId="610B2931" w14:textId="77777777" w:rsidR="000D542A" w:rsidRPr="006F42DF" w:rsidRDefault="000D542A" w:rsidP="007C6E9B">
            <w:pPr>
              <w:pStyle w:val="TableText"/>
              <w:rPr>
                <w:rStyle w:val="DnTnobold"/>
              </w:rPr>
            </w:pPr>
            <w:r w:rsidRPr="006F42DF">
              <w:rPr>
                <w:rStyle w:val="DnTnobold"/>
              </w:rPr>
              <w:t>NIC</w:t>
            </w:r>
          </w:p>
        </w:tc>
        <w:tc>
          <w:tcPr>
            <w:tcW w:w="1710" w:type="dxa"/>
            <w:vAlign w:val="bottom"/>
          </w:tcPr>
          <w:p w14:paraId="04383178" w14:textId="77777777" w:rsidR="000D542A" w:rsidRPr="00E87D62" w:rsidRDefault="000D542A" w:rsidP="007C6E9B">
            <w:pPr>
              <w:pStyle w:val="TableText"/>
            </w:pPr>
            <w:r w:rsidRPr="00E87D62">
              <w:t>192.168.1.3</w:t>
            </w:r>
          </w:p>
        </w:tc>
        <w:tc>
          <w:tcPr>
            <w:tcW w:w="1800" w:type="dxa"/>
            <w:vAlign w:val="bottom"/>
          </w:tcPr>
          <w:p w14:paraId="7ACE74F3" w14:textId="77777777" w:rsidR="000D542A" w:rsidRPr="00E87D62" w:rsidRDefault="000D542A" w:rsidP="007C6E9B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5D697C7F" w14:textId="77777777" w:rsidR="000D542A" w:rsidRPr="00E87D62" w:rsidRDefault="000D542A" w:rsidP="007C6E9B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</w:tcPr>
          <w:p w14:paraId="32D9F578" w14:textId="77777777" w:rsidR="000D542A" w:rsidRPr="00E87D62" w:rsidRDefault="000D542A" w:rsidP="007C6E9B">
            <w:pPr>
              <w:pStyle w:val="TableText"/>
            </w:pPr>
            <w:r>
              <w:t>S1 F0/6</w:t>
            </w:r>
          </w:p>
        </w:tc>
      </w:tr>
      <w:tr w:rsidR="000D542A" w14:paraId="18842516" w14:textId="77777777" w:rsidTr="007C6E9B">
        <w:trPr>
          <w:cantSplit/>
          <w:jc w:val="center"/>
        </w:trPr>
        <w:tc>
          <w:tcPr>
            <w:tcW w:w="1260" w:type="dxa"/>
            <w:vAlign w:val="bottom"/>
          </w:tcPr>
          <w:p w14:paraId="2AA9553B" w14:textId="77777777" w:rsidR="000D542A" w:rsidRPr="006F42DF" w:rsidRDefault="000D542A" w:rsidP="007C6E9B">
            <w:pPr>
              <w:pStyle w:val="TableText"/>
              <w:rPr>
                <w:rStyle w:val="DnTnobold"/>
              </w:rPr>
            </w:pPr>
            <w:r w:rsidRPr="006F42DF">
              <w:rPr>
                <w:rStyle w:val="DnTnobold"/>
              </w:rPr>
              <w:t>PC-C</w:t>
            </w:r>
          </w:p>
        </w:tc>
        <w:tc>
          <w:tcPr>
            <w:tcW w:w="1620" w:type="dxa"/>
            <w:vAlign w:val="bottom"/>
          </w:tcPr>
          <w:p w14:paraId="3D3785D6" w14:textId="77777777" w:rsidR="000D542A" w:rsidRPr="006F42DF" w:rsidRDefault="000D542A" w:rsidP="007C6E9B">
            <w:pPr>
              <w:pStyle w:val="TableText"/>
              <w:rPr>
                <w:rStyle w:val="DnTnobold"/>
              </w:rPr>
            </w:pPr>
            <w:r w:rsidRPr="006F42DF">
              <w:rPr>
                <w:rStyle w:val="DnTnobold"/>
              </w:rPr>
              <w:t>NIC</w:t>
            </w:r>
          </w:p>
        </w:tc>
        <w:tc>
          <w:tcPr>
            <w:tcW w:w="1710" w:type="dxa"/>
            <w:vAlign w:val="bottom"/>
          </w:tcPr>
          <w:p w14:paraId="16162E93" w14:textId="77777777" w:rsidR="000D542A" w:rsidRPr="00E87D62" w:rsidRDefault="000D542A" w:rsidP="007C6E9B">
            <w:pPr>
              <w:pStyle w:val="TableText"/>
            </w:pPr>
            <w:r w:rsidRPr="00E87D62">
              <w:t>192.168.3.3</w:t>
            </w:r>
          </w:p>
        </w:tc>
        <w:tc>
          <w:tcPr>
            <w:tcW w:w="1800" w:type="dxa"/>
            <w:vAlign w:val="bottom"/>
          </w:tcPr>
          <w:p w14:paraId="6C0569FB" w14:textId="77777777" w:rsidR="000D542A" w:rsidRPr="00E87D62" w:rsidRDefault="000D542A" w:rsidP="007C6E9B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6BFC54F" w14:textId="77777777" w:rsidR="000D542A" w:rsidRPr="00E87D62" w:rsidRDefault="000D542A" w:rsidP="007C6E9B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</w:tcPr>
          <w:p w14:paraId="26013CBF" w14:textId="77777777" w:rsidR="000D542A" w:rsidRPr="00E87D62" w:rsidRDefault="000D542A" w:rsidP="007C6E9B">
            <w:pPr>
              <w:pStyle w:val="TableText"/>
            </w:pPr>
            <w:r>
              <w:t>S3 F0/18</w:t>
            </w:r>
          </w:p>
        </w:tc>
      </w:tr>
    </w:tbl>
    <w:p w14:paraId="3C231187" w14:textId="77777777" w:rsidR="00006297" w:rsidRDefault="00006297" w:rsidP="00006297">
      <w:pPr>
        <w:pStyle w:val="ConfigWindow"/>
      </w:pPr>
      <w:r>
        <w:t>Blank Line, No additional information</w:t>
      </w:r>
    </w:p>
    <w:p w14:paraId="208F6B3A" w14:textId="77777777" w:rsidR="000D542A" w:rsidRPr="00BB73FF" w:rsidRDefault="000D542A" w:rsidP="001B017D">
      <w:pPr>
        <w:pStyle w:val="Heading1"/>
      </w:pPr>
      <w:r w:rsidRPr="00BB73FF">
        <w:t>Objective</w:t>
      </w:r>
      <w:r>
        <w:t>s</w:t>
      </w:r>
    </w:p>
    <w:p w14:paraId="39114652" w14:textId="77777777" w:rsidR="000D542A" w:rsidRPr="00744BF3" w:rsidRDefault="000D542A" w:rsidP="000D542A">
      <w:pPr>
        <w:pStyle w:val="Bulletlevel1"/>
        <w:tabs>
          <w:tab w:val="num" w:pos="720"/>
        </w:tabs>
        <w:spacing w:before="60" w:after="60" w:line="276" w:lineRule="auto"/>
        <w:rPr>
          <w:szCs w:val="20"/>
        </w:rPr>
      </w:pPr>
      <w:r w:rsidRPr="00744BF3">
        <w:t>Verify connectivity among devices before firewall configuration</w:t>
      </w:r>
      <w:r>
        <w:rPr>
          <w:szCs w:val="20"/>
        </w:rPr>
        <w:t>.</w:t>
      </w:r>
    </w:p>
    <w:p w14:paraId="66C37EBE" w14:textId="77777777" w:rsidR="000D542A" w:rsidRPr="00744BF3" w:rsidRDefault="000D542A" w:rsidP="000D542A">
      <w:pPr>
        <w:pStyle w:val="Bulletlevel1"/>
        <w:tabs>
          <w:tab w:val="num" w:pos="720"/>
        </w:tabs>
        <w:spacing w:before="60" w:after="60" w:line="276" w:lineRule="auto"/>
        <w:rPr>
          <w:szCs w:val="20"/>
        </w:rPr>
      </w:pPr>
      <w:r w:rsidRPr="00744BF3">
        <w:t>Configure a zone-based policy (Z</w:t>
      </w:r>
      <w:r>
        <w:t>PF) firewall on</w:t>
      </w:r>
      <w:r w:rsidRPr="00744BF3">
        <w:t xml:space="preserve"> </w:t>
      </w:r>
      <w:r w:rsidRPr="00293FC5">
        <w:rPr>
          <w:rStyle w:val="DnTnobold"/>
        </w:rPr>
        <w:t>R3</w:t>
      </w:r>
      <w:r>
        <w:t>.</w:t>
      </w:r>
    </w:p>
    <w:p w14:paraId="74E23FBF" w14:textId="77777777" w:rsidR="000D542A" w:rsidRPr="00D3731A" w:rsidRDefault="000D542A" w:rsidP="000D542A">
      <w:pPr>
        <w:pStyle w:val="Bulletlevel1"/>
        <w:tabs>
          <w:tab w:val="num" w:pos="720"/>
        </w:tabs>
        <w:spacing w:before="60" w:after="60" w:line="276" w:lineRule="auto"/>
        <w:rPr>
          <w:rFonts w:eastAsia="Arial"/>
        </w:rPr>
      </w:pPr>
      <w:r w:rsidRPr="00744BF3">
        <w:t>Verify Z</w:t>
      </w:r>
      <w:r>
        <w:t>PF</w:t>
      </w:r>
      <w:r w:rsidRPr="00744BF3">
        <w:t xml:space="preserve"> firewall </w:t>
      </w:r>
      <w:r>
        <w:t>functionality using ping, SSH,</w:t>
      </w:r>
      <w:r w:rsidRPr="00744BF3">
        <w:t xml:space="preserve"> and a web browser</w:t>
      </w:r>
      <w:r>
        <w:rPr>
          <w:szCs w:val="20"/>
        </w:rPr>
        <w:t>.</w:t>
      </w:r>
    </w:p>
    <w:p w14:paraId="26B484D7" w14:textId="77777777" w:rsidR="000D542A" w:rsidRPr="008402F2" w:rsidRDefault="000D542A" w:rsidP="001B017D">
      <w:pPr>
        <w:pStyle w:val="Heading1"/>
      </w:pPr>
      <w:r w:rsidRPr="008402F2">
        <w:t>Background</w:t>
      </w:r>
      <w:r>
        <w:t>/Scenario</w:t>
      </w:r>
    </w:p>
    <w:p w14:paraId="7658E8B8" w14:textId="516D0517" w:rsidR="000D542A" w:rsidRPr="00744BF3" w:rsidRDefault="00177E36" w:rsidP="000D542A">
      <w:pPr>
        <w:pStyle w:val="BodyTextL25"/>
      </w:pPr>
      <w:r>
        <w:rPr>
          <w:color w:val="000000"/>
        </w:rPr>
        <w:t>Zone-Based Policy Firewalls (</w:t>
      </w:r>
      <w:r w:rsidRPr="00744BF3">
        <w:rPr>
          <w:color w:val="000000"/>
        </w:rPr>
        <w:t>Z</w:t>
      </w:r>
      <w:r>
        <w:rPr>
          <w:color w:val="000000"/>
        </w:rPr>
        <w:t>PFs)</w:t>
      </w:r>
      <w:r w:rsidR="000D542A" w:rsidRPr="00744BF3">
        <w:rPr>
          <w:color w:val="000000"/>
        </w:rPr>
        <w:t xml:space="preserve"> are the latest development in the evolution of Cisco firewall technologies. </w:t>
      </w:r>
      <w:r w:rsidR="000D542A" w:rsidRPr="00744BF3">
        <w:t xml:space="preserve">In this activity, you </w:t>
      </w:r>
      <w:r w:rsidR="000D542A">
        <w:t xml:space="preserve">will </w:t>
      </w:r>
      <w:r w:rsidR="000D542A" w:rsidRPr="00744BF3">
        <w:t>configure a basic Z</w:t>
      </w:r>
      <w:r w:rsidR="000D542A">
        <w:t>P</w:t>
      </w:r>
      <w:r w:rsidR="000D542A" w:rsidRPr="00744BF3">
        <w:t xml:space="preserve">F on an edge router R3 that allows internal hosts access to external resources and blocks external hosts from accessing internal resources. You </w:t>
      </w:r>
      <w:r w:rsidR="000D542A">
        <w:t xml:space="preserve">will </w:t>
      </w:r>
      <w:r w:rsidR="000D542A" w:rsidRPr="00744BF3">
        <w:t>then verify firewall functionality from internal and external hosts.</w:t>
      </w:r>
    </w:p>
    <w:p w14:paraId="4BE4D906" w14:textId="77777777" w:rsidR="000D542A" w:rsidRPr="00744BF3" w:rsidRDefault="000D542A" w:rsidP="000D542A">
      <w:pPr>
        <w:pStyle w:val="BodyTextL25"/>
      </w:pPr>
      <w:r w:rsidRPr="00744BF3">
        <w:t>The routers have been pre-configured with the following:</w:t>
      </w:r>
    </w:p>
    <w:p w14:paraId="25669086" w14:textId="77777777" w:rsidR="000D542A" w:rsidRPr="00DC70E6" w:rsidRDefault="000D542A" w:rsidP="00815EE7">
      <w:pPr>
        <w:pStyle w:val="Bulletlevel1"/>
        <w:ind w:left="1080"/>
      </w:pPr>
      <w:r>
        <w:t>Console p</w:t>
      </w:r>
      <w:r w:rsidRPr="00744BF3">
        <w:t>assword</w:t>
      </w:r>
      <w:r>
        <w:t xml:space="preserve">: </w:t>
      </w:r>
      <w:r w:rsidRPr="006F42DF">
        <w:rPr>
          <w:rStyle w:val="DnTbold"/>
        </w:rPr>
        <w:t>ciscoconpa55</w:t>
      </w:r>
    </w:p>
    <w:p w14:paraId="6AC33A3F" w14:textId="77777777" w:rsidR="000D542A" w:rsidRPr="00DC70E6" w:rsidRDefault="000D542A" w:rsidP="00815EE7">
      <w:pPr>
        <w:pStyle w:val="Bulletlevel1"/>
        <w:ind w:left="1080"/>
      </w:pPr>
      <w:r>
        <w:t xml:space="preserve">Password for </w:t>
      </w:r>
      <w:proofErr w:type="spellStart"/>
      <w:r w:rsidRPr="00744BF3">
        <w:t>vty</w:t>
      </w:r>
      <w:proofErr w:type="spellEnd"/>
      <w:r w:rsidRPr="00744BF3">
        <w:t xml:space="preserve"> lines</w:t>
      </w:r>
      <w:r>
        <w:t xml:space="preserve">: </w:t>
      </w:r>
      <w:r w:rsidRPr="006F42DF">
        <w:rPr>
          <w:rStyle w:val="DnTbold"/>
        </w:rPr>
        <w:t>ciscovtypa55</w:t>
      </w:r>
    </w:p>
    <w:p w14:paraId="5E9E6D5C" w14:textId="77777777" w:rsidR="000D542A" w:rsidRPr="00744BF3" w:rsidRDefault="000D542A" w:rsidP="00815EE7">
      <w:pPr>
        <w:pStyle w:val="Bulletlevel1"/>
        <w:ind w:left="1080"/>
      </w:pPr>
      <w:r w:rsidRPr="00744BF3">
        <w:t xml:space="preserve">Enable password: </w:t>
      </w:r>
      <w:proofErr w:type="gramStart"/>
      <w:r w:rsidRPr="006F42DF">
        <w:rPr>
          <w:rStyle w:val="DnTbold"/>
        </w:rPr>
        <w:t>ciscoenpa55</w:t>
      </w:r>
      <w:proofErr w:type="gramEnd"/>
    </w:p>
    <w:p w14:paraId="7ED64087" w14:textId="77777777" w:rsidR="000D542A" w:rsidRDefault="000D542A" w:rsidP="00815EE7">
      <w:pPr>
        <w:pStyle w:val="Bulletlevel1"/>
        <w:ind w:left="1080"/>
      </w:pPr>
      <w:r w:rsidRPr="00744BF3">
        <w:t>Host names and IP addressing</w:t>
      </w:r>
    </w:p>
    <w:p w14:paraId="7C7680A3" w14:textId="77777777" w:rsidR="000D542A" w:rsidRPr="00744BF3" w:rsidRDefault="000D542A" w:rsidP="00815EE7">
      <w:pPr>
        <w:pStyle w:val="Bulletlevel1"/>
        <w:ind w:left="1080"/>
      </w:pPr>
      <w:r>
        <w:t xml:space="preserve">Local username and password: </w:t>
      </w:r>
      <w:r w:rsidRPr="006F42DF">
        <w:rPr>
          <w:rStyle w:val="DnTbold"/>
        </w:rPr>
        <w:t>Admin</w:t>
      </w:r>
      <w:r>
        <w:t xml:space="preserve"> / </w:t>
      </w:r>
      <w:r w:rsidRPr="006F42DF">
        <w:rPr>
          <w:rStyle w:val="DnTbold"/>
        </w:rPr>
        <w:t>Adminpa55</w:t>
      </w:r>
    </w:p>
    <w:p w14:paraId="6931E852" w14:textId="77777777" w:rsidR="000D542A" w:rsidRPr="00744BF3" w:rsidRDefault="000D542A" w:rsidP="00815EE7">
      <w:pPr>
        <w:pStyle w:val="Bulletlevel1"/>
        <w:ind w:left="1080"/>
      </w:pPr>
      <w:r w:rsidRPr="00744BF3">
        <w:t>Static routing</w:t>
      </w:r>
    </w:p>
    <w:p w14:paraId="3DDBB2AD" w14:textId="499B77DA" w:rsidR="001B017D" w:rsidRPr="001B017D" w:rsidRDefault="001B017D" w:rsidP="001B017D">
      <w:pPr>
        <w:pStyle w:val="Heading1"/>
      </w:pPr>
      <w:r>
        <w:t>Instructions</w:t>
      </w:r>
    </w:p>
    <w:p w14:paraId="3AAA7C6A" w14:textId="030CBAB0" w:rsidR="000D542A" w:rsidRPr="00744BF3" w:rsidRDefault="000D542A" w:rsidP="001B017D">
      <w:pPr>
        <w:pStyle w:val="Heading2"/>
      </w:pPr>
      <w:r w:rsidRPr="00744BF3">
        <w:rPr>
          <w:color w:val="000000"/>
        </w:rPr>
        <w:t xml:space="preserve">Verify </w:t>
      </w:r>
      <w:r w:rsidRPr="00744BF3">
        <w:t>Basic Network Connectivity</w:t>
      </w:r>
    </w:p>
    <w:p w14:paraId="3973B431" w14:textId="77777777" w:rsidR="000D542A" w:rsidRPr="00744BF3" w:rsidRDefault="000D542A" w:rsidP="000D542A">
      <w:pPr>
        <w:pStyle w:val="BodyTextL25"/>
      </w:pPr>
      <w:r w:rsidRPr="00744BF3">
        <w:t>Verify network connectivity prior to configuring the zone-based policy firewall.</w:t>
      </w:r>
    </w:p>
    <w:p w14:paraId="26D492CB" w14:textId="77777777" w:rsidR="000D542A" w:rsidRPr="00744BF3" w:rsidRDefault="000D542A" w:rsidP="001B017D">
      <w:pPr>
        <w:pStyle w:val="Heading3"/>
      </w:pPr>
      <w:r w:rsidRPr="00744BF3">
        <w:lastRenderedPageBreak/>
        <w:t xml:space="preserve">From the </w:t>
      </w:r>
      <w:r w:rsidRPr="00293FC5">
        <w:rPr>
          <w:rStyle w:val="DnTnobold"/>
        </w:rPr>
        <w:t>PC-A</w:t>
      </w:r>
      <w:r w:rsidRPr="00744BF3">
        <w:t xml:space="preserve"> command prompt, ping </w:t>
      </w:r>
      <w:r w:rsidRPr="00293FC5">
        <w:rPr>
          <w:rStyle w:val="DnTnobold"/>
        </w:rPr>
        <w:t>PC-C</w:t>
      </w:r>
      <w:r w:rsidRPr="00744BF3">
        <w:t xml:space="preserve"> at 192.168.</w:t>
      </w:r>
      <w:r>
        <w:t>3</w:t>
      </w:r>
      <w:r w:rsidRPr="00744BF3">
        <w:t>.3.</w:t>
      </w:r>
    </w:p>
    <w:p w14:paraId="44104B2A" w14:textId="77777777" w:rsidR="000D542A" w:rsidRDefault="000D542A" w:rsidP="001B017D">
      <w:pPr>
        <w:pStyle w:val="Heading3"/>
      </w:pPr>
      <w:r>
        <w:t xml:space="preserve">Access </w:t>
      </w:r>
      <w:r w:rsidRPr="006F42DF">
        <w:rPr>
          <w:rStyle w:val="DnTnobold"/>
        </w:rPr>
        <w:t>R2</w:t>
      </w:r>
      <w:r>
        <w:t xml:space="preserve"> using SSH.</w:t>
      </w:r>
    </w:p>
    <w:p w14:paraId="402066CB" w14:textId="77777777" w:rsidR="000D542A" w:rsidRDefault="000D542A" w:rsidP="001B017D">
      <w:pPr>
        <w:pStyle w:val="SubStepAlpha"/>
      </w:pPr>
      <w:r w:rsidRPr="00744BF3">
        <w:t xml:space="preserve">From the </w:t>
      </w:r>
      <w:r w:rsidRPr="00293FC5">
        <w:rPr>
          <w:rStyle w:val="DnTbold"/>
        </w:rPr>
        <w:t>PC-C</w:t>
      </w:r>
      <w:r w:rsidRPr="00744BF3">
        <w:t xml:space="preserve"> command prompt, </w:t>
      </w:r>
      <w:r>
        <w:t xml:space="preserve">SSH to the </w:t>
      </w:r>
      <w:r w:rsidRPr="00744BF3">
        <w:t>S0/0/1 interface</w:t>
      </w:r>
      <w:r>
        <w:t xml:space="preserve"> on </w:t>
      </w:r>
      <w:r w:rsidRPr="006F42DF">
        <w:rPr>
          <w:rStyle w:val="DnTbold"/>
        </w:rPr>
        <w:t>R2</w:t>
      </w:r>
      <w:r>
        <w:t xml:space="preserve"> at </w:t>
      </w:r>
      <w:r w:rsidRPr="008314A1">
        <w:rPr>
          <w:b/>
        </w:rPr>
        <w:t>10.2.2.2</w:t>
      </w:r>
      <w:r>
        <w:t xml:space="preserve">. Use the username </w:t>
      </w:r>
      <w:r w:rsidRPr="00293FC5">
        <w:rPr>
          <w:rStyle w:val="DnTbold"/>
        </w:rPr>
        <w:t>Admin</w:t>
      </w:r>
      <w:r>
        <w:t xml:space="preserve"> and password </w:t>
      </w:r>
      <w:r w:rsidRPr="00293FC5">
        <w:rPr>
          <w:rStyle w:val="DnTbold"/>
        </w:rPr>
        <w:t>Adminpa55</w:t>
      </w:r>
      <w:r>
        <w:t xml:space="preserve"> to log in.</w:t>
      </w:r>
    </w:p>
    <w:p w14:paraId="36146019" w14:textId="5E692AFB" w:rsidR="000D542A" w:rsidRDefault="000D542A" w:rsidP="000D542A">
      <w:pPr>
        <w:pStyle w:val="CMD"/>
      </w:pPr>
      <w:r>
        <w:t>C</w:t>
      </w:r>
      <w:r w:rsidR="00177E36">
        <w:t>:\</w:t>
      </w:r>
      <w:r>
        <w:t xml:space="preserve">&gt; </w:t>
      </w:r>
      <w:proofErr w:type="spellStart"/>
      <w:r w:rsidRPr="008314A1">
        <w:rPr>
          <w:b/>
        </w:rPr>
        <w:t>ssh</w:t>
      </w:r>
      <w:proofErr w:type="spellEnd"/>
      <w:r w:rsidRPr="008314A1">
        <w:rPr>
          <w:b/>
        </w:rPr>
        <w:t xml:space="preserve"> -l Admin 10.2.2.2</w:t>
      </w:r>
    </w:p>
    <w:p w14:paraId="46B77D91" w14:textId="77777777" w:rsidR="000D542A" w:rsidRPr="00744BF3" w:rsidRDefault="000D542A" w:rsidP="001B017D">
      <w:pPr>
        <w:pStyle w:val="SubStepAlpha"/>
      </w:pPr>
      <w:r w:rsidRPr="00744BF3">
        <w:t xml:space="preserve">Exit the </w:t>
      </w:r>
      <w:r>
        <w:t>SSH</w:t>
      </w:r>
      <w:r w:rsidRPr="00744BF3">
        <w:t xml:space="preserve"> session.</w:t>
      </w:r>
    </w:p>
    <w:p w14:paraId="0858FF64" w14:textId="77777777" w:rsidR="000D542A" w:rsidRDefault="000D542A" w:rsidP="001B017D">
      <w:pPr>
        <w:pStyle w:val="Heading3"/>
      </w:pPr>
      <w:r w:rsidRPr="00744BF3">
        <w:t xml:space="preserve">From </w:t>
      </w:r>
      <w:r w:rsidRPr="00293FC5">
        <w:rPr>
          <w:rStyle w:val="DnTnobold"/>
        </w:rPr>
        <w:t>PC-C</w:t>
      </w:r>
      <w:r w:rsidRPr="00744BF3">
        <w:t xml:space="preserve">, open a web browser to the </w:t>
      </w:r>
      <w:r w:rsidRPr="00293FC5">
        <w:rPr>
          <w:rStyle w:val="DnTnobold"/>
        </w:rPr>
        <w:t>PC-A</w:t>
      </w:r>
      <w:r w:rsidRPr="00744BF3">
        <w:t xml:space="preserve"> server</w:t>
      </w:r>
      <w:r>
        <w:t>.</w:t>
      </w:r>
    </w:p>
    <w:p w14:paraId="594A5F64" w14:textId="77777777" w:rsidR="000D542A" w:rsidRDefault="000D542A" w:rsidP="001B017D">
      <w:pPr>
        <w:pStyle w:val="SubStepAlpha"/>
      </w:pPr>
      <w:r>
        <w:t xml:space="preserve">Click the </w:t>
      </w:r>
      <w:r w:rsidRPr="00293FC5">
        <w:rPr>
          <w:rStyle w:val="DnTbold"/>
        </w:rPr>
        <w:t>Desktop</w:t>
      </w:r>
      <w:r>
        <w:t xml:space="preserve"> tab and then click the </w:t>
      </w:r>
      <w:r w:rsidRPr="00293FC5">
        <w:rPr>
          <w:rStyle w:val="DnTbold"/>
        </w:rPr>
        <w:t>Web Browser</w:t>
      </w:r>
      <w:r w:rsidRPr="00744BF3">
        <w:t xml:space="preserve"> </w:t>
      </w:r>
      <w:r>
        <w:t xml:space="preserve">application. Enter the </w:t>
      </w:r>
      <w:r w:rsidRPr="00293FC5">
        <w:rPr>
          <w:rStyle w:val="DnTbold"/>
        </w:rPr>
        <w:t>PC-A</w:t>
      </w:r>
      <w:r>
        <w:t xml:space="preserve"> IP address </w:t>
      </w:r>
      <w:r w:rsidRPr="00A93353">
        <w:rPr>
          <w:b/>
        </w:rPr>
        <w:t>192.168.1.3</w:t>
      </w:r>
      <w:r>
        <w:t xml:space="preserve"> as the URL. The Packet Tracer welcome page from the web server should be displayed.</w:t>
      </w:r>
    </w:p>
    <w:p w14:paraId="153A64C9" w14:textId="77777777" w:rsidR="000D542A" w:rsidRPr="00744BF3" w:rsidRDefault="000D542A" w:rsidP="001B017D">
      <w:pPr>
        <w:pStyle w:val="SubStepAlpha"/>
      </w:pPr>
      <w:r w:rsidRPr="00744BF3">
        <w:t xml:space="preserve">Close the browser on </w:t>
      </w:r>
      <w:r w:rsidRPr="00003307">
        <w:rPr>
          <w:rStyle w:val="DnTbold"/>
        </w:rPr>
        <w:t>PC-C</w:t>
      </w:r>
      <w:r w:rsidRPr="00744BF3">
        <w:t>.</w:t>
      </w:r>
    </w:p>
    <w:p w14:paraId="7C39243E" w14:textId="77777777" w:rsidR="000D542A" w:rsidRPr="00744BF3" w:rsidRDefault="000D542A" w:rsidP="001B017D">
      <w:pPr>
        <w:pStyle w:val="Heading2"/>
      </w:pPr>
      <w:r w:rsidRPr="00744BF3">
        <w:t xml:space="preserve">Create the Firewall Zones on </w:t>
      </w:r>
      <w:r w:rsidRPr="00003307">
        <w:rPr>
          <w:rStyle w:val="DnTnobold"/>
        </w:rPr>
        <w:t>R3</w:t>
      </w:r>
    </w:p>
    <w:p w14:paraId="37306BB0" w14:textId="77777777" w:rsidR="000D542A" w:rsidRPr="00744BF3" w:rsidRDefault="000D542A" w:rsidP="000D542A">
      <w:pPr>
        <w:pStyle w:val="BodyTextL25"/>
      </w:pPr>
      <w:r w:rsidRPr="00926DA2">
        <w:rPr>
          <w:b/>
        </w:rPr>
        <w:t>Note</w:t>
      </w:r>
      <w:r>
        <w:t xml:space="preserve">: </w:t>
      </w:r>
      <w:r w:rsidRPr="00744BF3">
        <w:t>For all configuration tasks, be sure to us</w:t>
      </w:r>
      <w:r>
        <w:t>e the exact names as specified.</w:t>
      </w:r>
    </w:p>
    <w:p w14:paraId="5ED49280" w14:textId="77777777" w:rsidR="000D542A" w:rsidRPr="00744BF3" w:rsidRDefault="000D542A" w:rsidP="001B017D">
      <w:pPr>
        <w:pStyle w:val="Heading3"/>
      </w:pPr>
      <w:r w:rsidRPr="00744BF3">
        <w:t>Create an internal zone.</w:t>
      </w:r>
    </w:p>
    <w:p w14:paraId="1C05139E" w14:textId="77777777" w:rsidR="000D542A" w:rsidRPr="00744BF3" w:rsidRDefault="000D542A" w:rsidP="000D542A">
      <w:pPr>
        <w:pStyle w:val="BodyTextL25"/>
      </w:pPr>
      <w:r w:rsidRPr="00744BF3">
        <w:t xml:space="preserve">Use the </w:t>
      </w:r>
      <w:r w:rsidRPr="00003307">
        <w:rPr>
          <w:rStyle w:val="DnTbold"/>
        </w:rPr>
        <w:t>zone security</w:t>
      </w:r>
      <w:r w:rsidRPr="00744BF3">
        <w:t xml:space="preserve"> command </w:t>
      </w:r>
      <w:r>
        <w:t xml:space="preserve">to </w:t>
      </w:r>
      <w:r w:rsidRPr="00744BF3">
        <w:t xml:space="preserve">create a zone </w:t>
      </w:r>
      <w:r>
        <w:t xml:space="preserve">named </w:t>
      </w:r>
      <w:r w:rsidRPr="00003307">
        <w:rPr>
          <w:rStyle w:val="DnTbold"/>
        </w:rPr>
        <w:t>IN-ZONE</w:t>
      </w:r>
      <w:r>
        <w:t>.</w:t>
      </w:r>
    </w:p>
    <w:p w14:paraId="09CE4315" w14:textId="77777777" w:rsidR="000D542A" w:rsidRDefault="000D542A" w:rsidP="000D542A">
      <w:pPr>
        <w:pStyle w:val="CMD"/>
        <w:rPr>
          <w:b/>
        </w:rPr>
      </w:pPr>
      <w:r w:rsidRPr="00A93353">
        <w:t xml:space="preserve">R3(config)# </w:t>
      </w:r>
      <w:r w:rsidRPr="00A93353">
        <w:rPr>
          <w:b/>
        </w:rPr>
        <w:t>zone security IN-ZONE</w:t>
      </w:r>
    </w:p>
    <w:p w14:paraId="48F03653" w14:textId="77777777" w:rsidR="000D542A" w:rsidRPr="00885332" w:rsidRDefault="000D542A" w:rsidP="000D542A">
      <w:pPr>
        <w:pStyle w:val="CMD"/>
        <w:rPr>
          <w:highlight w:val="lightGray"/>
        </w:rPr>
      </w:pPr>
      <w:r>
        <w:t xml:space="preserve">R3(config-sec-zone) </w:t>
      </w:r>
      <w:r w:rsidRPr="00DB313C">
        <w:rPr>
          <w:b/>
        </w:rPr>
        <w:t>exit</w:t>
      </w:r>
    </w:p>
    <w:p w14:paraId="4260E2BF" w14:textId="77777777" w:rsidR="000D542A" w:rsidRPr="00744BF3" w:rsidRDefault="000D542A" w:rsidP="001B017D">
      <w:pPr>
        <w:pStyle w:val="Heading3"/>
      </w:pPr>
      <w:r w:rsidRPr="00744BF3">
        <w:t>Create an external zone.</w:t>
      </w:r>
    </w:p>
    <w:p w14:paraId="19E79600" w14:textId="77777777" w:rsidR="000D542A" w:rsidRPr="00744BF3" w:rsidRDefault="000D542A" w:rsidP="000D542A">
      <w:pPr>
        <w:pStyle w:val="BodyTextL25"/>
      </w:pPr>
      <w:r w:rsidRPr="00744BF3">
        <w:t xml:space="preserve">Use the </w:t>
      </w:r>
      <w:r w:rsidRPr="00003307">
        <w:rPr>
          <w:rStyle w:val="DnTbold"/>
        </w:rPr>
        <w:t>zone security</w:t>
      </w:r>
      <w:r w:rsidRPr="00744BF3">
        <w:t xml:space="preserve"> command </w:t>
      </w:r>
      <w:r>
        <w:t xml:space="preserve">to </w:t>
      </w:r>
      <w:r w:rsidRPr="00744BF3">
        <w:t xml:space="preserve">create a zone </w:t>
      </w:r>
      <w:r>
        <w:t xml:space="preserve">named </w:t>
      </w:r>
      <w:r w:rsidRPr="00003307">
        <w:rPr>
          <w:rStyle w:val="DnTbold"/>
        </w:rPr>
        <w:t>OUT-ZONE</w:t>
      </w:r>
      <w:r>
        <w:t>.</w:t>
      </w:r>
    </w:p>
    <w:p w14:paraId="647244F5" w14:textId="77777777" w:rsidR="000D542A" w:rsidRPr="00885332" w:rsidRDefault="000D542A" w:rsidP="000D542A">
      <w:pPr>
        <w:pStyle w:val="CMD"/>
        <w:rPr>
          <w:lang w:val="fr-FR"/>
        </w:rPr>
      </w:pPr>
      <w:r w:rsidRPr="00A93353">
        <w:rPr>
          <w:lang w:val="fr-FR"/>
        </w:rPr>
        <w:t>R3(config-sec-</w:t>
      </w:r>
      <w:proofErr w:type="gramStart"/>
      <w:r w:rsidRPr="00A93353">
        <w:rPr>
          <w:lang w:val="fr-FR"/>
        </w:rPr>
        <w:t>zone)#</w:t>
      </w:r>
      <w:proofErr w:type="gramEnd"/>
      <w:r w:rsidRPr="00A93353">
        <w:rPr>
          <w:lang w:val="fr-FR"/>
        </w:rPr>
        <w:t xml:space="preserve"> </w:t>
      </w:r>
      <w:r w:rsidRPr="00A93353">
        <w:rPr>
          <w:b/>
          <w:lang w:val="fr-FR"/>
        </w:rPr>
        <w:t xml:space="preserve">zone </w:t>
      </w:r>
      <w:proofErr w:type="spellStart"/>
      <w:r w:rsidRPr="00A93353">
        <w:rPr>
          <w:b/>
          <w:lang w:val="fr-FR"/>
        </w:rPr>
        <w:t>security</w:t>
      </w:r>
      <w:proofErr w:type="spellEnd"/>
      <w:r w:rsidRPr="00A93353">
        <w:rPr>
          <w:b/>
          <w:lang w:val="fr-FR"/>
        </w:rPr>
        <w:t xml:space="preserve"> OUT-ZONE</w:t>
      </w:r>
    </w:p>
    <w:p w14:paraId="0ECC455F" w14:textId="77777777" w:rsidR="000D542A" w:rsidRPr="007507A3" w:rsidRDefault="000D542A" w:rsidP="000D542A">
      <w:pPr>
        <w:pStyle w:val="CMD"/>
        <w:rPr>
          <w:highlight w:val="lightGray"/>
        </w:rPr>
      </w:pPr>
      <w:r w:rsidRPr="00A93353">
        <w:t xml:space="preserve">R3(config-sec-zone)# </w:t>
      </w:r>
      <w:r w:rsidRPr="00A93353">
        <w:rPr>
          <w:b/>
        </w:rPr>
        <w:t>exit</w:t>
      </w:r>
    </w:p>
    <w:p w14:paraId="4D8E033C" w14:textId="77777777" w:rsidR="000D542A" w:rsidRPr="00744BF3" w:rsidRDefault="000D542A" w:rsidP="001B017D">
      <w:pPr>
        <w:pStyle w:val="Heading2"/>
      </w:pPr>
      <w:r>
        <w:t>Identify Traffic Using a Class-Map</w:t>
      </w:r>
    </w:p>
    <w:p w14:paraId="5C1EF7B3" w14:textId="77777777" w:rsidR="000D542A" w:rsidRPr="00744BF3" w:rsidRDefault="000D542A" w:rsidP="001B017D">
      <w:pPr>
        <w:pStyle w:val="Heading3"/>
      </w:pPr>
      <w:r w:rsidRPr="00744BF3">
        <w:t>Create an ACL that defines internal traffic.</w:t>
      </w:r>
    </w:p>
    <w:p w14:paraId="2B11853D" w14:textId="77777777" w:rsidR="000D542A" w:rsidRPr="00744BF3" w:rsidRDefault="000D542A" w:rsidP="000D542A">
      <w:pPr>
        <w:pStyle w:val="BodyTextL25"/>
      </w:pPr>
      <w:r w:rsidRPr="00744BF3">
        <w:t xml:space="preserve">Use the </w:t>
      </w:r>
      <w:r w:rsidRPr="00003307">
        <w:rPr>
          <w:rStyle w:val="DnTbold"/>
        </w:rPr>
        <w:t>access-list</w:t>
      </w:r>
      <w:r w:rsidRPr="00744BF3">
        <w:t xml:space="preserve"> command to create extended ACL </w:t>
      </w:r>
      <w:r w:rsidRPr="00744BF3">
        <w:rPr>
          <w:b/>
        </w:rPr>
        <w:t xml:space="preserve">101 </w:t>
      </w:r>
      <w:r w:rsidRPr="00744BF3">
        <w:t xml:space="preserve">to permit all IP protocols from the </w:t>
      </w:r>
      <w:r w:rsidRPr="00744BF3">
        <w:rPr>
          <w:b/>
        </w:rPr>
        <w:t>192.168.3.0/24</w:t>
      </w:r>
      <w:r w:rsidRPr="00744BF3">
        <w:t xml:space="preserve"> source network to any destination.</w:t>
      </w:r>
    </w:p>
    <w:p w14:paraId="5A314EA0" w14:textId="77777777" w:rsidR="000D542A" w:rsidRPr="002F723B" w:rsidRDefault="000D542A" w:rsidP="000D542A">
      <w:pPr>
        <w:pStyle w:val="CMD"/>
      </w:pPr>
      <w:r w:rsidRPr="00A93353">
        <w:t xml:space="preserve">R3(config)# </w:t>
      </w:r>
      <w:r w:rsidRPr="00A93353">
        <w:rPr>
          <w:b/>
        </w:rPr>
        <w:t xml:space="preserve">access-list 101 permit </w:t>
      </w:r>
      <w:proofErr w:type="spellStart"/>
      <w:r w:rsidRPr="00A93353">
        <w:rPr>
          <w:b/>
        </w:rPr>
        <w:t>ip</w:t>
      </w:r>
      <w:proofErr w:type="spellEnd"/>
      <w:r w:rsidRPr="00A93353">
        <w:rPr>
          <w:b/>
        </w:rPr>
        <w:t xml:space="preserve"> 192.168.3.0 0.0.0.255 any</w:t>
      </w:r>
    </w:p>
    <w:p w14:paraId="30A22552" w14:textId="77777777" w:rsidR="000D542A" w:rsidRPr="00744BF3" w:rsidRDefault="000D542A" w:rsidP="001B017D">
      <w:pPr>
        <w:pStyle w:val="Heading3"/>
      </w:pPr>
      <w:r w:rsidRPr="00744BF3">
        <w:t>Create a class map referencing the internal traffic ACL.</w:t>
      </w:r>
    </w:p>
    <w:p w14:paraId="577E826B" w14:textId="77777777" w:rsidR="000D542A" w:rsidRPr="00744BF3" w:rsidRDefault="000D542A" w:rsidP="000D542A">
      <w:pPr>
        <w:pStyle w:val="BodyTextL25"/>
      </w:pPr>
      <w:r w:rsidRPr="00744BF3">
        <w:t xml:space="preserve">Use the </w:t>
      </w:r>
      <w:r w:rsidRPr="00003307">
        <w:rPr>
          <w:rStyle w:val="DnTbold"/>
        </w:rPr>
        <w:t>class-map type inspect</w:t>
      </w:r>
      <w:r w:rsidRPr="00744BF3">
        <w:t xml:space="preserve"> command </w:t>
      </w:r>
      <w:r>
        <w:t xml:space="preserve">with the </w:t>
      </w:r>
      <w:r w:rsidRPr="00D31531">
        <w:rPr>
          <w:b/>
        </w:rPr>
        <w:t>match-all</w:t>
      </w:r>
      <w:r>
        <w:t xml:space="preserve"> option </w:t>
      </w:r>
      <w:r w:rsidRPr="00744BF3">
        <w:t xml:space="preserve">to create a class map named </w:t>
      </w:r>
      <w:r w:rsidRPr="00003307">
        <w:rPr>
          <w:rStyle w:val="DnTbold"/>
        </w:rPr>
        <w:t>IN-NET-CLASS-MAP</w:t>
      </w:r>
      <w:r w:rsidRPr="00744BF3">
        <w:t xml:space="preserve">. Use the </w:t>
      </w:r>
      <w:r w:rsidRPr="00003307">
        <w:rPr>
          <w:rStyle w:val="DnTbold"/>
        </w:rPr>
        <w:t>match access-group</w:t>
      </w:r>
      <w:r w:rsidRPr="00744BF3">
        <w:t xml:space="preserve"> command to match ACL </w:t>
      </w:r>
      <w:r w:rsidRPr="00744BF3">
        <w:rPr>
          <w:b/>
        </w:rPr>
        <w:t>101</w:t>
      </w:r>
      <w:r w:rsidRPr="00744BF3">
        <w:t>.</w:t>
      </w:r>
    </w:p>
    <w:p w14:paraId="2B5E3597" w14:textId="77777777" w:rsidR="000D542A" w:rsidRPr="00885332" w:rsidRDefault="000D542A" w:rsidP="000D542A">
      <w:pPr>
        <w:pStyle w:val="CMD"/>
      </w:pPr>
      <w:r w:rsidRPr="00A93353">
        <w:t xml:space="preserve">R3(config)# </w:t>
      </w:r>
      <w:r w:rsidRPr="00A93353">
        <w:rPr>
          <w:b/>
        </w:rPr>
        <w:t xml:space="preserve">class-map type </w:t>
      </w:r>
      <w:proofErr w:type="gramStart"/>
      <w:r w:rsidRPr="00A93353">
        <w:rPr>
          <w:b/>
        </w:rPr>
        <w:t>inspect</w:t>
      </w:r>
      <w:proofErr w:type="gramEnd"/>
      <w:r w:rsidRPr="00A93353">
        <w:rPr>
          <w:b/>
        </w:rPr>
        <w:t xml:space="preserve"> match-all IN-NET-CLASS-MAP</w:t>
      </w:r>
    </w:p>
    <w:p w14:paraId="583A98DA" w14:textId="77777777" w:rsidR="000D542A" w:rsidRPr="00885332" w:rsidRDefault="000D542A" w:rsidP="000D542A">
      <w:pPr>
        <w:pStyle w:val="CMD"/>
      </w:pPr>
      <w:r w:rsidRPr="00A93353">
        <w:t>R3(config-</w:t>
      </w:r>
      <w:proofErr w:type="spellStart"/>
      <w:r w:rsidRPr="00A93353">
        <w:t>cmap</w:t>
      </w:r>
      <w:proofErr w:type="spellEnd"/>
      <w:r w:rsidRPr="00A93353">
        <w:t xml:space="preserve">)# </w:t>
      </w:r>
      <w:r w:rsidRPr="00A93353">
        <w:rPr>
          <w:b/>
        </w:rPr>
        <w:t>match access-group 101</w:t>
      </w:r>
    </w:p>
    <w:p w14:paraId="5B06C979" w14:textId="77777777" w:rsidR="000D542A" w:rsidRPr="004F2A1B" w:rsidRDefault="000D542A" w:rsidP="000D542A">
      <w:pPr>
        <w:pStyle w:val="CMD"/>
      </w:pPr>
      <w:r w:rsidRPr="00A93353">
        <w:t>R3(config-</w:t>
      </w:r>
      <w:proofErr w:type="spellStart"/>
      <w:r w:rsidRPr="00A93353">
        <w:t>cmap</w:t>
      </w:r>
      <w:proofErr w:type="spellEnd"/>
      <w:r w:rsidRPr="00A93353">
        <w:t xml:space="preserve">)# </w:t>
      </w:r>
      <w:r w:rsidRPr="00A93353">
        <w:rPr>
          <w:b/>
        </w:rPr>
        <w:t>exit</w:t>
      </w:r>
    </w:p>
    <w:p w14:paraId="2E6BFE7A" w14:textId="77777777" w:rsidR="000D542A" w:rsidRPr="00744BF3" w:rsidRDefault="000D542A" w:rsidP="001B017D">
      <w:pPr>
        <w:pStyle w:val="Heading2"/>
      </w:pPr>
      <w:r w:rsidRPr="00744BF3">
        <w:t>Specify Firewall Policies</w:t>
      </w:r>
    </w:p>
    <w:p w14:paraId="000E47CB" w14:textId="77777777" w:rsidR="000D542A" w:rsidRPr="00744BF3" w:rsidRDefault="000D542A" w:rsidP="001B017D">
      <w:pPr>
        <w:pStyle w:val="Heading3"/>
      </w:pPr>
      <w:r w:rsidRPr="00744BF3">
        <w:t>Create a policy map to determine what to do with matched traffic.</w:t>
      </w:r>
    </w:p>
    <w:p w14:paraId="3EE4F66F" w14:textId="77777777" w:rsidR="000D542A" w:rsidRPr="00744BF3" w:rsidRDefault="000D542A" w:rsidP="000D542A">
      <w:pPr>
        <w:pStyle w:val="BodyTextL25"/>
      </w:pPr>
      <w:r w:rsidRPr="00744BF3">
        <w:t xml:space="preserve">Use the </w:t>
      </w:r>
      <w:r w:rsidRPr="00003307">
        <w:rPr>
          <w:rStyle w:val="DnTbold"/>
        </w:rPr>
        <w:t>policy-map type inspect</w:t>
      </w:r>
      <w:r w:rsidRPr="00744BF3">
        <w:t xml:space="preserve"> command and create a policy map named </w:t>
      </w:r>
      <w:r w:rsidRPr="00003307">
        <w:rPr>
          <w:rStyle w:val="DnTbold"/>
        </w:rPr>
        <w:t>IN-2-OUT-PMAP</w:t>
      </w:r>
      <w:r>
        <w:t>.</w:t>
      </w:r>
    </w:p>
    <w:p w14:paraId="70CEE94C" w14:textId="77777777" w:rsidR="000D542A" w:rsidRPr="002F723B" w:rsidRDefault="000D542A" w:rsidP="000D542A">
      <w:pPr>
        <w:pStyle w:val="CMD"/>
        <w:rPr>
          <w:highlight w:val="lightGray"/>
        </w:rPr>
      </w:pPr>
      <w:r w:rsidRPr="00A93353">
        <w:t xml:space="preserve">R3(config)# </w:t>
      </w:r>
      <w:r w:rsidRPr="00A93353">
        <w:rPr>
          <w:b/>
        </w:rPr>
        <w:t xml:space="preserve">policy-map type </w:t>
      </w:r>
      <w:proofErr w:type="gramStart"/>
      <w:r w:rsidRPr="00A93353">
        <w:rPr>
          <w:b/>
        </w:rPr>
        <w:t>inspect</w:t>
      </w:r>
      <w:proofErr w:type="gramEnd"/>
      <w:r w:rsidRPr="00A93353">
        <w:rPr>
          <w:b/>
        </w:rPr>
        <w:t xml:space="preserve"> IN-2-OUT-PMAP</w:t>
      </w:r>
    </w:p>
    <w:p w14:paraId="4CD90271" w14:textId="77777777" w:rsidR="000D542A" w:rsidRPr="00744BF3" w:rsidRDefault="000D542A" w:rsidP="001B017D">
      <w:pPr>
        <w:pStyle w:val="Heading3"/>
      </w:pPr>
      <w:r w:rsidRPr="00744BF3">
        <w:lastRenderedPageBreak/>
        <w:t xml:space="preserve">Specify a class type of inspect and reference class map </w:t>
      </w:r>
      <w:r w:rsidRPr="00003307">
        <w:rPr>
          <w:rStyle w:val="DnTnobold"/>
        </w:rPr>
        <w:t>IN-NET-CLASS-MAP</w:t>
      </w:r>
      <w:r w:rsidRPr="00744BF3">
        <w:t>.</w:t>
      </w:r>
    </w:p>
    <w:p w14:paraId="3C3F9061" w14:textId="77777777" w:rsidR="000D542A" w:rsidRPr="002F723B" w:rsidRDefault="000D542A" w:rsidP="000D542A">
      <w:pPr>
        <w:pStyle w:val="CMD"/>
        <w:rPr>
          <w:highlight w:val="lightGray"/>
        </w:rPr>
      </w:pPr>
      <w:r w:rsidRPr="00A93353">
        <w:t>R3(config-</w:t>
      </w:r>
      <w:proofErr w:type="spellStart"/>
      <w:r w:rsidRPr="00A93353">
        <w:t>pmap</w:t>
      </w:r>
      <w:proofErr w:type="spellEnd"/>
      <w:r w:rsidRPr="00A93353">
        <w:t xml:space="preserve">)# </w:t>
      </w:r>
      <w:r w:rsidRPr="00A93353">
        <w:rPr>
          <w:b/>
        </w:rPr>
        <w:t>class type inspect IN-NET-CLASS-MAP</w:t>
      </w:r>
    </w:p>
    <w:p w14:paraId="6D929F38" w14:textId="77777777" w:rsidR="000D542A" w:rsidRPr="00744BF3" w:rsidRDefault="000D542A" w:rsidP="001B017D">
      <w:pPr>
        <w:pStyle w:val="Heading3"/>
      </w:pPr>
      <w:r w:rsidRPr="00744BF3">
        <w:t>Specify the action of inspect for this policy map</w:t>
      </w:r>
      <w:r>
        <w:t>.</w:t>
      </w:r>
    </w:p>
    <w:p w14:paraId="2CF31A36" w14:textId="77777777" w:rsidR="000D542A" w:rsidRPr="00744BF3" w:rsidRDefault="000D542A" w:rsidP="000D542A">
      <w:pPr>
        <w:pStyle w:val="BodyTextL25"/>
      </w:pPr>
      <w:r w:rsidRPr="00744BF3">
        <w:t xml:space="preserve">The use of the </w:t>
      </w:r>
      <w:r w:rsidRPr="00003307">
        <w:rPr>
          <w:rStyle w:val="DnTbold"/>
        </w:rPr>
        <w:t>inspect</w:t>
      </w:r>
      <w:r w:rsidRPr="00744BF3">
        <w:t xml:space="preserve"> command invokes context-based access control (other options include pass and drop).</w:t>
      </w:r>
    </w:p>
    <w:p w14:paraId="05414EA1" w14:textId="77777777" w:rsidR="000D542A" w:rsidRPr="002F723B" w:rsidRDefault="000D542A" w:rsidP="000D542A">
      <w:pPr>
        <w:pStyle w:val="CMD"/>
      </w:pPr>
      <w:r w:rsidRPr="002F723B">
        <w:t>R3(config-</w:t>
      </w:r>
      <w:proofErr w:type="spellStart"/>
      <w:r w:rsidRPr="002F723B">
        <w:t>pmap</w:t>
      </w:r>
      <w:proofErr w:type="spellEnd"/>
      <w:r w:rsidRPr="002F723B">
        <w:t xml:space="preserve">-c)# </w:t>
      </w:r>
      <w:proofErr w:type="gramStart"/>
      <w:r w:rsidRPr="002F723B">
        <w:rPr>
          <w:b/>
        </w:rPr>
        <w:t>inspect</w:t>
      </w:r>
      <w:proofErr w:type="gramEnd"/>
    </w:p>
    <w:p w14:paraId="35723521" w14:textId="77777777" w:rsidR="000D542A" w:rsidRDefault="000D542A" w:rsidP="000D542A">
      <w:pPr>
        <w:pStyle w:val="CMDOutput"/>
      </w:pPr>
    </w:p>
    <w:p w14:paraId="796D0721" w14:textId="77777777" w:rsidR="000D542A" w:rsidRDefault="000D542A" w:rsidP="000D542A">
      <w:pPr>
        <w:pStyle w:val="CMDOutput"/>
      </w:pPr>
      <w:r w:rsidRPr="002F723B">
        <w:t>%No specific protocol configured in class IN-NET-CLASS-MAP for inspection. All protocols will be inspected.</w:t>
      </w:r>
    </w:p>
    <w:p w14:paraId="66B77C84" w14:textId="77777777" w:rsidR="000D542A" w:rsidRPr="00744BF3" w:rsidRDefault="000D542A" w:rsidP="000D542A">
      <w:pPr>
        <w:pStyle w:val="BodyTextL25"/>
      </w:pPr>
      <w:r w:rsidRPr="00744BF3">
        <w:t xml:space="preserve">Issue the </w:t>
      </w:r>
      <w:r w:rsidRPr="00003307">
        <w:rPr>
          <w:rStyle w:val="DnTbold"/>
        </w:rPr>
        <w:t>exit</w:t>
      </w:r>
      <w:r w:rsidRPr="00744BF3">
        <w:t xml:space="preserve"> command twice to leave </w:t>
      </w:r>
      <w:r w:rsidRPr="00003307">
        <w:rPr>
          <w:rStyle w:val="DnTbold"/>
        </w:rPr>
        <w:t>config-</w:t>
      </w:r>
      <w:proofErr w:type="spellStart"/>
      <w:r w:rsidRPr="00003307">
        <w:rPr>
          <w:rStyle w:val="DnTbold"/>
        </w:rPr>
        <w:t>pmap</w:t>
      </w:r>
      <w:proofErr w:type="spellEnd"/>
      <w:r w:rsidRPr="00003307">
        <w:rPr>
          <w:rStyle w:val="DnTbold"/>
        </w:rPr>
        <w:t>-c</w:t>
      </w:r>
      <w:r w:rsidRPr="00744BF3">
        <w:t xml:space="preserve"> mode and return to </w:t>
      </w:r>
      <w:r w:rsidRPr="00003307">
        <w:rPr>
          <w:rStyle w:val="DnTbold"/>
        </w:rPr>
        <w:t>config</w:t>
      </w:r>
      <w:r w:rsidRPr="00744BF3">
        <w:t xml:space="preserve"> mode.</w:t>
      </w:r>
    </w:p>
    <w:p w14:paraId="2830B3CA" w14:textId="77777777" w:rsidR="000D542A" w:rsidRPr="00891C45" w:rsidRDefault="000D542A" w:rsidP="000D542A">
      <w:pPr>
        <w:pStyle w:val="CMD"/>
      </w:pPr>
      <w:r w:rsidRPr="00891C45">
        <w:t>R3(config-</w:t>
      </w:r>
      <w:proofErr w:type="spellStart"/>
      <w:r w:rsidRPr="00891C45">
        <w:t>pmap</w:t>
      </w:r>
      <w:proofErr w:type="spellEnd"/>
      <w:r w:rsidRPr="00891C45">
        <w:t xml:space="preserve">-c)# </w:t>
      </w:r>
      <w:r w:rsidRPr="00891C45">
        <w:rPr>
          <w:b/>
        </w:rPr>
        <w:t>exit</w:t>
      </w:r>
    </w:p>
    <w:p w14:paraId="6F6E0C12" w14:textId="77777777" w:rsidR="000D542A" w:rsidRPr="00891C45" w:rsidRDefault="000D542A" w:rsidP="000D542A">
      <w:pPr>
        <w:pStyle w:val="CMD"/>
        <w:rPr>
          <w:rFonts w:cs="Arial"/>
        </w:rPr>
      </w:pPr>
      <w:r w:rsidRPr="00891C45">
        <w:t>R3(config-</w:t>
      </w:r>
      <w:proofErr w:type="spellStart"/>
      <w:r w:rsidRPr="00891C45">
        <w:t>pmap</w:t>
      </w:r>
      <w:proofErr w:type="spellEnd"/>
      <w:r w:rsidRPr="00891C45">
        <w:t xml:space="preserve">)# </w:t>
      </w:r>
      <w:r w:rsidRPr="00891C45">
        <w:rPr>
          <w:b/>
        </w:rPr>
        <w:t>exit</w:t>
      </w:r>
    </w:p>
    <w:p w14:paraId="6BD1F783" w14:textId="77777777" w:rsidR="000D542A" w:rsidRPr="00744BF3" w:rsidRDefault="000D542A" w:rsidP="001B017D">
      <w:pPr>
        <w:pStyle w:val="Heading2"/>
      </w:pPr>
      <w:r w:rsidRPr="00744BF3">
        <w:t>Apply Firewall Policies</w:t>
      </w:r>
    </w:p>
    <w:p w14:paraId="711148DC" w14:textId="77777777" w:rsidR="000D542A" w:rsidRPr="00744BF3" w:rsidRDefault="000D542A" w:rsidP="001B017D">
      <w:pPr>
        <w:pStyle w:val="Heading3"/>
      </w:pPr>
      <w:r w:rsidRPr="00744BF3">
        <w:t>Create a pair of zones.</w:t>
      </w:r>
    </w:p>
    <w:p w14:paraId="3F250BE5" w14:textId="48E03465" w:rsidR="000D542A" w:rsidRPr="00744BF3" w:rsidRDefault="000D542A" w:rsidP="000D542A">
      <w:pPr>
        <w:pStyle w:val="BodyTextL25"/>
      </w:pPr>
      <w:r w:rsidRPr="00744BF3">
        <w:t xml:space="preserve">Using the </w:t>
      </w:r>
      <w:r w:rsidRPr="00003307">
        <w:rPr>
          <w:rStyle w:val="DnTbold"/>
        </w:rPr>
        <w:t>zone-pair security</w:t>
      </w:r>
      <w:r w:rsidRPr="00744BF3">
        <w:t xml:space="preserve"> command, create a zone pair named </w:t>
      </w:r>
      <w:r w:rsidRPr="00003307">
        <w:rPr>
          <w:rStyle w:val="DnTbold"/>
        </w:rPr>
        <w:t>IN-2-OUT-ZPAIR</w:t>
      </w:r>
      <w:r w:rsidRPr="00744BF3">
        <w:t>. Specify the source and destination zones that were created</w:t>
      </w:r>
      <w:r w:rsidR="00003307">
        <w:t xml:space="preserve"> previously</w:t>
      </w:r>
      <w:r w:rsidRPr="00744BF3">
        <w:t>.</w:t>
      </w:r>
    </w:p>
    <w:p w14:paraId="0B46204B" w14:textId="77777777" w:rsidR="000D542A" w:rsidRPr="007507A3" w:rsidRDefault="000D542A" w:rsidP="000D542A">
      <w:pPr>
        <w:pStyle w:val="CMD"/>
        <w:rPr>
          <w:highlight w:val="lightGray"/>
        </w:rPr>
      </w:pPr>
      <w:r w:rsidRPr="00A93353">
        <w:t xml:space="preserve">R3(config)# </w:t>
      </w:r>
      <w:r w:rsidRPr="00A93353">
        <w:rPr>
          <w:b/>
        </w:rPr>
        <w:t>zone-pair security IN-2-OUT-ZPAIR source IN-ZONE destination OUT-ZONE</w:t>
      </w:r>
    </w:p>
    <w:p w14:paraId="1C519765" w14:textId="77777777" w:rsidR="000D542A" w:rsidRPr="00744BF3" w:rsidRDefault="000D542A" w:rsidP="001B017D">
      <w:pPr>
        <w:pStyle w:val="Heading3"/>
      </w:pPr>
      <w:r w:rsidRPr="00744BF3">
        <w:t>Specify the policy map for handling the traffic between the two zones.</w:t>
      </w:r>
    </w:p>
    <w:p w14:paraId="0129AF5F" w14:textId="77777777" w:rsidR="000D542A" w:rsidRPr="00744BF3" w:rsidRDefault="000D542A" w:rsidP="000D542A">
      <w:pPr>
        <w:pStyle w:val="BodyTextL25"/>
      </w:pPr>
      <w:r w:rsidRPr="00744BF3">
        <w:t xml:space="preserve">Attach a policy-map and its associated actions to the zone pair using the </w:t>
      </w:r>
      <w:r w:rsidRPr="00003307">
        <w:rPr>
          <w:rStyle w:val="DnTbold"/>
        </w:rPr>
        <w:t>service-policy type inspect</w:t>
      </w:r>
      <w:r w:rsidRPr="00744BF3">
        <w:t xml:space="preserve"> command and reference the policy map previously created, </w:t>
      </w:r>
      <w:r w:rsidRPr="00003307">
        <w:rPr>
          <w:rStyle w:val="DnTbold"/>
        </w:rPr>
        <w:t>IN-2-OUT-PMAP</w:t>
      </w:r>
      <w:r w:rsidRPr="00744BF3">
        <w:t>.</w:t>
      </w:r>
    </w:p>
    <w:p w14:paraId="37399366" w14:textId="77777777" w:rsidR="000D542A" w:rsidRPr="00885332" w:rsidRDefault="000D542A" w:rsidP="000D542A">
      <w:pPr>
        <w:pStyle w:val="CMD"/>
      </w:pPr>
      <w:r w:rsidRPr="00A93353">
        <w:t xml:space="preserve">R3(config-sec-zone-pair)# </w:t>
      </w:r>
      <w:r w:rsidRPr="00A93353">
        <w:rPr>
          <w:b/>
        </w:rPr>
        <w:t xml:space="preserve">service-policy type </w:t>
      </w:r>
      <w:proofErr w:type="gramStart"/>
      <w:r w:rsidRPr="00A93353">
        <w:rPr>
          <w:b/>
        </w:rPr>
        <w:t>inspect</w:t>
      </w:r>
      <w:proofErr w:type="gramEnd"/>
      <w:r w:rsidRPr="00A93353">
        <w:rPr>
          <w:b/>
        </w:rPr>
        <w:t xml:space="preserve"> IN-2-OUT-PMAP</w:t>
      </w:r>
    </w:p>
    <w:p w14:paraId="36D87943" w14:textId="77777777" w:rsidR="000D542A" w:rsidRPr="00885332" w:rsidRDefault="000D542A" w:rsidP="000D542A">
      <w:pPr>
        <w:pStyle w:val="CMD"/>
      </w:pPr>
      <w:r w:rsidRPr="00A93353">
        <w:t xml:space="preserve">R3(config-sec-zone-pair)# </w:t>
      </w:r>
      <w:r w:rsidRPr="00A93353">
        <w:rPr>
          <w:b/>
        </w:rPr>
        <w:t>exit</w:t>
      </w:r>
    </w:p>
    <w:p w14:paraId="29B0D00A" w14:textId="77777777" w:rsidR="000D542A" w:rsidRPr="007507A3" w:rsidRDefault="000D542A" w:rsidP="000D542A">
      <w:pPr>
        <w:pStyle w:val="CMD"/>
        <w:rPr>
          <w:highlight w:val="lightGray"/>
        </w:rPr>
      </w:pPr>
      <w:r w:rsidRPr="00A93353">
        <w:t>R3(config)#</w:t>
      </w:r>
    </w:p>
    <w:p w14:paraId="7F29DB28" w14:textId="77777777" w:rsidR="000D542A" w:rsidRPr="00744BF3" w:rsidRDefault="000D542A" w:rsidP="001B017D">
      <w:pPr>
        <w:pStyle w:val="Heading3"/>
      </w:pPr>
      <w:r w:rsidRPr="00744BF3">
        <w:t>Assign interfaces to the appropriate security zones.</w:t>
      </w:r>
    </w:p>
    <w:p w14:paraId="03C99156" w14:textId="77777777" w:rsidR="000D542A" w:rsidRPr="00744BF3" w:rsidRDefault="000D542A" w:rsidP="000D542A">
      <w:pPr>
        <w:pStyle w:val="BodyTextL25"/>
      </w:pPr>
      <w:r w:rsidRPr="00744BF3">
        <w:t xml:space="preserve">Use the </w:t>
      </w:r>
      <w:r w:rsidRPr="00003307">
        <w:rPr>
          <w:rStyle w:val="DnTbold"/>
        </w:rPr>
        <w:t>zone-member security</w:t>
      </w:r>
      <w:r w:rsidRPr="00744BF3">
        <w:t xml:space="preserve"> command in interface config</w:t>
      </w:r>
      <w:r>
        <w:t xml:space="preserve">uration mode to assign </w:t>
      </w:r>
      <w:r w:rsidRPr="00003307">
        <w:rPr>
          <w:rStyle w:val="DnTnobold"/>
        </w:rPr>
        <w:t>G0/1</w:t>
      </w:r>
      <w:r w:rsidRPr="00744BF3">
        <w:t xml:space="preserve"> to </w:t>
      </w:r>
      <w:r w:rsidRPr="00003307">
        <w:rPr>
          <w:rStyle w:val="DnTbold"/>
        </w:rPr>
        <w:t>IN-ZONE</w:t>
      </w:r>
      <w:r w:rsidRPr="00744BF3">
        <w:t xml:space="preserve"> and </w:t>
      </w:r>
      <w:r w:rsidRPr="00003307">
        <w:rPr>
          <w:rStyle w:val="DnTnobold"/>
        </w:rPr>
        <w:t>S0/0/1</w:t>
      </w:r>
      <w:r w:rsidRPr="00744BF3">
        <w:t xml:space="preserve"> to </w:t>
      </w:r>
      <w:r w:rsidRPr="00003307">
        <w:rPr>
          <w:rStyle w:val="DnTbold"/>
        </w:rPr>
        <w:t>OUT-ZONE</w:t>
      </w:r>
      <w:r w:rsidRPr="00744BF3">
        <w:t>.</w:t>
      </w:r>
    </w:p>
    <w:p w14:paraId="66D930D5" w14:textId="77777777" w:rsidR="000D542A" w:rsidRPr="00885332" w:rsidRDefault="000D542A" w:rsidP="000D542A">
      <w:pPr>
        <w:pStyle w:val="CMD"/>
      </w:pPr>
      <w:r w:rsidRPr="00A93353">
        <w:t xml:space="preserve">R3(config)# </w:t>
      </w:r>
      <w:r>
        <w:rPr>
          <w:b/>
        </w:rPr>
        <w:t>interface g</w:t>
      </w:r>
      <w:r w:rsidRPr="00A93353">
        <w:rPr>
          <w:b/>
        </w:rPr>
        <w:t>0/1</w:t>
      </w:r>
    </w:p>
    <w:p w14:paraId="35335C1B" w14:textId="77777777" w:rsidR="000D542A" w:rsidRPr="00885332" w:rsidRDefault="000D542A" w:rsidP="000D542A">
      <w:pPr>
        <w:pStyle w:val="CMD"/>
      </w:pPr>
      <w:r w:rsidRPr="00A93353">
        <w:t xml:space="preserve">R3(config-if)# </w:t>
      </w:r>
      <w:r w:rsidRPr="00A93353">
        <w:rPr>
          <w:b/>
        </w:rPr>
        <w:t>zone-member security IN-ZONE</w:t>
      </w:r>
    </w:p>
    <w:p w14:paraId="0E6153E6" w14:textId="77777777" w:rsidR="000D542A" w:rsidRPr="00402BEF" w:rsidRDefault="000D542A" w:rsidP="000D542A">
      <w:pPr>
        <w:pStyle w:val="CMD"/>
      </w:pPr>
      <w:r w:rsidRPr="00A93353">
        <w:t xml:space="preserve">R3(config-if)# </w:t>
      </w:r>
      <w:r w:rsidRPr="00A93353">
        <w:rPr>
          <w:b/>
        </w:rPr>
        <w:t>exit</w:t>
      </w:r>
    </w:p>
    <w:p w14:paraId="46DC5B19" w14:textId="77777777" w:rsidR="000D542A" w:rsidRPr="00885332" w:rsidRDefault="000D542A" w:rsidP="000D542A">
      <w:pPr>
        <w:pStyle w:val="CMD"/>
      </w:pPr>
      <w:r w:rsidRPr="00A93353">
        <w:t xml:space="preserve">R3(config)# </w:t>
      </w:r>
      <w:r w:rsidRPr="00A93353">
        <w:rPr>
          <w:b/>
        </w:rPr>
        <w:t>interface s0/0/1</w:t>
      </w:r>
    </w:p>
    <w:p w14:paraId="0E9F9EEF" w14:textId="77777777" w:rsidR="000D542A" w:rsidRPr="00885332" w:rsidRDefault="000D542A" w:rsidP="000D542A">
      <w:pPr>
        <w:pStyle w:val="CMD"/>
      </w:pPr>
      <w:r w:rsidRPr="00A93353">
        <w:t xml:space="preserve">R3(config-if)# </w:t>
      </w:r>
      <w:r w:rsidRPr="00A93353">
        <w:rPr>
          <w:b/>
        </w:rPr>
        <w:t>zone-member security OUT-ZONE</w:t>
      </w:r>
    </w:p>
    <w:p w14:paraId="1CA0E9EE" w14:textId="77777777" w:rsidR="000D542A" w:rsidRPr="00744BF3" w:rsidRDefault="000D542A" w:rsidP="000D542A">
      <w:pPr>
        <w:pStyle w:val="CMD"/>
      </w:pPr>
      <w:r w:rsidRPr="00A93353">
        <w:t xml:space="preserve">R3(config-if)# </w:t>
      </w:r>
      <w:r w:rsidRPr="00A93353">
        <w:rPr>
          <w:b/>
        </w:rPr>
        <w:t>exit</w:t>
      </w:r>
    </w:p>
    <w:p w14:paraId="643AFE4A" w14:textId="77777777" w:rsidR="000D542A" w:rsidRPr="00744BF3" w:rsidRDefault="000D542A" w:rsidP="001B017D">
      <w:pPr>
        <w:pStyle w:val="Heading3"/>
        <w:rPr>
          <w:rFonts w:cs="Arial"/>
        </w:rPr>
      </w:pPr>
      <w:r>
        <w:t>Copy the running configuration to the startup configuration.</w:t>
      </w:r>
    </w:p>
    <w:p w14:paraId="463A4AE1" w14:textId="77777777" w:rsidR="000D542A" w:rsidRPr="00744BF3" w:rsidRDefault="000D542A" w:rsidP="001B017D">
      <w:pPr>
        <w:pStyle w:val="Heading2"/>
        <w:rPr>
          <w:color w:val="000000"/>
        </w:rPr>
      </w:pPr>
      <w:r w:rsidRPr="00744BF3">
        <w:t xml:space="preserve">Test Firewall Functionality from </w:t>
      </w:r>
      <w:r w:rsidRPr="00003307">
        <w:rPr>
          <w:rStyle w:val="DnTnobold"/>
        </w:rPr>
        <w:t>IN-ZONE</w:t>
      </w:r>
      <w:r w:rsidRPr="00744BF3">
        <w:t xml:space="preserve"> to </w:t>
      </w:r>
      <w:r w:rsidRPr="00003307">
        <w:rPr>
          <w:rStyle w:val="DnTnobold"/>
        </w:rPr>
        <w:t>OUT-ZONE</w:t>
      </w:r>
    </w:p>
    <w:p w14:paraId="45576617" w14:textId="77777777" w:rsidR="000D542A" w:rsidRPr="00744BF3" w:rsidRDefault="000D542A" w:rsidP="000D542A">
      <w:pPr>
        <w:pStyle w:val="BodyTextL25"/>
      </w:pPr>
      <w:r w:rsidRPr="00744BF3">
        <w:t xml:space="preserve">Verify that internal hosts can still access external resources after configuring the </w:t>
      </w:r>
      <w:r>
        <w:t>ZPF</w:t>
      </w:r>
      <w:r w:rsidRPr="00744BF3">
        <w:t>.</w:t>
      </w:r>
    </w:p>
    <w:p w14:paraId="44F45DB7" w14:textId="77777777" w:rsidR="000D542A" w:rsidRDefault="000D542A" w:rsidP="001B017D">
      <w:pPr>
        <w:pStyle w:val="Heading3"/>
      </w:pPr>
      <w:r w:rsidRPr="00744BF3">
        <w:t xml:space="preserve">From internal </w:t>
      </w:r>
      <w:r w:rsidRPr="00003307">
        <w:rPr>
          <w:rStyle w:val="DnTnobold"/>
        </w:rPr>
        <w:t>PC-C</w:t>
      </w:r>
      <w:r w:rsidRPr="00744BF3">
        <w:t xml:space="preserve">, ping the </w:t>
      </w:r>
      <w:r>
        <w:t xml:space="preserve">external </w:t>
      </w:r>
      <w:r w:rsidRPr="00003307">
        <w:rPr>
          <w:rStyle w:val="DnTnobold"/>
        </w:rPr>
        <w:t>PC-A</w:t>
      </w:r>
      <w:r w:rsidRPr="00744BF3">
        <w:t xml:space="preserve"> server.</w:t>
      </w:r>
    </w:p>
    <w:p w14:paraId="6DBC1BC1" w14:textId="77777777" w:rsidR="000D542A" w:rsidRPr="00744BF3" w:rsidRDefault="000D542A" w:rsidP="000D542A">
      <w:pPr>
        <w:pStyle w:val="BodyTextL25"/>
      </w:pPr>
      <w:r>
        <w:t xml:space="preserve">From the </w:t>
      </w:r>
      <w:r w:rsidRPr="00003307">
        <w:rPr>
          <w:rStyle w:val="DnTbold"/>
        </w:rPr>
        <w:t>PC-C</w:t>
      </w:r>
      <w:r>
        <w:t xml:space="preserve"> command prompt, ping </w:t>
      </w:r>
      <w:r w:rsidRPr="00003307">
        <w:rPr>
          <w:rStyle w:val="DnTbold"/>
        </w:rPr>
        <w:t>PC-A</w:t>
      </w:r>
      <w:r>
        <w:t xml:space="preserve"> at 192.168.1.3. </w:t>
      </w:r>
      <w:r w:rsidRPr="00744BF3">
        <w:t xml:space="preserve">The </w:t>
      </w:r>
      <w:proofErr w:type="gramStart"/>
      <w:r w:rsidRPr="00744BF3">
        <w:t>ping</w:t>
      </w:r>
      <w:proofErr w:type="gramEnd"/>
      <w:r w:rsidRPr="00744BF3">
        <w:t xml:space="preserve"> should succeed.</w:t>
      </w:r>
    </w:p>
    <w:p w14:paraId="6481B8FE" w14:textId="77777777" w:rsidR="000D542A" w:rsidRPr="00744BF3" w:rsidRDefault="000D542A" w:rsidP="001B017D">
      <w:pPr>
        <w:pStyle w:val="Heading3"/>
      </w:pPr>
      <w:r w:rsidRPr="00744BF3">
        <w:lastRenderedPageBreak/>
        <w:t>From internal</w:t>
      </w:r>
      <w:r>
        <w:t xml:space="preserve"> </w:t>
      </w:r>
      <w:r w:rsidRPr="006F42DF">
        <w:rPr>
          <w:rStyle w:val="DnTnobold"/>
        </w:rPr>
        <w:t>PC-C</w:t>
      </w:r>
      <w:r>
        <w:t>, SSH to the</w:t>
      </w:r>
      <w:r w:rsidRPr="00744BF3">
        <w:t xml:space="preserve"> </w:t>
      </w:r>
      <w:r w:rsidRPr="006F42DF">
        <w:rPr>
          <w:rStyle w:val="DnTnobold"/>
        </w:rPr>
        <w:t>R2</w:t>
      </w:r>
      <w:r w:rsidRPr="00744BF3">
        <w:t xml:space="preserve"> </w:t>
      </w:r>
      <w:r w:rsidRPr="006F42DF">
        <w:rPr>
          <w:rStyle w:val="DnTnobold"/>
        </w:rPr>
        <w:t>S0/0/1</w:t>
      </w:r>
      <w:r w:rsidRPr="00744BF3">
        <w:t xml:space="preserve"> interface.</w:t>
      </w:r>
    </w:p>
    <w:p w14:paraId="5FA2C81B" w14:textId="77777777" w:rsidR="000D542A" w:rsidRDefault="000D542A" w:rsidP="001B017D">
      <w:pPr>
        <w:pStyle w:val="SubStepAlpha"/>
      </w:pPr>
      <w:r>
        <w:t xml:space="preserve">From the </w:t>
      </w:r>
      <w:r w:rsidRPr="006F42DF">
        <w:rPr>
          <w:rStyle w:val="DnTbold"/>
        </w:rPr>
        <w:t>PC-C</w:t>
      </w:r>
      <w:r>
        <w:t xml:space="preserve"> command prompt, SSH to </w:t>
      </w:r>
      <w:r w:rsidRPr="006F42DF">
        <w:rPr>
          <w:rStyle w:val="DnTbold"/>
        </w:rPr>
        <w:t>R2</w:t>
      </w:r>
      <w:r>
        <w:t xml:space="preserve"> at 10.2.2.2. Use the username </w:t>
      </w:r>
      <w:r w:rsidRPr="006F42DF">
        <w:rPr>
          <w:rStyle w:val="DnTbold"/>
        </w:rPr>
        <w:t>Admin</w:t>
      </w:r>
      <w:r>
        <w:t xml:space="preserve"> and the password </w:t>
      </w:r>
      <w:r w:rsidRPr="006F42DF">
        <w:rPr>
          <w:rStyle w:val="DnTbold"/>
        </w:rPr>
        <w:t>Adminpa55</w:t>
      </w:r>
      <w:r w:rsidRPr="00A81EA0">
        <w:t xml:space="preserve"> to </w:t>
      </w:r>
      <w:r>
        <w:t xml:space="preserve">access R2. </w:t>
      </w:r>
      <w:r w:rsidRPr="00744BF3">
        <w:t xml:space="preserve">The </w:t>
      </w:r>
      <w:r>
        <w:t>SSH session should succeed.</w:t>
      </w:r>
    </w:p>
    <w:p w14:paraId="02E399DD" w14:textId="77777777" w:rsidR="000D542A" w:rsidRDefault="000D542A" w:rsidP="001B017D">
      <w:pPr>
        <w:pStyle w:val="SubStepAlpha"/>
      </w:pPr>
      <w:r w:rsidRPr="00744BF3">
        <w:t xml:space="preserve">While the </w:t>
      </w:r>
      <w:r>
        <w:t>SSH</w:t>
      </w:r>
      <w:r w:rsidRPr="00744BF3">
        <w:t xml:space="preserve"> session is active, issue the command </w:t>
      </w:r>
      <w:r w:rsidRPr="006F42DF">
        <w:rPr>
          <w:rStyle w:val="DnTbold"/>
        </w:rPr>
        <w:t>show policy-map type inspect zone-pair sessions</w:t>
      </w:r>
      <w:r w:rsidRPr="00744BF3">
        <w:rPr>
          <w:rFonts w:cs="Arial"/>
        </w:rPr>
        <w:t xml:space="preserve"> </w:t>
      </w:r>
      <w:r w:rsidRPr="00744BF3">
        <w:t xml:space="preserve">on </w:t>
      </w:r>
      <w:r w:rsidRPr="006F42DF">
        <w:rPr>
          <w:rStyle w:val="DnTbold"/>
        </w:rPr>
        <w:t>R3</w:t>
      </w:r>
      <w:r w:rsidRPr="00744BF3">
        <w:t xml:space="preserve"> to view established </w:t>
      </w:r>
      <w:r w:rsidRPr="00B32216">
        <w:t>sessions.</w:t>
      </w:r>
    </w:p>
    <w:p w14:paraId="7F99285F" w14:textId="33D9954A" w:rsidR="001B017D" w:rsidRDefault="001B017D" w:rsidP="001B017D">
      <w:pPr>
        <w:pStyle w:val="Heading4"/>
      </w:pPr>
      <w:r>
        <w:t>Question</w:t>
      </w:r>
      <w:r w:rsidR="002F683B">
        <w:t>s</w:t>
      </w:r>
      <w:r>
        <w:t>:</w:t>
      </w:r>
    </w:p>
    <w:p w14:paraId="09D96183" w14:textId="12FC997E" w:rsidR="000D542A" w:rsidRDefault="000D542A" w:rsidP="002F683B">
      <w:pPr>
        <w:pStyle w:val="BodyTextL50"/>
        <w:spacing w:before="0"/>
      </w:pPr>
      <w:r w:rsidRPr="00744BF3">
        <w:t>What is the source IP address and port number?</w:t>
      </w:r>
    </w:p>
    <w:p w14:paraId="737E8301" w14:textId="49E077E6" w:rsidR="000D542A" w:rsidRDefault="001B017D" w:rsidP="001B017D">
      <w:pPr>
        <w:pStyle w:val="AnswerLineL50"/>
      </w:pPr>
      <w:r>
        <w:t xml:space="preserve">Type </w:t>
      </w:r>
      <w:r w:rsidR="00F223C2">
        <w:rPr>
          <w:color w:val="00B0F0"/>
        </w:rPr>
        <w:t>192.168.3.3:1028</w:t>
      </w:r>
      <w:r>
        <w:t xml:space="preserve"> answers here.</w:t>
      </w:r>
    </w:p>
    <w:p w14:paraId="3071A546" w14:textId="77777777" w:rsidR="000D542A" w:rsidRDefault="000D542A" w:rsidP="000D542A">
      <w:pPr>
        <w:pStyle w:val="BodyTextL50"/>
      </w:pPr>
      <w:r w:rsidRPr="00744BF3">
        <w:t>What is the destination IP address and port number?</w:t>
      </w:r>
    </w:p>
    <w:p w14:paraId="12DE450D" w14:textId="3C9FC075" w:rsidR="000D542A" w:rsidRDefault="001B017D" w:rsidP="001B017D">
      <w:pPr>
        <w:pStyle w:val="AnswerLineL50"/>
      </w:pPr>
      <w:r>
        <w:t xml:space="preserve">Type </w:t>
      </w:r>
      <w:r w:rsidR="00F223C2">
        <w:rPr>
          <w:color w:val="00B0F0"/>
        </w:rPr>
        <w:t>10.2.2.2:22</w:t>
      </w:r>
      <w:r>
        <w:t xml:space="preserve"> answers here.</w:t>
      </w:r>
    </w:p>
    <w:p w14:paraId="005D72C1" w14:textId="77777777" w:rsidR="000D542A" w:rsidRPr="00744BF3" w:rsidRDefault="000D542A" w:rsidP="001B017D">
      <w:pPr>
        <w:pStyle w:val="Heading3"/>
      </w:pPr>
      <w:r>
        <w:t xml:space="preserve">From </w:t>
      </w:r>
      <w:r w:rsidRPr="006F42DF">
        <w:rPr>
          <w:rStyle w:val="DnTnobold"/>
        </w:rPr>
        <w:t>PC-C</w:t>
      </w:r>
      <w:r>
        <w:t>, e</w:t>
      </w:r>
      <w:r w:rsidRPr="00744BF3">
        <w:t xml:space="preserve">xit the </w:t>
      </w:r>
      <w:r>
        <w:t>SSH</w:t>
      </w:r>
      <w:r w:rsidRPr="00744BF3">
        <w:t xml:space="preserve"> session</w:t>
      </w:r>
      <w:r>
        <w:t xml:space="preserve"> on </w:t>
      </w:r>
      <w:r w:rsidRPr="006F42DF">
        <w:rPr>
          <w:rStyle w:val="DnTnobold"/>
        </w:rPr>
        <w:t>R2</w:t>
      </w:r>
      <w:r>
        <w:t xml:space="preserve"> and close the command prompt window</w:t>
      </w:r>
      <w:r w:rsidRPr="00744BF3">
        <w:t>.</w:t>
      </w:r>
    </w:p>
    <w:p w14:paraId="1C081462" w14:textId="77777777" w:rsidR="000D542A" w:rsidRPr="00744BF3" w:rsidRDefault="000D542A" w:rsidP="001B017D">
      <w:pPr>
        <w:pStyle w:val="Heading3"/>
      </w:pPr>
      <w:r w:rsidRPr="00744BF3">
        <w:t xml:space="preserve">From internal </w:t>
      </w:r>
      <w:r w:rsidRPr="006F42DF">
        <w:rPr>
          <w:rStyle w:val="DnTnobold"/>
        </w:rPr>
        <w:t>PC-C</w:t>
      </w:r>
      <w:r w:rsidRPr="00744BF3">
        <w:t xml:space="preserve">, open a web browser to the </w:t>
      </w:r>
      <w:r w:rsidRPr="006F42DF">
        <w:rPr>
          <w:rStyle w:val="DnTnobold"/>
        </w:rPr>
        <w:t>PC-A</w:t>
      </w:r>
      <w:r w:rsidRPr="00744BF3">
        <w:t xml:space="preserve"> server web page.</w:t>
      </w:r>
    </w:p>
    <w:p w14:paraId="7D02A4E7" w14:textId="341387B7" w:rsidR="000D542A" w:rsidRDefault="00C61E2F" w:rsidP="000D542A">
      <w:pPr>
        <w:pStyle w:val="BodyTextL25"/>
      </w:pPr>
      <w:r>
        <w:t xml:space="preserve">In a web browser on </w:t>
      </w:r>
      <w:r w:rsidRPr="006F42DF">
        <w:rPr>
          <w:rStyle w:val="DnTnobold"/>
        </w:rPr>
        <w:t>PC-C</w:t>
      </w:r>
      <w:r>
        <w:t xml:space="preserve">, navigate to </w:t>
      </w:r>
      <w:r w:rsidR="000D542A" w:rsidRPr="00A93353">
        <w:rPr>
          <w:b/>
        </w:rPr>
        <w:t>192.168.1.3</w:t>
      </w:r>
      <w:r w:rsidR="000D542A">
        <w:t>.</w:t>
      </w:r>
      <w:r w:rsidR="000D542A" w:rsidRPr="00744BF3">
        <w:t xml:space="preserve"> The HTTP session should succeed. While the HTTP session is active, issue the command </w:t>
      </w:r>
      <w:r w:rsidR="000D542A" w:rsidRPr="006F42DF">
        <w:rPr>
          <w:rStyle w:val="DnTbold"/>
        </w:rPr>
        <w:t>show policy-map type inspect zone-pair sessions</w:t>
      </w:r>
      <w:r w:rsidR="000D542A" w:rsidRPr="00744BF3">
        <w:rPr>
          <w:rFonts w:cs="Arial"/>
        </w:rPr>
        <w:t xml:space="preserve"> </w:t>
      </w:r>
      <w:r w:rsidR="000D542A" w:rsidRPr="00744BF3">
        <w:t xml:space="preserve">on </w:t>
      </w:r>
      <w:r w:rsidR="000D542A" w:rsidRPr="006F42DF">
        <w:rPr>
          <w:rStyle w:val="DnTbold"/>
        </w:rPr>
        <w:t>R3</w:t>
      </w:r>
      <w:r w:rsidR="000D542A" w:rsidRPr="00744BF3">
        <w:t xml:space="preserve"> </w:t>
      </w:r>
      <w:r w:rsidR="000D542A">
        <w:t xml:space="preserve">to view </w:t>
      </w:r>
      <w:r w:rsidR="000D542A" w:rsidRPr="00744BF3">
        <w:t>established sessions.</w:t>
      </w:r>
    </w:p>
    <w:p w14:paraId="697D2E12" w14:textId="77777777" w:rsidR="000D542A" w:rsidRDefault="000D542A" w:rsidP="000D542A">
      <w:pPr>
        <w:pStyle w:val="BodyTextL25"/>
      </w:pPr>
      <w:r>
        <w:rPr>
          <w:b/>
        </w:rPr>
        <w:t>No</w:t>
      </w:r>
      <w:r w:rsidRPr="002F723B">
        <w:rPr>
          <w:b/>
        </w:rPr>
        <w:t>te</w:t>
      </w:r>
      <w:r w:rsidRPr="00A93353">
        <w:t>:</w:t>
      </w:r>
      <w:r>
        <w:t xml:space="preserve"> If the HTTP ses</w:t>
      </w:r>
      <w:r w:rsidRPr="002F723B">
        <w:t xml:space="preserve">sion times out before you execute the command on </w:t>
      </w:r>
      <w:r w:rsidRPr="006F42DF">
        <w:rPr>
          <w:rStyle w:val="DnTbold"/>
        </w:rPr>
        <w:t>R3</w:t>
      </w:r>
      <w:r w:rsidRPr="002F723B">
        <w:t xml:space="preserve">, you will have to click the </w:t>
      </w:r>
      <w:r w:rsidRPr="006F42DF">
        <w:rPr>
          <w:rStyle w:val="DnTbold"/>
        </w:rPr>
        <w:t>Go</w:t>
      </w:r>
      <w:r w:rsidRPr="00A93353">
        <w:t xml:space="preserve"> </w:t>
      </w:r>
      <w:r>
        <w:t xml:space="preserve">button on </w:t>
      </w:r>
      <w:r w:rsidRPr="006F42DF">
        <w:rPr>
          <w:rStyle w:val="DnTbold"/>
        </w:rPr>
        <w:t>PC-C</w:t>
      </w:r>
      <w:r>
        <w:t xml:space="preserve"> to generate a ses</w:t>
      </w:r>
      <w:r w:rsidRPr="002F723B">
        <w:t xml:space="preserve">sion between </w:t>
      </w:r>
      <w:r w:rsidRPr="006F42DF">
        <w:rPr>
          <w:rStyle w:val="DnTbold"/>
        </w:rPr>
        <w:t>PC-C</w:t>
      </w:r>
      <w:r w:rsidRPr="002F723B">
        <w:t xml:space="preserve"> and </w:t>
      </w:r>
      <w:r w:rsidRPr="006F42DF">
        <w:rPr>
          <w:rStyle w:val="DnTbold"/>
        </w:rPr>
        <w:t>PC-A</w:t>
      </w:r>
      <w:r w:rsidRPr="002F723B">
        <w:t>.</w:t>
      </w:r>
    </w:p>
    <w:p w14:paraId="341D9DFA" w14:textId="3D410103" w:rsidR="002F683B" w:rsidRDefault="002F683B" w:rsidP="002F683B">
      <w:pPr>
        <w:pStyle w:val="Heading4"/>
      </w:pPr>
      <w:r>
        <w:t>Questions:</w:t>
      </w:r>
    </w:p>
    <w:p w14:paraId="771C54A2" w14:textId="598A925B" w:rsidR="000D542A" w:rsidRDefault="000D542A" w:rsidP="002F683B">
      <w:pPr>
        <w:pStyle w:val="BodyTextL25"/>
        <w:spacing w:before="0"/>
      </w:pPr>
      <w:r w:rsidRPr="00744BF3">
        <w:t>What is the source IP address and port number?</w:t>
      </w:r>
    </w:p>
    <w:p w14:paraId="14E7D2A0" w14:textId="5BF581A7" w:rsidR="000D542A" w:rsidRDefault="002F683B" w:rsidP="002F683B">
      <w:pPr>
        <w:pStyle w:val="AnswerLineL25"/>
      </w:pPr>
      <w:r>
        <w:t xml:space="preserve">Type </w:t>
      </w:r>
      <w:r w:rsidR="00F223C2">
        <w:rPr>
          <w:color w:val="00B0F0"/>
        </w:rPr>
        <w:t>192.168.3.3.1030</w:t>
      </w:r>
      <w:r>
        <w:t xml:space="preserve"> answers here.</w:t>
      </w:r>
    </w:p>
    <w:p w14:paraId="27F617D3" w14:textId="77777777" w:rsidR="000D542A" w:rsidRDefault="000D542A" w:rsidP="000D542A">
      <w:pPr>
        <w:pStyle w:val="BodyTextL25"/>
      </w:pPr>
      <w:r w:rsidRPr="00744BF3">
        <w:t>What is the destination IP address and port number?</w:t>
      </w:r>
    </w:p>
    <w:p w14:paraId="26FCC75B" w14:textId="5E084FC6" w:rsidR="000D542A" w:rsidRDefault="002F683B" w:rsidP="002F683B">
      <w:pPr>
        <w:pStyle w:val="AnswerLineL25"/>
      </w:pPr>
      <w:r>
        <w:t xml:space="preserve">Type </w:t>
      </w:r>
      <w:r w:rsidR="00F223C2">
        <w:rPr>
          <w:color w:val="00B0F0"/>
        </w:rPr>
        <w:t>192.168.1.3:80</w:t>
      </w:r>
      <w:r>
        <w:t xml:space="preserve"> answers here.</w:t>
      </w:r>
    </w:p>
    <w:p w14:paraId="12ED9E85" w14:textId="77777777" w:rsidR="000D542A" w:rsidRPr="00744BF3" w:rsidRDefault="000D542A" w:rsidP="001B017D">
      <w:pPr>
        <w:pStyle w:val="Heading3"/>
      </w:pPr>
      <w:r>
        <w:t>Close the b</w:t>
      </w:r>
      <w:r w:rsidRPr="00744BF3">
        <w:t xml:space="preserve">rowser on </w:t>
      </w:r>
      <w:r w:rsidRPr="006F42DF">
        <w:rPr>
          <w:rStyle w:val="DnTnobold"/>
        </w:rPr>
        <w:t>PC-C</w:t>
      </w:r>
      <w:r w:rsidRPr="00744BF3">
        <w:t>.</w:t>
      </w:r>
    </w:p>
    <w:p w14:paraId="40E70C37" w14:textId="77777777" w:rsidR="000D542A" w:rsidRPr="00744BF3" w:rsidRDefault="000D542A" w:rsidP="001B017D">
      <w:pPr>
        <w:pStyle w:val="Heading2"/>
        <w:rPr>
          <w:color w:val="000000"/>
        </w:rPr>
      </w:pPr>
      <w:r w:rsidRPr="00744BF3">
        <w:t>Test Firewall Functio</w:t>
      </w:r>
      <w:r>
        <w:t xml:space="preserve">nality from </w:t>
      </w:r>
      <w:r w:rsidRPr="006F42DF">
        <w:rPr>
          <w:rStyle w:val="DnTnobold"/>
        </w:rPr>
        <w:t>OUT-ZONE</w:t>
      </w:r>
      <w:r>
        <w:t xml:space="preserve"> to </w:t>
      </w:r>
      <w:r w:rsidRPr="006F42DF">
        <w:rPr>
          <w:rStyle w:val="DnTnobold"/>
        </w:rPr>
        <w:t>IN-ZONE</w:t>
      </w:r>
    </w:p>
    <w:p w14:paraId="7ACC60C9" w14:textId="77777777" w:rsidR="000D542A" w:rsidRPr="00744BF3" w:rsidRDefault="000D542A" w:rsidP="000D542A">
      <w:pPr>
        <w:pStyle w:val="BodyTextL25"/>
      </w:pPr>
      <w:r w:rsidRPr="00744BF3">
        <w:t xml:space="preserve">Verify that external hosts CANNOT access internal resources after configuring the </w:t>
      </w:r>
      <w:r>
        <w:t>ZPF</w:t>
      </w:r>
      <w:r w:rsidRPr="00744BF3">
        <w:t>.</w:t>
      </w:r>
    </w:p>
    <w:p w14:paraId="0DA9F1D0" w14:textId="77777777" w:rsidR="000D542A" w:rsidRPr="00744BF3" w:rsidRDefault="000D542A" w:rsidP="001B017D">
      <w:pPr>
        <w:pStyle w:val="Heading3"/>
      </w:pPr>
      <w:r w:rsidRPr="00744BF3">
        <w:t xml:space="preserve">From the </w:t>
      </w:r>
      <w:r w:rsidRPr="006F42DF">
        <w:rPr>
          <w:rStyle w:val="DnTnobold"/>
        </w:rPr>
        <w:t>PC-A</w:t>
      </w:r>
      <w:r w:rsidRPr="00744BF3">
        <w:t xml:space="preserve"> server command prompt, ping </w:t>
      </w:r>
      <w:r w:rsidRPr="006F42DF">
        <w:rPr>
          <w:rStyle w:val="DnTnobold"/>
        </w:rPr>
        <w:t>PC-C</w:t>
      </w:r>
      <w:r w:rsidRPr="00744BF3">
        <w:t>.</w:t>
      </w:r>
    </w:p>
    <w:p w14:paraId="4BAE7687" w14:textId="77777777" w:rsidR="000D542A" w:rsidRPr="00744BF3" w:rsidRDefault="000D542A" w:rsidP="000D542A">
      <w:pPr>
        <w:pStyle w:val="BodyTextL25"/>
      </w:pPr>
      <w:r>
        <w:t xml:space="preserve">From the </w:t>
      </w:r>
      <w:r w:rsidRPr="006F42DF">
        <w:rPr>
          <w:rStyle w:val="DnTbold"/>
        </w:rPr>
        <w:t>PC-A</w:t>
      </w:r>
      <w:r>
        <w:t xml:space="preserve"> command prompt, ping </w:t>
      </w:r>
      <w:r w:rsidRPr="006F42DF">
        <w:rPr>
          <w:rStyle w:val="DnTbold"/>
        </w:rPr>
        <w:t>PC-C</w:t>
      </w:r>
      <w:r>
        <w:t xml:space="preserve"> at 192.168.3.3. </w:t>
      </w:r>
      <w:r w:rsidRPr="00744BF3">
        <w:t>The ping should fail.</w:t>
      </w:r>
    </w:p>
    <w:p w14:paraId="7F05FB32" w14:textId="77777777" w:rsidR="000D542A" w:rsidRPr="00744BF3" w:rsidRDefault="000D542A" w:rsidP="001B017D">
      <w:pPr>
        <w:pStyle w:val="Heading3"/>
      </w:pPr>
      <w:r>
        <w:t xml:space="preserve">From </w:t>
      </w:r>
      <w:r w:rsidRPr="006F42DF">
        <w:rPr>
          <w:rStyle w:val="DnTnobold"/>
        </w:rPr>
        <w:t>R2</w:t>
      </w:r>
      <w:r w:rsidRPr="00575811">
        <w:t xml:space="preserve">, ping </w:t>
      </w:r>
      <w:r w:rsidRPr="006F42DF">
        <w:rPr>
          <w:rStyle w:val="DnTnobold"/>
        </w:rPr>
        <w:t>PC-C</w:t>
      </w:r>
      <w:r w:rsidRPr="00575811">
        <w:t>.</w:t>
      </w:r>
    </w:p>
    <w:p w14:paraId="2382AB6C" w14:textId="77777777" w:rsidR="000D542A" w:rsidRDefault="000D542A" w:rsidP="000D542A">
      <w:pPr>
        <w:pStyle w:val="BodyTextL25"/>
      </w:pPr>
      <w:r>
        <w:t xml:space="preserve">From </w:t>
      </w:r>
      <w:r w:rsidRPr="006F42DF">
        <w:rPr>
          <w:rStyle w:val="DnTbold"/>
        </w:rPr>
        <w:t>R2</w:t>
      </w:r>
      <w:r>
        <w:t xml:space="preserve">, ping </w:t>
      </w:r>
      <w:r w:rsidRPr="006F42DF">
        <w:rPr>
          <w:rStyle w:val="DnTbold"/>
        </w:rPr>
        <w:t>PC-C</w:t>
      </w:r>
      <w:r>
        <w:t xml:space="preserve"> at 192.168.3.3. </w:t>
      </w:r>
      <w:r w:rsidRPr="00744BF3">
        <w:t>The ping should fail.</w:t>
      </w:r>
    </w:p>
    <w:p w14:paraId="66F70441" w14:textId="77777777" w:rsidR="000D542A" w:rsidRDefault="000D542A" w:rsidP="001B017D">
      <w:pPr>
        <w:pStyle w:val="Heading3"/>
      </w:pPr>
      <w:r>
        <w:t>Check results.</w:t>
      </w:r>
    </w:p>
    <w:p w14:paraId="49233950" w14:textId="0D49C76A" w:rsidR="00C162C0" w:rsidRDefault="000D542A" w:rsidP="000D542A">
      <w:pPr>
        <w:pStyle w:val="BodyTextL25"/>
      </w:pPr>
      <w:r w:rsidRPr="00B27900">
        <w:t xml:space="preserve">Your completion percentage should be </w:t>
      </w:r>
      <w:r>
        <w:t>100</w:t>
      </w:r>
      <w:r w:rsidRPr="00B27900">
        <w:t>%.</w:t>
      </w:r>
      <w:r>
        <w:t xml:space="preserve"> </w:t>
      </w:r>
      <w:r w:rsidRPr="00B27900">
        <w:t xml:space="preserve">Click </w:t>
      </w:r>
      <w:r w:rsidRPr="006F42DF">
        <w:rPr>
          <w:rStyle w:val="DnTbold"/>
        </w:rPr>
        <w:t>Check Results</w:t>
      </w:r>
      <w:r w:rsidRPr="00B27900">
        <w:t xml:space="preserve"> to see</w:t>
      </w:r>
      <w:r>
        <w:t xml:space="preserve"> </w:t>
      </w:r>
      <w:r w:rsidRPr="00B27900">
        <w:t>fee</w:t>
      </w:r>
      <w:r>
        <w:t>d</w:t>
      </w:r>
      <w:r w:rsidRPr="00B27900">
        <w:t>back and verification of which required components</w:t>
      </w:r>
      <w:r>
        <w:t xml:space="preserve"> </w:t>
      </w:r>
      <w:r w:rsidRPr="00B27900">
        <w:t>have been completed</w:t>
      </w:r>
      <w:r>
        <w:t>.</w:t>
      </w:r>
    </w:p>
    <w:p w14:paraId="675A88E7" w14:textId="0EF610C8" w:rsidR="00CB74C6" w:rsidRPr="003610E3" w:rsidRDefault="00CB74C6" w:rsidP="003610E3">
      <w:pPr>
        <w:pStyle w:val="ConfigWindow"/>
      </w:pPr>
      <w:r>
        <w:lastRenderedPageBreak/>
        <w:t>End of docume</w:t>
      </w:r>
      <w:r w:rsidRPr="009F004B">
        <w:t>nt</w:t>
      </w:r>
      <w:r w:rsidR="00F223C2" w:rsidRPr="00F223C2">
        <w:drawing>
          <wp:inline distT="0" distB="0" distL="0" distR="0" wp14:anchorId="10EE82F4" wp14:editId="0765E30A">
            <wp:extent cx="6400800" cy="6549390"/>
            <wp:effectExtent l="0" t="0" r="0" b="3810"/>
            <wp:docPr id="1482600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001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4C6" w:rsidRPr="003610E3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0E5C8" w14:textId="77777777" w:rsidR="00421654" w:rsidRDefault="00421654" w:rsidP="00710659">
      <w:pPr>
        <w:spacing w:after="0" w:line="240" w:lineRule="auto"/>
      </w:pPr>
      <w:r>
        <w:separator/>
      </w:r>
    </w:p>
    <w:p w14:paraId="1FCBFCFB" w14:textId="77777777" w:rsidR="00421654" w:rsidRDefault="00421654"/>
  </w:endnote>
  <w:endnote w:type="continuationSeparator" w:id="0">
    <w:p w14:paraId="086B121B" w14:textId="77777777" w:rsidR="00421654" w:rsidRDefault="00421654" w:rsidP="00710659">
      <w:pPr>
        <w:spacing w:after="0" w:line="240" w:lineRule="auto"/>
      </w:pPr>
      <w:r>
        <w:continuationSeparator/>
      </w:r>
    </w:p>
    <w:p w14:paraId="0EA24398" w14:textId="77777777" w:rsidR="00421654" w:rsidRDefault="004216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A5F9" w14:textId="5C04E5D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D542A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223C2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3995" w14:textId="266C746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D542A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223C2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84290" w14:textId="77777777" w:rsidR="00421654" w:rsidRDefault="00421654" w:rsidP="00710659">
      <w:pPr>
        <w:spacing w:after="0" w:line="240" w:lineRule="auto"/>
      </w:pPr>
      <w:r>
        <w:separator/>
      </w:r>
    </w:p>
    <w:p w14:paraId="20BE5532" w14:textId="77777777" w:rsidR="00421654" w:rsidRDefault="00421654"/>
  </w:footnote>
  <w:footnote w:type="continuationSeparator" w:id="0">
    <w:p w14:paraId="1ABB7829" w14:textId="77777777" w:rsidR="00421654" w:rsidRDefault="00421654" w:rsidP="00710659">
      <w:pPr>
        <w:spacing w:after="0" w:line="240" w:lineRule="auto"/>
      </w:pPr>
      <w:r>
        <w:continuationSeparator/>
      </w:r>
    </w:p>
    <w:p w14:paraId="24FD7910" w14:textId="77777777" w:rsidR="00421654" w:rsidRDefault="004216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A356CFDC942D47258D8FA93A7E04528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C1C4088" w14:textId="77EFD1E2" w:rsidR="00926CB2" w:rsidRDefault="00EB4082" w:rsidP="008402F2">
        <w:pPr>
          <w:pStyle w:val="PageHead"/>
        </w:pPr>
        <w:r>
          <w:t>Packet Tracer - Configure a ZPF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F705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2FDE09D" wp14:editId="109EE72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0FBD7F30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8B2A5C5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792" w:hanging="792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5784209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" w16cid:durableId="632098737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90274684">
    <w:abstractNumId w:val="5"/>
  </w:num>
  <w:num w:numId="4" w16cid:durableId="16129375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50204783">
    <w:abstractNumId w:val="3"/>
  </w:num>
  <w:num w:numId="6" w16cid:durableId="653097847">
    <w:abstractNumId w:val="0"/>
  </w:num>
  <w:num w:numId="7" w16cid:durableId="346103190">
    <w:abstractNumId w:val="1"/>
  </w:num>
  <w:num w:numId="8" w16cid:durableId="1040713849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96230956">
    <w:abstractNumId w:val="3"/>
  </w:num>
  <w:num w:numId="10" w16cid:durableId="1975868850">
    <w:abstractNumId w:val="10"/>
  </w:num>
  <w:num w:numId="11" w16cid:durableId="20809052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8700229">
    <w:abstractNumId w:val="4"/>
  </w:num>
  <w:num w:numId="13" w16cid:durableId="913466999">
    <w:abstractNumId w:val="9"/>
  </w:num>
  <w:num w:numId="14" w16cid:durableId="670060962">
    <w:abstractNumId w:val="8"/>
  </w:num>
  <w:num w:numId="15" w16cid:durableId="1218589926">
    <w:abstractNumId w:val="6"/>
  </w:num>
  <w:num w:numId="16" w16cid:durableId="32763838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8E"/>
    <w:rsid w:val="00001BDF"/>
    <w:rsid w:val="00003307"/>
    <w:rsid w:val="0000380F"/>
    <w:rsid w:val="00004175"/>
    <w:rsid w:val="000059C9"/>
    <w:rsid w:val="00006297"/>
    <w:rsid w:val="00012C22"/>
    <w:rsid w:val="000160F7"/>
    <w:rsid w:val="00016D5B"/>
    <w:rsid w:val="00016F30"/>
    <w:rsid w:val="0002047C"/>
    <w:rsid w:val="00021B9A"/>
    <w:rsid w:val="000242D6"/>
    <w:rsid w:val="00024EE5"/>
    <w:rsid w:val="000309A9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24F1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118"/>
    <w:rsid w:val="000B2344"/>
    <w:rsid w:val="000B7DE5"/>
    <w:rsid w:val="000C2118"/>
    <w:rsid w:val="000C333E"/>
    <w:rsid w:val="000C5EF2"/>
    <w:rsid w:val="000C6425"/>
    <w:rsid w:val="000C6E6E"/>
    <w:rsid w:val="000C7B7D"/>
    <w:rsid w:val="000D542A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111"/>
    <w:rsid w:val="00125806"/>
    <w:rsid w:val="001261C4"/>
    <w:rsid w:val="001263C7"/>
    <w:rsid w:val="00130A20"/>
    <w:rsid w:val="00130DC4"/>
    <w:rsid w:val="001314FB"/>
    <w:rsid w:val="001366EC"/>
    <w:rsid w:val="0014219C"/>
    <w:rsid w:val="001425ED"/>
    <w:rsid w:val="001433C1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2BC"/>
    <w:rsid w:val="00166253"/>
    <w:rsid w:val="001704B7"/>
    <w:rsid w:val="001708A6"/>
    <w:rsid w:val="001710C0"/>
    <w:rsid w:val="00172AFB"/>
    <w:rsid w:val="00174D6F"/>
    <w:rsid w:val="001772B8"/>
    <w:rsid w:val="00177310"/>
    <w:rsid w:val="00177B76"/>
    <w:rsid w:val="00177E36"/>
    <w:rsid w:val="00180FBF"/>
    <w:rsid w:val="001813C3"/>
    <w:rsid w:val="00182CF4"/>
    <w:rsid w:val="00186CE1"/>
    <w:rsid w:val="00191F00"/>
    <w:rsid w:val="00192F12"/>
    <w:rsid w:val="00193F14"/>
    <w:rsid w:val="001955F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17D"/>
    <w:rsid w:val="001B2462"/>
    <w:rsid w:val="001B67D8"/>
    <w:rsid w:val="001B6F95"/>
    <w:rsid w:val="001C05A1"/>
    <w:rsid w:val="001C1D9E"/>
    <w:rsid w:val="001C5998"/>
    <w:rsid w:val="001C5BCD"/>
    <w:rsid w:val="001C7C3B"/>
    <w:rsid w:val="001D5B6F"/>
    <w:rsid w:val="001E0AB8"/>
    <w:rsid w:val="001E3777"/>
    <w:rsid w:val="001E38E0"/>
    <w:rsid w:val="001E38F3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25FB0"/>
    <w:rsid w:val="00231DCA"/>
    <w:rsid w:val="00235792"/>
    <w:rsid w:val="00242E3A"/>
    <w:rsid w:val="002438B2"/>
    <w:rsid w:val="00246492"/>
    <w:rsid w:val="002506CF"/>
    <w:rsid w:val="0025107F"/>
    <w:rsid w:val="00255AAD"/>
    <w:rsid w:val="00260CD4"/>
    <w:rsid w:val="002639D8"/>
    <w:rsid w:val="00265F77"/>
    <w:rsid w:val="00266C83"/>
    <w:rsid w:val="00270FCC"/>
    <w:rsid w:val="002768DC"/>
    <w:rsid w:val="00293FC5"/>
    <w:rsid w:val="00294C8F"/>
    <w:rsid w:val="002A0B2E"/>
    <w:rsid w:val="002A0DC1"/>
    <w:rsid w:val="002A6C56"/>
    <w:rsid w:val="002A7DF7"/>
    <w:rsid w:val="002C04C4"/>
    <w:rsid w:val="002C090C"/>
    <w:rsid w:val="002C1243"/>
    <w:rsid w:val="002C1815"/>
    <w:rsid w:val="002C2221"/>
    <w:rsid w:val="002C475E"/>
    <w:rsid w:val="002C5882"/>
    <w:rsid w:val="002C6AD6"/>
    <w:rsid w:val="002D6C2A"/>
    <w:rsid w:val="002D7A86"/>
    <w:rsid w:val="002F4100"/>
    <w:rsid w:val="002F45FF"/>
    <w:rsid w:val="002F66D3"/>
    <w:rsid w:val="002F683B"/>
    <w:rsid w:val="002F6D17"/>
    <w:rsid w:val="00302887"/>
    <w:rsid w:val="003056EB"/>
    <w:rsid w:val="003071FF"/>
    <w:rsid w:val="0030742D"/>
    <w:rsid w:val="00310652"/>
    <w:rsid w:val="00311065"/>
    <w:rsid w:val="0031371D"/>
    <w:rsid w:val="0031789F"/>
    <w:rsid w:val="00320788"/>
    <w:rsid w:val="003233A3"/>
    <w:rsid w:val="00326E08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0E3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95285"/>
    <w:rsid w:val="003A19DC"/>
    <w:rsid w:val="003A1B45"/>
    <w:rsid w:val="003A220C"/>
    <w:rsid w:val="003A50D3"/>
    <w:rsid w:val="003B256A"/>
    <w:rsid w:val="003B3768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238"/>
    <w:rsid w:val="0041293B"/>
    <w:rsid w:val="004131B0"/>
    <w:rsid w:val="00414D90"/>
    <w:rsid w:val="00416C42"/>
    <w:rsid w:val="00416E6D"/>
    <w:rsid w:val="00421654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591A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D7C5F"/>
    <w:rsid w:val="004E6152"/>
    <w:rsid w:val="004F344A"/>
    <w:rsid w:val="004F4EC3"/>
    <w:rsid w:val="004F74CE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1DDF"/>
    <w:rsid w:val="00522469"/>
    <w:rsid w:val="0052400A"/>
    <w:rsid w:val="00524B71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017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3C9A"/>
    <w:rsid w:val="005E4176"/>
    <w:rsid w:val="005E4876"/>
    <w:rsid w:val="005E65B5"/>
    <w:rsid w:val="005F0301"/>
    <w:rsid w:val="005F3AE9"/>
    <w:rsid w:val="006007BB"/>
    <w:rsid w:val="00601DC0"/>
    <w:rsid w:val="00601EF3"/>
    <w:rsid w:val="006034CB"/>
    <w:rsid w:val="00603503"/>
    <w:rsid w:val="006039A8"/>
    <w:rsid w:val="00603C52"/>
    <w:rsid w:val="006131CE"/>
    <w:rsid w:val="0061336B"/>
    <w:rsid w:val="00617D6E"/>
    <w:rsid w:val="00620ED5"/>
    <w:rsid w:val="006225E2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3319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04BB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2DF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DA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40F"/>
    <w:rsid w:val="0078405B"/>
    <w:rsid w:val="00786A4C"/>
    <w:rsid w:val="00786F58"/>
    <w:rsid w:val="00787CC1"/>
    <w:rsid w:val="00792F4E"/>
    <w:rsid w:val="0079398D"/>
    <w:rsid w:val="007941D2"/>
    <w:rsid w:val="00796C25"/>
    <w:rsid w:val="007A0080"/>
    <w:rsid w:val="007A25EE"/>
    <w:rsid w:val="007A287C"/>
    <w:rsid w:val="007A3B2A"/>
    <w:rsid w:val="007B0C9D"/>
    <w:rsid w:val="007B0F30"/>
    <w:rsid w:val="007B3AFE"/>
    <w:rsid w:val="007B5522"/>
    <w:rsid w:val="007C0EE0"/>
    <w:rsid w:val="007C1B71"/>
    <w:rsid w:val="007C2FBB"/>
    <w:rsid w:val="007C7164"/>
    <w:rsid w:val="007C7413"/>
    <w:rsid w:val="007D1984"/>
    <w:rsid w:val="007D1B6A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340D"/>
    <w:rsid w:val="00804C99"/>
    <w:rsid w:val="00810E4B"/>
    <w:rsid w:val="00814BAA"/>
    <w:rsid w:val="00815EE7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118"/>
    <w:rsid w:val="008A2749"/>
    <w:rsid w:val="008A3A90"/>
    <w:rsid w:val="008B06D4"/>
    <w:rsid w:val="008B4F20"/>
    <w:rsid w:val="008B68E7"/>
    <w:rsid w:val="008B7FFD"/>
    <w:rsid w:val="008C286A"/>
    <w:rsid w:val="008C2920"/>
    <w:rsid w:val="008C2CC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8F5140"/>
    <w:rsid w:val="00901E42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1AB6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3FCF"/>
    <w:rsid w:val="009A4E17"/>
    <w:rsid w:val="009A6955"/>
    <w:rsid w:val="009B0697"/>
    <w:rsid w:val="009B341C"/>
    <w:rsid w:val="009B366B"/>
    <w:rsid w:val="009B3B0F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5632"/>
    <w:rsid w:val="009F004B"/>
    <w:rsid w:val="009F4B9C"/>
    <w:rsid w:val="009F4C2E"/>
    <w:rsid w:val="00A00C5B"/>
    <w:rsid w:val="00A014A3"/>
    <w:rsid w:val="00A027CC"/>
    <w:rsid w:val="00A0412D"/>
    <w:rsid w:val="00A15DF0"/>
    <w:rsid w:val="00A21211"/>
    <w:rsid w:val="00A21CB6"/>
    <w:rsid w:val="00A30F8A"/>
    <w:rsid w:val="00A33890"/>
    <w:rsid w:val="00A34E7F"/>
    <w:rsid w:val="00A46F0A"/>
    <w:rsid w:val="00A46F25"/>
    <w:rsid w:val="00A47CC2"/>
    <w:rsid w:val="00A502BA"/>
    <w:rsid w:val="00A55F01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15F6"/>
    <w:rsid w:val="00A96172"/>
    <w:rsid w:val="00A96D52"/>
    <w:rsid w:val="00A97C5F"/>
    <w:rsid w:val="00AA049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7B0"/>
    <w:rsid w:val="00AF7ACC"/>
    <w:rsid w:val="00B00914"/>
    <w:rsid w:val="00B02A8E"/>
    <w:rsid w:val="00B052EE"/>
    <w:rsid w:val="00B1081F"/>
    <w:rsid w:val="00B143C0"/>
    <w:rsid w:val="00B2496B"/>
    <w:rsid w:val="00B27499"/>
    <w:rsid w:val="00B3010D"/>
    <w:rsid w:val="00B35151"/>
    <w:rsid w:val="00B377B7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155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1EDF"/>
    <w:rsid w:val="00C44D8E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1E2F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358"/>
    <w:rsid w:val="00C77B29"/>
    <w:rsid w:val="00C87039"/>
    <w:rsid w:val="00C8718B"/>
    <w:rsid w:val="00C872E4"/>
    <w:rsid w:val="00C878D9"/>
    <w:rsid w:val="00C90311"/>
    <w:rsid w:val="00C9187F"/>
    <w:rsid w:val="00C91C26"/>
    <w:rsid w:val="00CA2BB2"/>
    <w:rsid w:val="00CA73D5"/>
    <w:rsid w:val="00CB2FC9"/>
    <w:rsid w:val="00CB5068"/>
    <w:rsid w:val="00CB74C6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9D"/>
    <w:rsid w:val="00CD7F73"/>
    <w:rsid w:val="00CE26C5"/>
    <w:rsid w:val="00CE36AF"/>
    <w:rsid w:val="00CE47F3"/>
    <w:rsid w:val="00CE54DD"/>
    <w:rsid w:val="00CF0DA5"/>
    <w:rsid w:val="00CF18EA"/>
    <w:rsid w:val="00CF26E3"/>
    <w:rsid w:val="00CF5D31"/>
    <w:rsid w:val="00CF5F3B"/>
    <w:rsid w:val="00CF7733"/>
    <w:rsid w:val="00CF791A"/>
    <w:rsid w:val="00D00513"/>
    <w:rsid w:val="00D00D7D"/>
    <w:rsid w:val="00D028F3"/>
    <w:rsid w:val="00D030AE"/>
    <w:rsid w:val="00D10DDD"/>
    <w:rsid w:val="00D12356"/>
    <w:rsid w:val="00D139C8"/>
    <w:rsid w:val="00D17F81"/>
    <w:rsid w:val="00D2758C"/>
    <w:rsid w:val="00D275CA"/>
    <w:rsid w:val="00D2789B"/>
    <w:rsid w:val="00D345AB"/>
    <w:rsid w:val="00D41566"/>
    <w:rsid w:val="00D4270B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5B2A"/>
    <w:rsid w:val="00D66A7B"/>
    <w:rsid w:val="00D729DE"/>
    <w:rsid w:val="00D75B6A"/>
    <w:rsid w:val="00D77658"/>
    <w:rsid w:val="00D778DF"/>
    <w:rsid w:val="00D84BDA"/>
    <w:rsid w:val="00D8503E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387"/>
    <w:rsid w:val="00DB1C89"/>
    <w:rsid w:val="00DB3763"/>
    <w:rsid w:val="00DB4029"/>
    <w:rsid w:val="00DB5F4D"/>
    <w:rsid w:val="00DB66F2"/>
    <w:rsid w:val="00DB6DA5"/>
    <w:rsid w:val="00DC076B"/>
    <w:rsid w:val="00DC08C3"/>
    <w:rsid w:val="00DC186F"/>
    <w:rsid w:val="00DC252F"/>
    <w:rsid w:val="00DC6050"/>
    <w:rsid w:val="00DC6445"/>
    <w:rsid w:val="00DD35E1"/>
    <w:rsid w:val="00DD43EA"/>
    <w:rsid w:val="00DD6767"/>
    <w:rsid w:val="00DE6F44"/>
    <w:rsid w:val="00DF1B58"/>
    <w:rsid w:val="00E009DA"/>
    <w:rsid w:val="00E037D9"/>
    <w:rsid w:val="00E04927"/>
    <w:rsid w:val="00E11A48"/>
    <w:rsid w:val="00E12679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5C87"/>
    <w:rsid w:val="00E67A6E"/>
    <w:rsid w:val="00E70096"/>
    <w:rsid w:val="00E71B43"/>
    <w:rsid w:val="00E81612"/>
    <w:rsid w:val="00E82BD7"/>
    <w:rsid w:val="00E859E3"/>
    <w:rsid w:val="00E87D18"/>
    <w:rsid w:val="00E87D62"/>
    <w:rsid w:val="00E90597"/>
    <w:rsid w:val="00E9515A"/>
    <w:rsid w:val="00E96660"/>
    <w:rsid w:val="00E97333"/>
    <w:rsid w:val="00EA486E"/>
    <w:rsid w:val="00EA4FA3"/>
    <w:rsid w:val="00EB001B"/>
    <w:rsid w:val="00EB3082"/>
    <w:rsid w:val="00EB4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48C9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3C2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0694"/>
    <w:rsid w:val="00F60BE0"/>
    <w:rsid w:val="00F6280E"/>
    <w:rsid w:val="00F666EC"/>
    <w:rsid w:val="00F7050A"/>
    <w:rsid w:val="00F75533"/>
    <w:rsid w:val="00F8036D"/>
    <w:rsid w:val="00F807DE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6846"/>
    <w:rsid w:val="00FB7FFE"/>
    <w:rsid w:val="00FC31ED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2D62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27A9E"/>
  <w15:docId w15:val="{025D65EB-DE1A-4A02-9F03-C7C01581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F42D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F42DF"/>
    <w:pPr>
      <w:keepNext/>
      <w:keepLines/>
      <w:numPr>
        <w:numId w:val="12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F42DF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6F42DF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F42D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F42D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F42D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F42D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F42D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F42D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F42D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F42D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F42D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F42D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6F42D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F42DF"/>
    <w:pPr>
      <w:ind w:left="720"/>
    </w:pPr>
  </w:style>
  <w:style w:type="paragraph" w:styleId="Header">
    <w:name w:val="header"/>
    <w:basedOn w:val="Normal"/>
    <w:link w:val="HeaderChar"/>
    <w:unhideWhenUsed/>
    <w:rsid w:val="006F4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42D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F42D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F42D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2D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42D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6F42D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F42DF"/>
  </w:style>
  <w:style w:type="table" w:styleId="TableGrid">
    <w:name w:val="Table Grid"/>
    <w:basedOn w:val="TableNormal"/>
    <w:uiPriority w:val="59"/>
    <w:rsid w:val="006F4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F42D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6F42DF"/>
    <w:pPr>
      <w:numPr>
        <w:numId w:val="13"/>
      </w:numPr>
    </w:pPr>
  </w:style>
  <w:style w:type="paragraph" w:customStyle="1" w:styleId="Bulletlevel2">
    <w:name w:val="Bullet level 2"/>
    <w:basedOn w:val="BodyTextL25"/>
    <w:qFormat/>
    <w:rsid w:val="006F42D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6F42D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F42D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F42DF"/>
    <w:pPr>
      <w:numPr>
        <w:ilvl w:val="3"/>
        <w:numId w:val="12"/>
      </w:numPr>
    </w:pPr>
  </w:style>
  <w:style w:type="paragraph" w:customStyle="1" w:styleId="CMD">
    <w:name w:val="CMD"/>
    <w:basedOn w:val="BodyTextL25"/>
    <w:link w:val="CMDChar"/>
    <w:qFormat/>
    <w:rsid w:val="006F42D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6F42D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6F42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6F42D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6F42D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F42D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F42D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42D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F42DF"/>
    <w:rPr>
      <w:rFonts w:ascii="Arial" w:hAnsi="Arial"/>
      <w:b/>
      <w:color w:val="EE0000"/>
      <w:sz w:val="32"/>
    </w:rPr>
  </w:style>
  <w:style w:type="character" w:customStyle="1" w:styleId="Heading1Gray">
    <w:name w:val="Heading 1 Gray"/>
    <w:basedOn w:val="Heading1Char"/>
    <w:uiPriority w:val="1"/>
    <w:qFormat/>
    <w:rsid w:val="006F42D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6F42DF"/>
    <w:pPr>
      <w:numPr>
        <w:ilvl w:val="4"/>
        <w:numId w:val="12"/>
      </w:numPr>
    </w:pPr>
  </w:style>
  <w:style w:type="table" w:customStyle="1" w:styleId="LightList-Accent11">
    <w:name w:val="Light List - Accent 11"/>
    <w:basedOn w:val="TableNormal"/>
    <w:uiPriority w:val="61"/>
    <w:rsid w:val="006F42D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F42D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6F42D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6F42DF"/>
    <w:pPr>
      <w:numPr>
        <w:numId w:val="13"/>
      </w:numPr>
    </w:pPr>
  </w:style>
  <w:style w:type="numbering" w:customStyle="1" w:styleId="LabList">
    <w:name w:val="Lab List"/>
    <w:basedOn w:val="NoList"/>
    <w:uiPriority w:val="99"/>
    <w:rsid w:val="006F42DF"/>
    <w:pPr>
      <w:numPr>
        <w:numId w:val="12"/>
      </w:numPr>
    </w:pPr>
  </w:style>
  <w:style w:type="paragraph" w:customStyle="1" w:styleId="CMDOutput">
    <w:name w:val="CMD Output"/>
    <w:basedOn w:val="BodyTextL25"/>
    <w:link w:val="CMDOutputChar"/>
    <w:qFormat/>
    <w:rsid w:val="006F42D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6F42DF"/>
    <w:rPr>
      <w:color w:val="EE0000"/>
    </w:rPr>
  </w:style>
  <w:style w:type="paragraph" w:customStyle="1" w:styleId="BodyTextL25Bold">
    <w:name w:val="Body Text L25 Bold"/>
    <w:basedOn w:val="BodyTextL25"/>
    <w:qFormat/>
    <w:rsid w:val="006F42D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F42D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6F42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42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42D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2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F42DF"/>
    <w:rPr>
      <w:b/>
      <w:bCs/>
    </w:rPr>
  </w:style>
  <w:style w:type="paragraph" w:customStyle="1" w:styleId="ReflectionQ">
    <w:name w:val="Reflection Q"/>
    <w:basedOn w:val="BodyTextL25"/>
    <w:qFormat/>
    <w:rsid w:val="006F42D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6F42D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F42D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F42D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F42D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6F42D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F42D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F42D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6F42D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6F42D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F42D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6F42D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F42D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6F42D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6F42D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6F42D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6F42D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6F42D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6F42D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6F42D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6F42D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6F42D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6F42D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6F42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F42D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6F42D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6F42D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6F42D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6F42D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6F42D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6F42D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F42D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6F42D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6F42D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6F42D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6F42D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F42D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F42D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F42D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6F42D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6F42DF"/>
    <w:rPr>
      <w:b/>
    </w:rPr>
  </w:style>
  <w:style w:type="character" w:customStyle="1" w:styleId="CMDChar">
    <w:name w:val="CMD Char"/>
    <w:basedOn w:val="DefaultParagraphFont"/>
    <w:link w:val="CMD"/>
    <w:rsid w:val="006F42D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6F42D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6F42D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F42DF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6F42DF"/>
    <w:rPr>
      <w:color w:val="808080"/>
    </w:rPr>
  </w:style>
  <w:style w:type="paragraph" w:customStyle="1" w:styleId="CMDRed">
    <w:name w:val="CMD Red"/>
    <w:basedOn w:val="CMD"/>
    <w:link w:val="CMDRedChar"/>
    <w:qFormat/>
    <w:rsid w:val="006F42DF"/>
    <w:rPr>
      <w:color w:val="EE0000"/>
    </w:rPr>
  </w:style>
  <w:style w:type="character" w:customStyle="1" w:styleId="CMDRedChar">
    <w:name w:val="CMD Red Char"/>
    <w:basedOn w:val="CMDChar"/>
    <w:link w:val="CMDRed"/>
    <w:rsid w:val="006F42DF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6F42DF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6F42DF"/>
    <w:rPr>
      <w:szCs w:val="22"/>
    </w:rPr>
  </w:style>
  <w:style w:type="character" w:customStyle="1" w:styleId="CMDOutputChar">
    <w:name w:val="CMD Output Char"/>
    <w:basedOn w:val="BodyTextL25Char"/>
    <w:link w:val="CMDOutput"/>
    <w:rsid w:val="006F42D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6F42D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6F42DF"/>
  </w:style>
  <w:style w:type="paragraph" w:customStyle="1" w:styleId="TableAnswer">
    <w:name w:val="Table Answer"/>
    <w:basedOn w:val="TableText"/>
    <w:qFormat/>
    <w:rsid w:val="006F42DF"/>
  </w:style>
  <w:style w:type="character" w:customStyle="1" w:styleId="Heading2Gray">
    <w:name w:val="Heading 2 Gray"/>
    <w:basedOn w:val="Heading2Char"/>
    <w:uiPriority w:val="1"/>
    <w:qFormat/>
    <w:rsid w:val="00177310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6F42D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6F42D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6F42D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6F42D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6F42D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6F42D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6F42DF"/>
    <w:rPr>
      <w:rFonts w:ascii="Courier New" w:hAnsi="Courier New"/>
      <w:szCs w:val="22"/>
    </w:rPr>
  </w:style>
  <w:style w:type="character" w:customStyle="1" w:styleId="AnswerGray">
    <w:name w:val="Answer Gray"/>
    <w:basedOn w:val="DefaultParagraphFont"/>
    <w:uiPriority w:val="1"/>
    <w:qFormat/>
    <w:rsid w:val="006F42D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3952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numbering" w:customStyle="1" w:styleId="PartStepSubStepList">
    <w:name w:val="Part_Step_SubStep_List"/>
    <w:basedOn w:val="NoList"/>
    <w:uiPriority w:val="99"/>
    <w:rsid w:val="000D542A"/>
    <w:pPr>
      <w:numPr>
        <w:numId w:val="15"/>
      </w:numPr>
    </w:pPr>
  </w:style>
  <w:style w:type="character" w:customStyle="1" w:styleId="Heading2GrayDnT">
    <w:name w:val="Heading 2 Gray DnT"/>
    <w:basedOn w:val="Heading2Char"/>
    <w:uiPriority w:val="1"/>
    <w:qFormat/>
    <w:rsid w:val="006F42D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DnTbold">
    <w:name w:val="DnT bold"/>
    <w:basedOn w:val="DefaultParagraphFont"/>
    <w:uiPriority w:val="1"/>
    <w:qFormat/>
    <w:rsid w:val="006F42DF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6F42DF"/>
  </w:style>
  <w:style w:type="paragraph" w:styleId="NoSpacing">
    <w:name w:val="No Spacing"/>
    <w:uiPriority w:val="1"/>
    <w:qFormat/>
    <w:rsid w:val="002C2221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56CFDC942D47258D8FA93A7E045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2C7A8-A1B3-40AB-BD5E-9C5139DBF3B3}"/>
      </w:docPartPr>
      <w:docPartBody>
        <w:p w:rsidR="00F81B04" w:rsidRDefault="000878B6">
          <w:pPr>
            <w:pStyle w:val="A356CFDC942D47258D8FA93A7E045287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B6"/>
    <w:rsid w:val="000700EA"/>
    <w:rsid w:val="000878B6"/>
    <w:rsid w:val="002836CC"/>
    <w:rsid w:val="00394473"/>
    <w:rsid w:val="00492185"/>
    <w:rsid w:val="006B587B"/>
    <w:rsid w:val="008A5921"/>
    <w:rsid w:val="00AF57FD"/>
    <w:rsid w:val="00E33639"/>
    <w:rsid w:val="00F509A7"/>
    <w:rsid w:val="00F8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56CFDC942D47258D8FA93A7E045287">
    <w:name w:val="A356CFDC942D47258D8FA93A7E0452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</TotalTime>
  <Pages>6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 ZPF</vt:lpstr>
    </vt:vector>
  </TitlesOfParts>
  <Company>Cisco Systems, Inc.</Company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 ZPF</dc:title>
  <dc:creator>SP</dc:creator>
  <dc:description>2015</dc:description>
  <cp:lastModifiedBy>Andrew Koenig</cp:lastModifiedBy>
  <cp:revision>2</cp:revision>
  <dcterms:created xsi:type="dcterms:W3CDTF">2023-09-23T21:05:00Z</dcterms:created>
  <dcterms:modified xsi:type="dcterms:W3CDTF">2023-09-23T21:05:00Z</dcterms:modified>
</cp:coreProperties>
</file>
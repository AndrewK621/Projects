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E3B3" w14:textId="6A41262F" w:rsidR="00A50322" w:rsidRPr="00254320" w:rsidRDefault="00A50322" w:rsidP="00A5032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Net 3068</w:t>
      </w:r>
      <w:r w:rsidRPr="000917D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CCNA Security              </w:t>
      </w:r>
      <w:r w:rsidRPr="000917D5">
        <w:rPr>
          <w:rFonts w:ascii="Times New Roman" w:hAnsi="Times New Roman" w:cs="Times New Roman"/>
          <w:b/>
          <w:sz w:val="28"/>
        </w:rPr>
        <w:t>Name:</w:t>
      </w:r>
      <w:r>
        <w:rPr>
          <w:rFonts w:ascii="Times New Roman" w:hAnsi="Times New Roman" w:cs="Times New Roman"/>
          <w:b/>
          <w:sz w:val="28"/>
        </w:rPr>
        <w:t xml:space="preserve">      </w:t>
      </w:r>
      <w:r w:rsidR="00445311">
        <w:rPr>
          <w:rFonts w:ascii="Times New Roman" w:hAnsi="Times New Roman" w:cs="Times New Roman"/>
          <w:b/>
          <w:color w:val="00B0F0"/>
          <w:sz w:val="28"/>
        </w:rPr>
        <w:t>Andrew Koenig</w:t>
      </w:r>
      <w:r>
        <w:rPr>
          <w:rFonts w:ascii="Times New Roman" w:hAnsi="Times New Roman" w:cs="Times New Roman"/>
          <w:b/>
          <w:sz w:val="28"/>
        </w:rPr>
        <w:t xml:space="preserve">         </w:t>
      </w:r>
      <w:r w:rsidRPr="000917D5">
        <w:rPr>
          <w:rFonts w:ascii="Times New Roman" w:hAnsi="Times New Roman" w:cs="Times New Roman"/>
          <w:b/>
          <w:sz w:val="28"/>
        </w:rPr>
        <w:t xml:space="preserve">Lab:  #  </w:t>
      </w:r>
      <w:r>
        <w:rPr>
          <w:rFonts w:ascii="Times New Roman" w:hAnsi="Times New Roman" w:cs="Times New Roman"/>
          <w:b/>
          <w:sz w:val="28"/>
        </w:rPr>
        <w:t>14.3.11</w:t>
      </w:r>
      <w:r w:rsidRPr="000917D5">
        <w:rPr>
          <w:rFonts w:ascii="Times New Roman" w:hAnsi="Times New Roman" w:cs="Times New Roman"/>
          <w:b/>
          <w:sz w:val="28"/>
        </w:rPr>
        <w:t xml:space="preserve">               </w:t>
      </w:r>
    </w:p>
    <w:p w14:paraId="3440255E" w14:textId="77777777" w:rsidR="00A50322" w:rsidRPr="00254320" w:rsidRDefault="00A50322" w:rsidP="00A50322">
      <w:pPr>
        <w:jc w:val="center"/>
        <w:rPr>
          <w:rFonts w:ascii="Times New Roman" w:hAnsi="Times New Roman"/>
          <w:u w:val="single"/>
        </w:rPr>
      </w:pPr>
    </w:p>
    <w:p w14:paraId="1BE64ABC" w14:textId="77777777" w:rsidR="00A50322" w:rsidRPr="00F5542D" w:rsidRDefault="00A50322" w:rsidP="00A50322">
      <w:pPr>
        <w:rPr>
          <w:b/>
          <w:sz w:val="28"/>
        </w:rPr>
      </w:pPr>
      <w:r w:rsidRPr="00F5542D">
        <w:rPr>
          <w:b/>
          <w:sz w:val="28"/>
        </w:rPr>
        <w:t>Follow the instructions down below fo</w:t>
      </w:r>
      <w:r>
        <w:rPr>
          <w:b/>
          <w:sz w:val="28"/>
        </w:rPr>
        <w:t xml:space="preserve">r the lab itself. Anything you type on this document needs to be </w:t>
      </w:r>
      <w:r w:rsidRPr="00F5542D">
        <w:rPr>
          <w:b/>
          <w:sz w:val="28"/>
        </w:rPr>
        <w:t xml:space="preserve">in </w:t>
      </w:r>
      <w:r w:rsidRPr="00F5542D">
        <w:rPr>
          <w:b/>
          <w:color w:val="0070C0"/>
          <w:sz w:val="28"/>
        </w:rPr>
        <w:t>blue</w:t>
      </w:r>
      <w:r w:rsidRPr="00F5542D">
        <w:rPr>
          <w:b/>
          <w:sz w:val="28"/>
        </w:rPr>
        <w:t xml:space="preserve"> font. </w:t>
      </w:r>
      <w:r>
        <w:rPr>
          <w:b/>
          <w:sz w:val="28"/>
        </w:rPr>
        <w:t xml:space="preserve">Ensure you put your name and lab number at the top of the document (in blue). </w:t>
      </w:r>
      <w:r w:rsidRPr="00F5542D">
        <w:rPr>
          <w:b/>
          <w:sz w:val="28"/>
        </w:rPr>
        <w:t xml:space="preserve">For the questions right below, answer in complete sentences. If this is a self-grading packet tracer. </w:t>
      </w:r>
      <w:r w:rsidRPr="001711C8">
        <w:rPr>
          <w:b/>
          <w:sz w:val="28"/>
          <w:u w:val="single"/>
        </w:rPr>
        <w:t>Ensure you paste the screen shot of your</w:t>
      </w:r>
      <w:r>
        <w:rPr>
          <w:b/>
          <w:sz w:val="28"/>
          <w:u w:val="single"/>
        </w:rPr>
        <w:t xml:space="preserve"> score page at the bottom of this</w:t>
      </w:r>
      <w:r w:rsidRPr="001711C8">
        <w:rPr>
          <w:b/>
          <w:sz w:val="28"/>
          <w:u w:val="single"/>
        </w:rPr>
        <w:t xml:space="preserve"> document</w:t>
      </w:r>
      <w:r w:rsidRPr="00F5542D">
        <w:rPr>
          <w:b/>
          <w:sz w:val="28"/>
        </w:rPr>
        <w:t xml:space="preserve">. </w:t>
      </w:r>
      <w:r>
        <w:rPr>
          <w:b/>
          <w:sz w:val="28"/>
        </w:rPr>
        <w:t xml:space="preserve">Ensure you upload the packet tracer file along with this document. </w:t>
      </w:r>
      <w:r w:rsidRPr="00F5542D">
        <w:rPr>
          <w:b/>
          <w:sz w:val="28"/>
        </w:rPr>
        <w:t>Let the instructor know if you have any questions.</w:t>
      </w:r>
    </w:p>
    <w:p w14:paraId="6CCDE1FD" w14:textId="77777777" w:rsidR="00A50322" w:rsidRDefault="00A50322" w:rsidP="00A50322">
      <w:pPr>
        <w:pStyle w:val="NoSpacing"/>
        <w:ind w:left="2880" w:firstLine="720"/>
        <w:rPr>
          <w:rFonts w:ascii="Times New Roman" w:hAnsi="Times New Roman" w:cs="Times New Roman"/>
          <w:b/>
          <w:i/>
          <w:u w:val="single"/>
        </w:rPr>
      </w:pPr>
    </w:p>
    <w:p w14:paraId="3163A2FE" w14:textId="77777777" w:rsidR="00A50322" w:rsidRPr="00254320" w:rsidRDefault="00A50322" w:rsidP="00A50322">
      <w:pPr>
        <w:pStyle w:val="NoSpacing"/>
        <w:rPr>
          <w:rFonts w:ascii="Times New Roman" w:hAnsi="Times New Roman" w:cs="Times New Roman"/>
          <w:b/>
          <w:i/>
          <w:u w:val="single"/>
        </w:rPr>
      </w:pPr>
      <w:r w:rsidRPr="00254320">
        <w:rPr>
          <w:rFonts w:ascii="Times New Roman" w:hAnsi="Times New Roman" w:cs="Times New Roman"/>
          <w:b/>
          <w:i/>
          <w:u w:val="single"/>
        </w:rPr>
        <w:t>Lab Analysis Report</w:t>
      </w:r>
    </w:p>
    <w:p w14:paraId="5670BC52" w14:textId="77777777" w:rsidR="00A50322" w:rsidRPr="00254320" w:rsidRDefault="00A50322" w:rsidP="00A50322">
      <w:pPr>
        <w:pStyle w:val="NoSpacing"/>
        <w:rPr>
          <w:rFonts w:ascii="Times New Roman" w:hAnsi="Times New Roman" w:cs="Times New Roman"/>
        </w:rPr>
      </w:pPr>
    </w:p>
    <w:p w14:paraId="3DF56BA8" w14:textId="77777777" w:rsidR="00A50322" w:rsidRPr="00254320" w:rsidRDefault="00A50322" w:rsidP="00A50322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1.  Using complete sentences</w:t>
      </w:r>
      <w:r>
        <w:rPr>
          <w:rFonts w:ascii="Times New Roman" w:hAnsi="Times New Roman" w:cs="Times New Roman"/>
        </w:rPr>
        <w:t xml:space="preserve"> s</w:t>
      </w:r>
      <w:r w:rsidRPr="00254320">
        <w:rPr>
          <w:rFonts w:ascii="Times New Roman" w:hAnsi="Times New Roman" w:cs="Times New Roman"/>
        </w:rPr>
        <w:t xml:space="preserve">ummarize work </w:t>
      </w:r>
      <w:r>
        <w:rPr>
          <w:rFonts w:ascii="Times New Roman" w:hAnsi="Times New Roman" w:cs="Times New Roman"/>
        </w:rPr>
        <w:t xml:space="preserve">you completed during the lab. </w:t>
      </w:r>
    </w:p>
    <w:p w14:paraId="0B2FEC05" w14:textId="77777777" w:rsidR="00A50322" w:rsidRPr="00254320" w:rsidRDefault="00A50322" w:rsidP="00A50322">
      <w:pPr>
        <w:pStyle w:val="NoSpacing"/>
        <w:rPr>
          <w:rFonts w:ascii="Times New Roman" w:hAnsi="Times New Roman" w:cs="Times New Roman"/>
        </w:rPr>
      </w:pPr>
    </w:p>
    <w:p w14:paraId="487E2314" w14:textId="3BDB01BA" w:rsidR="00A50322" w:rsidRPr="00445311" w:rsidRDefault="00445311" w:rsidP="00A50322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I enabled port security on a </w:t>
      </w:r>
      <w:proofErr w:type="gramStart"/>
      <w:r>
        <w:rPr>
          <w:rFonts w:ascii="Times New Roman" w:hAnsi="Times New Roman" w:cs="Times New Roman"/>
          <w:color w:val="00B0F0"/>
        </w:rPr>
        <w:t>switch</w:t>
      </w:r>
      <w:proofErr w:type="gramEnd"/>
    </w:p>
    <w:p w14:paraId="2A149700" w14:textId="77777777" w:rsidR="00A50322" w:rsidRPr="00254320" w:rsidRDefault="00A50322" w:rsidP="00A50322">
      <w:pPr>
        <w:pStyle w:val="NoSpacing"/>
        <w:rPr>
          <w:rFonts w:ascii="Times New Roman" w:hAnsi="Times New Roman" w:cs="Times New Roman"/>
        </w:rPr>
      </w:pPr>
    </w:p>
    <w:p w14:paraId="72F1A194" w14:textId="77777777" w:rsidR="00A50322" w:rsidRPr="00254320" w:rsidRDefault="00A50322" w:rsidP="00A50322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 xml:space="preserve">escribe </w:t>
      </w:r>
      <w:r>
        <w:rPr>
          <w:rFonts w:ascii="Times New Roman" w:hAnsi="Times New Roman" w:cs="Times New Roman"/>
        </w:rPr>
        <w:t xml:space="preserve">what you learned from the lab. </w:t>
      </w:r>
      <w:proofErr w:type="gramStart"/>
      <w:r>
        <w:rPr>
          <w:rFonts w:ascii="Times New Roman" w:hAnsi="Times New Roman" w:cs="Times New Roman"/>
        </w:rPr>
        <w:t>Hint;</w:t>
      </w:r>
      <w:proofErr w:type="gramEnd"/>
      <w:r>
        <w:rPr>
          <w:rFonts w:ascii="Times New Roman" w:hAnsi="Times New Roman" w:cs="Times New Roman"/>
        </w:rPr>
        <w:t xml:space="preserve"> look at the lab objectives listed at the top of the lab section.</w:t>
      </w:r>
    </w:p>
    <w:p w14:paraId="3AD0AF04" w14:textId="6E8AF023" w:rsidR="00A50322" w:rsidRPr="00445311" w:rsidRDefault="00445311" w:rsidP="00A50322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I learned how to implement port security on a </w:t>
      </w:r>
      <w:proofErr w:type="gramStart"/>
      <w:r>
        <w:rPr>
          <w:rFonts w:ascii="Times New Roman" w:hAnsi="Times New Roman" w:cs="Times New Roman"/>
          <w:color w:val="00B0F0"/>
        </w:rPr>
        <w:t>switch</w:t>
      </w:r>
      <w:proofErr w:type="gramEnd"/>
    </w:p>
    <w:p w14:paraId="72D6F6DB" w14:textId="77777777" w:rsidR="00A50322" w:rsidRPr="00254320" w:rsidRDefault="00A50322" w:rsidP="00A50322">
      <w:pPr>
        <w:pStyle w:val="NoSpacing"/>
        <w:rPr>
          <w:rFonts w:ascii="Times New Roman" w:hAnsi="Times New Roman" w:cs="Times New Roman"/>
        </w:rPr>
      </w:pPr>
    </w:p>
    <w:p w14:paraId="3BC9178F" w14:textId="77777777" w:rsidR="00A50322" w:rsidRPr="00254320" w:rsidRDefault="00A50322" w:rsidP="00A50322">
      <w:pPr>
        <w:pStyle w:val="NoSpacing"/>
        <w:rPr>
          <w:rFonts w:ascii="Times New Roman" w:hAnsi="Times New Roman" w:cs="Times New Roman"/>
          <w:b/>
          <w:i/>
        </w:rPr>
      </w:pPr>
      <w:r w:rsidRPr="00254320">
        <w:rPr>
          <w:rFonts w:ascii="Times New Roman" w:hAnsi="Times New Roman" w:cs="Times New Roman"/>
          <w:b/>
          <w:i/>
          <w:u w:val="single"/>
        </w:rPr>
        <w:t>Problems Encountered</w:t>
      </w:r>
    </w:p>
    <w:p w14:paraId="2C99A749" w14:textId="77777777" w:rsidR="00A50322" w:rsidRPr="00254320" w:rsidRDefault="00A50322" w:rsidP="00A50322">
      <w:pPr>
        <w:pStyle w:val="NoSpacing"/>
        <w:rPr>
          <w:rFonts w:ascii="Times New Roman" w:hAnsi="Times New Roman" w:cs="Times New Roman"/>
        </w:rPr>
      </w:pPr>
    </w:p>
    <w:p w14:paraId="1DB3694C" w14:textId="77777777" w:rsidR="00A50322" w:rsidRPr="00254320" w:rsidRDefault="00A50322" w:rsidP="00A50322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</w:t>
      </w:r>
      <w:r w:rsidRPr="00B04F36">
        <w:rPr>
          <w:rFonts w:ascii="Times New Roman" w:hAnsi="Times New Roman" w:cs="Times New Roman"/>
        </w:rPr>
        <w:t>.</w:t>
      </w:r>
      <w:r w:rsidRPr="00254320">
        <w:rPr>
          <w:rFonts w:ascii="Times New Roman" w:hAnsi="Times New Roman" w:cs="Times New Roman"/>
          <w:color w:val="FF0000"/>
        </w:rPr>
        <w:t xml:space="preserve"> 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any problem(s) experienced during lab</w:t>
      </w:r>
      <w:r>
        <w:rPr>
          <w:rFonts w:ascii="Times New Roman" w:hAnsi="Times New Roman" w:cs="Times New Roman"/>
        </w:rPr>
        <w:t>.</w:t>
      </w:r>
    </w:p>
    <w:p w14:paraId="06DB50EB" w14:textId="77777777" w:rsidR="00A50322" w:rsidRPr="00254320" w:rsidRDefault="00A50322" w:rsidP="00A50322">
      <w:pPr>
        <w:pStyle w:val="NoSpacing"/>
        <w:rPr>
          <w:rFonts w:ascii="Times New Roman" w:hAnsi="Times New Roman" w:cs="Times New Roman"/>
        </w:rPr>
      </w:pPr>
    </w:p>
    <w:p w14:paraId="26BC05B7" w14:textId="2AAF68B4" w:rsidR="00A50322" w:rsidRPr="00445311" w:rsidRDefault="00445311" w:rsidP="00A50322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1633F5C1" w14:textId="77777777" w:rsidR="00A50322" w:rsidRPr="00254320" w:rsidRDefault="00A50322" w:rsidP="00A50322">
      <w:pPr>
        <w:pStyle w:val="NoSpacing"/>
        <w:rPr>
          <w:rFonts w:ascii="Times New Roman" w:hAnsi="Times New Roman" w:cs="Times New Roman"/>
        </w:rPr>
      </w:pPr>
    </w:p>
    <w:p w14:paraId="6267B066" w14:textId="77777777" w:rsidR="00A50322" w:rsidRPr="00254320" w:rsidRDefault="00A50322" w:rsidP="00A50322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how you solved your problem(s)</w:t>
      </w:r>
      <w:r>
        <w:rPr>
          <w:rFonts w:ascii="Times New Roman" w:hAnsi="Times New Roman" w:cs="Times New Roman"/>
        </w:rPr>
        <w:t>.</w:t>
      </w:r>
    </w:p>
    <w:p w14:paraId="3EE7173D" w14:textId="77777777" w:rsidR="00A50322" w:rsidRPr="00254320" w:rsidRDefault="00A50322" w:rsidP="00A50322">
      <w:pPr>
        <w:pStyle w:val="NoSpacing"/>
        <w:rPr>
          <w:rFonts w:ascii="Times New Roman" w:hAnsi="Times New Roman" w:cs="Times New Roman"/>
        </w:rPr>
      </w:pPr>
    </w:p>
    <w:p w14:paraId="3EAEF368" w14:textId="77777777" w:rsidR="00445311" w:rsidRPr="00445311" w:rsidRDefault="00445311" w:rsidP="00445311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4273655D" w14:textId="77777777" w:rsidR="00A50322" w:rsidRPr="00254320" w:rsidRDefault="00A50322" w:rsidP="00A50322">
      <w:pPr>
        <w:pStyle w:val="NoSpacing"/>
        <w:rPr>
          <w:rFonts w:ascii="Times New Roman" w:hAnsi="Times New Roman" w:cs="Times New Roman"/>
        </w:rPr>
      </w:pPr>
    </w:p>
    <w:p w14:paraId="60047155" w14:textId="77777777" w:rsidR="00A50322" w:rsidRPr="00254320" w:rsidRDefault="00A50322" w:rsidP="00A50322">
      <w:pPr>
        <w:pStyle w:val="NoSpacing"/>
        <w:rPr>
          <w:rFonts w:ascii="Times New Roman" w:hAnsi="Times New Roman" w:cs="Times New Roman"/>
        </w:rPr>
      </w:pPr>
    </w:p>
    <w:p w14:paraId="35307939" w14:textId="4C5238EC" w:rsidR="00445311" w:rsidRPr="00445311" w:rsidRDefault="00A50322" w:rsidP="00445311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/>
        </w:rPr>
        <w:t xml:space="preserve">3. Using complete sentences explain if you needed any </w:t>
      </w:r>
      <w:r w:rsidRPr="00254320">
        <w:rPr>
          <w:rFonts w:ascii="Times New Roman" w:hAnsi="Times New Roman"/>
        </w:rPr>
        <w:t xml:space="preserve">assistance </w:t>
      </w:r>
      <w:r>
        <w:rPr>
          <w:rFonts w:ascii="Times New Roman" w:hAnsi="Times New Roman"/>
        </w:rPr>
        <w:t>with the lab; then list what you learned from that assistance.</w:t>
      </w:r>
      <w:r w:rsidR="00445311" w:rsidRPr="00445311">
        <w:rPr>
          <w:rFonts w:ascii="Times New Roman" w:hAnsi="Times New Roman"/>
          <w:color w:val="00B0F0"/>
        </w:rPr>
        <w:t xml:space="preserve"> </w:t>
      </w:r>
      <w:r w:rsidR="00445311">
        <w:rPr>
          <w:rFonts w:ascii="Times New Roman" w:hAnsi="Times New Roman" w:cs="Times New Roman"/>
          <w:color w:val="00B0F0"/>
        </w:rPr>
        <w:t>No problems</w:t>
      </w:r>
    </w:p>
    <w:p w14:paraId="72AEE21A" w14:textId="1FA74013" w:rsidR="00A50322" w:rsidRDefault="00A50322" w:rsidP="00A50322">
      <w:pPr>
        <w:spacing w:before="0" w:after="0" w:line="240" w:lineRule="auto"/>
        <w:rPr>
          <w:rFonts w:eastAsiaTheme="majorEastAsia" w:cstheme="majorBidi"/>
          <w:color w:val="EE0000"/>
          <w:kern w:val="28"/>
          <w:sz w:val="32"/>
          <w:szCs w:val="56"/>
        </w:rPr>
      </w:pPr>
      <w:r>
        <w:rPr>
          <w:b/>
          <w:color w:val="EE0000"/>
        </w:rPr>
        <w:br w:type="page"/>
      </w:r>
    </w:p>
    <w:p w14:paraId="53E21E21" w14:textId="4BB826A2" w:rsidR="004D36D7" w:rsidRPr="00FD4A68" w:rsidRDefault="00000000" w:rsidP="00EF707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349B6234F4D4DB3A2D2961DE366BCE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0673">
            <w:t>Packet Tracer - Implement Port Security</w:t>
          </w:r>
        </w:sdtContent>
      </w:sdt>
    </w:p>
    <w:p w14:paraId="45F0271B" w14:textId="77777777" w:rsidR="00112121" w:rsidRPr="000B0C00" w:rsidRDefault="00112121" w:rsidP="00112121">
      <w:pPr>
        <w:pStyle w:val="Heading1"/>
        <w:numPr>
          <w:ilvl w:val="0"/>
          <w:numId w:val="0"/>
        </w:numPr>
      </w:pPr>
      <w:r w:rsidRPr="000B0C00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494"/>
        <w:gridCol w:w="2497"/>
        <w:gridCol w:w="2592"/>
        <w:gridCol w:w="2497"/>
      </w:tblGrid>
      <w:tr w:rsidR="00112121" w:rsidRPr="000B0C00" w14:paraId="0508882A" w14:textId="77777777" w:rsidTr="00171BD6">
        <w:trPr>
          <w:cantSplit/>
          <w:tblHeader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191A2A" w14:textId="77777777" w:rsidR="00112121" w:rsidRPr="000B0C00" w:rsidRDefault="00112121" w:rsidP="004663E5">
            <w:pPr>
              <w:pStyle w:val="TableHeading"/>
            </w:pPr>
            <w:r w:rsidRPr="000B0C00"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30D918D" w14:textId="77777777" w:rsidR="00112121" w:rsidRPr="000B0C00" w:rsidRDefault="00112121" w:rsidP="004663E5">
            <w:pPr>
              <w:pStyle w:val="TableHeading"/>
            </w:pPr>
            <w:r w:rsidRPr="000B0C00">
              <w:t>Interface</w:t>
            </w:r>
          </w:p>
        </w:tc>
        <w:tc>
          <w:tcPr>
            <w:tcW w:w="25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A95B552" w14:textId="77777777" w:rsidR="00112121" w:rsidRPr="000B0C00" w:rsidRDefault="00112121" w:rsidP="004663E5">
            <w:pPr>
              <w:pStyle w:val="TableHeading"/>
            </w:pPr>
            <w:r w:rsidRPr="000B0C00">
              <w:t>IP Address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C5A0898" w14:textId="77777777" w:rsidR="00112121" w:rsidRPr="000B0C00" w:rsidRDefault="00112121" w:rsidP="004663E5">
            <w:pPr>
              <w:pStyle w:val="TableHeading"/>
            </w:pPr>
            <w:r w:rsidRPr="000B0C00">
              <w:t>Subnet Mask</w:t>
            </w:r>
          </w:p>
        </w:tc>
      </w:tr>
      <w:tr w:rsidR="00112121" w:rsidRPr="00CE7D55" w14:paraId="5D50B903" w14:textId="77777777" w:rsidTr="00171BD6">
        <w:trPr>
          <w:cantSplit/>
          <w:jc w:val="center"/>
        </w:trPr>
        <w:tc>
          <w:tcPr>
            <w:tcW w:w="2427" w:type="dxa"/>
            <w:vAlign w:val="center"/>
          </w:tcPr>
          <w:p w14:paraId="335C57AD" w14:textId="77777777" w:rsidR="00112121" w:rsidRPr="00CE7D55" w:rsidRDefault="00112121" w:rsidP="004663E5">
            <w:pPr>
              <w:pStyle w:val="TableText"/>
            </w:pPr>
            <w:r w:rsidRPr="00CE7D55">
              <w:t>S1</w:t>
            </w:r>
          </w:p>
        </w:tc>
        <w:tc>
          <w:tcPr>
            <w:tcW w:w="2430" w:type="dxa"/>
            <w:vAlign w:val="center"/>
          </w:tcPr>
          <w:p w14:paraId="789C45F6" w14:textId="77777777" w:rsidR="00112121" w:rsidRPr="00CE7D55" w:rsidRDefault="00112121" w:rsidP="004663E5">
            <w:pPr>
              <w:pStyle w:val="TableText"/>
            </w:pPr>
            <w:r w:rsidRPr="00CE7D55">
              <w:t>VLAN 1</w:t>
            </w:r>
          </w:p>
        </w:tc>
        <w:tc>
          <w:tcPr>
            <w:tcW w:w="2523" w:type="dxa"/>
            <w:vAlign w:val="center"/>
          </w:tcPr>
          <w:p w14:paraId="1E34DE76" w14:textId="77777777" w:rsidR="00112121" w:rsidRPr="00CE7D55" w:rsidRDefault="00112121" w:rsidP="004663E5">
            <w:pPr>
              <w:pStyle w:val="TableText"/>
            </w:pPr>
            <w:r w:rsidRPr="00CE7D55">
              <w:t>10.10.10.2</w:t>
            </w:r>
          </w:p>
        </w:tc>
        <w:tc>
          <w:tcPr>
            <w:tcW w:w="2430" w:type="dxa"/>
            <w:vAlign w:val="center"/>
          </w:tcPr>
          <w:p w14:paraId="6D472483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  <w:tr w:rsidR="00112121" w:rsidRPr="00CE7D55" w14:paraId="348B1596" w14:textId="77777777" w:rsidTr="00171BD6">
        <w:trPr>
          <w:cantSplit/>
          <w:jc w:val="center"/>
        </w:trPr>
        <w:tc>
          <w:tcPr>
            <w:tcW w:w="2427" w:type="dxa"/>
            <w:vAlign w:val="center"/>
          </w:tcPr>
          <w:p w14:paraId="7CD69901" w14:textId="77777777" w:rsidR="00112121" w:rsidRPr="00CE7D55" w:rsidRDefault="00112121" w:rsidP="004663E5">
            <w:pPr>
              <w:pStyle w:val="TableText"/>
            </w:pPr>
            <w:r w:rsidRPr="00CE7D55">
              <w:t>PC1</w:t>
            </w:r>
          </w:p>
        </w:tc>
        <w:tc>
          <w:tcPr>
            <w:tcW w:w="2430" w:type="dxa"/>
            <w:vAlign w:val="center"/>
          </w:tcPr>
          <w:p w14:paraId="4FB8B14D" w14:textId="77777777" w:rsidR="00112121" w:rsidRPr="00CE7D55" w:rsidRDefault="00112121" w:rsidP="004663E5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14:paraId="7B76AD36" w14:textId="77777777" w:rsidR="00112121" w:rsidRPr="00CE7D55" w:rsidRDefault="00112121" w:rsidP="004663E5">
            <w:pPr>
              <w:pStyle w:val="TableText"/>
            </w:pPr>
            <w:r w:rsidRPr="00CE7D55">
              <w:t>10.10.10.10</w:t>
            </w:r>
          </w:p>
        </w:tc>
        <w:tc>
          <w:tcPr>
            <w:tcW w:w="2430" w:type="dxa"/>
            <w:vAlign w:val="center"/>
          </w:tcPr>
          <w:p w14:paraId="12DFF372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  <w:tr w:rsidR="00112121" w:rsidRPr="00CE7D55" w14:paraId="5118F7F9" w14:textId="77777777" w:rsidTr="00171BD6">
        <w:trPr>
          <w:cantSplit/>
          <w:jc w:val="center"/>
        </w:trPr>
        <w:tc>
          <w:tcPr>
            <w:tcW w:w="2427" w:type="dxa"/>
            <w:vAlign w:val="center"/>
          </w:tcPr>
          <w:p w14:paraId="56C7E5AC" w14:textId="77777777" w:rsidR="00112121" w:rsidRPr="00CE7D55" w:rsidRDefault="00112121" w:rsidP="004663E5">
            <w:pPr>
              <w:pStyle w:val="TableText"/>
            </w:pPr>
            <w:r w:rsidRPr="00CE7D55">
              <w:t>PC2</w:t>
            </w:r>
          </w:p>
        </w:tc>
        <w:tc>
          <w:tcPr>
            <w:tcW w:w="2430" w:type="dxa"/>
            <w:vAlign w:val="center"/>
          </w:tcPr>
          <w:p w14:paraId="4DC2CA94" w14:textId="77777777" w:rsidR="00112121" w:rsidRPr="00CE7D55" w:rsidRDefault="00112121" w:rsidP="004663E5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14:paraId="44E27A77" w14:textId="77777777" w:rsidR="00112121" w:rsidRPr="00CE7D55" w:rsidRDefault="00112121" w:rsidP="004663E5">
            <w:pPr>
              <w:pStyle w:val="TableText"/>
            </w:pPr>
            <w:r w:rsidRPr="00CE7D55">
              <w:t>10.10.10.11</w:t>
            </w:r>
          </w:p>
        </w:tc>
        <w:tc>
          <w:tcPr>
            <w:tcW w:w="2430" w:type="dxa"/>
            <w:vAlign w:val="center"/>
          </w:tcPr>
          <w:p w14:paraId="3F80F3E2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  <w:tr w:rsidR="00112121" w:rsidRPr="00CE7D55" w14:paraId="7860A7D1" w14:textId="77777777" w:rsidTr="00171BD6">
        <w:trPr>
          <w:cantSplit/>
          <w:jc w:val="center"/>
        </w:trPr>
        <w:tc>
          <w:tcPr>
            <w:tcW w:w="2427" w:type="dxa"/>
            <w:vAlign w:val="center"/>
          </w:tcPr>
          <w:p w14:paraId="45EDE140" w14:textId="77777777" w:rsidR="00112121" w:rsidRPr="00CE7D55" w:rsidRDefault="00112121" w:rsidP="004663E5">
            <w:pPr>
              <w:pStyle w:val="TableText"/>
            </w:pPr>
            <w:r w:rsidRPr="00CE7D55">
              <w:t>Rogue Laptop</w:t>
            </w:r>
          </w:p>
        </w:tc>
        <w:tc>
          <w:tcPr>
            <w:tcW w:w="2430" w:type="dxa"/>
            <w:vAlign w:val="center"/>
          </w:tcPr>
          <w:p w14:paraId="51E72D44" w14:textId="77777777" w:rsidR="00112121" w:rsidRPr="00CE7D55" w:rsidRDefault="00112121" w:rsidP="004663E5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14:paraId="2CC05B74" w14:textId="77777777" w:rsidR="00112121" w:rsidRPr="00CE7D55" w:rsidRDefault="00112121" w:rsidP="004663E5">
            <w:pPr>
              <w:pStyle w:val="TableText"/>
            </w:pPr>
            <w:r w:rsidRPr="00CE7D55">
              <w:t>10.10.10.12</w:t>
            </w:r>
          </w:p>
        </w:tc>
        <w:tc>
          <w:tcPr>
            <w:tcW w:w="2430" w:type="dxa"/>
            <w:vAlign w:val="center"/>
          </w:tcPr>
          <w:p w14:paraId="6A812B22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</w:tbl>
    <w:p w14:paraId="318A3DA9" w14:textId="77777777" w:rsidR="00171BD6" w:rsidRDefault="00171BD6" w:rsidP="00171BD6">
      <w:pPr>
        <w:pStyle w:val="ConfigWindow"/>
      </w:pPr>
      <w:r>
        <w:t>Blank Line - no additional information</w:t>
      </w:r>
    </w:p>
    <w:p w14:paraId="2F12EF6B" w14:textId="77777777" w:rsidR="00112121" w:rsidRPr="006E6581" w:rsidRDefault="00112121" w:rsidP="00112121">
      <w:pPr>
        <w:pStyle w:val="Heading1"/>
        <w:numPr>
          <w:ilvl w:val="0"/>
          <w:numId w:val="3"/>
        </w:numPr>
      </w:pPr>
      <w:r w:rsidRPr="00BB73FF">
        <w:t>Objective</w:t>
      </w:r>
    </w:p>
    <w:p w14:paraId="0477A455" w14:textId="77777777" w:rsidR="00112121" w:rsidRDefault="00112121" w:rsidP="00112121">
      <w:pPr>
        <w:pStyle w:val="BodyTextL25Bold"/>
      </w:pPr>
      <w:r>
        <w:t>Part 1: Configure Port Security</w:t>
      </w:r>
    </w:p>
    <w:p w14:paraId="7CE7F6CA" w14:textId="77777777" w:rsidR="00112121" w:rsidRPr="004C0909" w:rsidRDefault="00112121" w:rsidP="00112121">
      <w:pPr>
        <w:pStyle w:val="BodyTextL25Bold"/>
      </w:pPr>
      <w:r>
        <w:t>Part 2: Verify Port Security</w:t>
      </w:r>
    </w:p>
    <w:p w14:paraId="69F3A023" w14:textId="77777777" w:rsidR="00112121" w:rsidRPr="00C07FD9" w:rsidRDefault="00112121" w:rsidP="00112121">
      <w:pPr>
        <w:pStyle w:val="Heading1"/>
        <w:numPr>
          <w:ilvl w:val="0"/>
          <w:numId w:val="3"/>
        </w:numPr>
      </w:pPr>
      <w:r>
        <w:t>Background</w:t>
      </w:r>
    </w:p>
    <w:p w14:paraId="42534930" w14:textId="77777777" w:rsidR="00112121" w:rsidRDefault="00112121" w:rsidP="00112121">
      <w:pPr>
        <w:pStyle w:val="BodyTextL25"/>
      </w:pPr>
      <w:r>
        <w:t xml:space="preserve">In this activity, you will configure and verify port security on a switch. Port security </w:t>
      </w:r>
      <w:r w:rsidRPr="00DF5080">
        <w:t>allows you to restrict a port</w:t>
      </w:r>
      <w:r>
        <w:t>’</w:t>
      </w:r>
      <w:r w:rsidRPr="00DF5080">
        <w:t>s ingress traffic by limiting the MAC addresses that are allowed to send traffic into the port.</w:t>
      </w:r>
    </w:p>
    <w:p w14:paraId="102B948D" w14:textId="77777777" w:rsidR="00112121" w:rsidRDefault="00112121" w:rsidP="00112121">
      <w:pPr>
        <w:pStyle w:val="Heading2"/>
      </w:pPr>
      <w:r>
        <w:t>Configure Port Security</w:t>
      </w:r>
    </w:p>
    <w:p w14:paraId="72EE9E17" w14:textId="77777777" w:rsidR="00112121" w:rsidRDefault="00112121" w:rsidP="006B05FB">
      <w:pPr>
        <w:pStyle w:val="SubStepAlpha"/>
        <w:spacing w:after="0"/>
      </w:pPr>
      <w:r>
        <w:t xml:space="preserve">Access the command line for </w:t>
      </w:r>
      <w:r>
        <w:rPr>
          <w:b/>
        </w:rPr>
        <w:t xml:space="preserve">S1 </w:t>
      </w:r>
      <w:r>
        <w:t>and enable port security on Fast Ethernet ports 0/1 and 0/2.</w:t>
      </w:r>
    </w:p>
    <w:p w14:paraId="4733D363" w14:textId="77777777" w:rsidR="00E55CEF" w:rsidRDefault="00E55CEF" w:rsidP="00E55CEF">
      <w:pPr>
        <w:pStyle w:val="ConfigWindow"/>
      </w:pPr>
      <w:r>
        <w:t>Open Configuration Window</w:t>
      </w:r>
    </w:p>
    <w:p w14:paraId="2A4160B2" w14:textId="77777777" w:rsidR="00112121" w:rsidRDefault="00112121" w:rsidP="00D91680">
      <w:pPr>
        <w:pStyle w:val="CMD"/>
        <w:spacing w:before="0"/>
        <w:rPr>
          <w:b/>
        </w:rPr>
      </w:pPr>
      <w:r>
        <w:t xml:space="preserve">S1(config)# </w:t>
      </w:r>
      <w:r w:rsidRPr="00390B7D">
        <w:rPr>
          <w:b/>
        </w:rPr>
        <w:t>interface</w:t>
      </w:r>
      <w:r>
        <w:t xml:space="preserve"> </w:t>
      </w:r>
      <w:r w:rsidRPr="00390B7D">
        <w:rPr>
          <w:b/>
        </w:rPr>
        <w:t>range</w:t>
      </w:r>
      <w:r>
        <w:t xml:space="preserve"> </w:t>
      </w:r>
      <w:r w:rsidR="00EF728D">
        <w:rPr>
          <w:b/>
        </w:rPr>
        <w:t>f</w:t>
      </w:r>
      <w:r w:rsidRPr="00390B7D">
        <w:rPr>
          <w:b/>
        </w:rPr>
        <w:t>0</w:t>
      </w:r>
      <w:r>
        <w:rPr>
          <w:b/>
        </w:rPr>
        <w:t>/1 – 2</w:t>
      </w:r>
    </w:p>
    <w:p w14:paraId="29275D70" w14:textId="77777777" w:rsidR="00112121" w:rsidRPr="0025065C" w:rsidRDefault="00112121" w:rsidP="00112121">
      <w:pPr>
        <w:pStyle w:val="CMD"/>
        <w:rPr>
          <w:b/>
        </w:rPr>
      </w:pPr>
      <w:r>
        <w:t xml:space="preserve">S1(config-if-range)# </w:t>
      </w:r>
      <w:r>
        <w:rPr>
          <w:b/>
        </w:rPr>
        <w:t>switchport port-security</w:t>
      </w:r>
    </w:p>
    <w:p w14:paraId="6638642E" w14:textId="77777777" w:rsidR="00112121" w:rsidRDefault="00112121" w:rsidP="00112121">
      <w:pPr>
        <w:pStyle w:val="SubStepAlpha"/>
      </w:pPr>
      <w:r>
        <w:t>Set the maximum so that only one device can access the Fast Ethernet ports 0/1 and 0/2.</w:t>
      </w:r>
    </w:p>
    <w:p w14:paraId="1C683864" w14:textId="77777777" w:rsidR="00112121" w:rsidRPr="0025065C" w:rsidRDefault="00112121" w:rsidP="00112121">
      <w:pPr>
        <w:pStyle w:val="CMD"/>
      </w:pPr>
      <w:r w:rsidRPr="0025065C">
        <w:t xml:space="preserve">S1(config-if-range)# </w:t>
      </w:r>
      <w:r w:rsidRPr="0025065C">
        <w:rPr>
          <w:b/>
        </w:rPr>
        <w:t>switchport port-security maximum 1</w:t>
      </w:r>
    </w:p>
    <w:p w14:paraId="65481B95" w14:textId="77777777" w:rsidR="00112121" w:rsidRDefault="00112121" w:rsidP="00112121">
      <w:pPr>
        <w:pStyle w:val="SubStepAlpha"/>
      </w:pPr>
      <w:r>
        <w:t xml:space="preserve">Secure the ports so that the MAC address of a device is dynamically learned and added to the running configuration. </w:t>
      </w:r>
    </w:p>
    <w:p w14:paraId="1A57195E" w14:textId="77777777" w:rsidR="00112121" w:rsidRPr="00361CF2" w:rsidRDefault="00112121" w:rsidP="00112121">
      <w:pPr>
        <w:pStyle w:val="CMD"/>
      </w:pPr>
      <w:r w:rsidRPr="007F2269">
        <w:t>S1(config-if-range)#</w:t>
      </w:r>
      <w:r w:rsidRPr="007F2269">
        <w:rPr>
          <w:b/>
        </w:rPr>
        <w:t xml:space="preserve"> switchport port-security mac-address sticky</w:t>
      </w:r>
    </w:p>
    <w:p w14:paraId="1A74F6C1" w14:textId="77777777" w:rsidR="00112121" w:rsidRDefault="00112121" w:rsidP="00112121">
      <w:pPr>
        <w:pStyle w:val="SubStepAlpha"/>
      </w:pPr>
      <w:r>
        <w:t>Set the violation mode so that the Fast Ethernet ports 0/1 and 0/2 are not disabled when a violation occurs, but a notification of the security violation is generated and packets from the unknown source are dropped.</w:t>
      </w:r>
    </w:p>
    <w:p w14:paraId="142B0828" w14:textId="77777777" w:rsidR="00112121" w:rsidRPr="00361CF2" w:rsidRDefault="00112121" w:rsidP="00112121">
      <w:pPr>
        <w:pStyle w:val="CMD"/>
      </w:pPr>
      <w:r w:rsidRPr="007F2269">
        <w:t>S1(config-if-range)#</w:t>
      </w:r>
      <w:r w:rsidRPr="007F2269">
        <w:rPr>
          <w:b/>
        </w:rPr>
        <w:t xml:space="preserve"> switchport port-security violation restrict</w:t>
      </w:r>
    </w:p>
    <w:p w14:paraId="51E4A94B" w14:textId="77777777" w:rsidR="00112121" w:rsidRPr="00FB0BF3" w:rsidRDefault="00112121" w:rsidP="00112121">
      <w:pPr>
        <w:pStyle w:val="SubStepAlpha"/>
      </w:pPr>
      <w:r>
        <w:rPr>
          <w:shd w:val="clear" w:color="auto" w:fill="FFFFFF"/>
        </w:rPr>
        <w:t xml:space="preserve">Disable all the remaining unused ports. Use the </w:t>
      </w:r>
      <w:r>
        <w:rPr>
          <w:b/>
          <w:shd w:val="clear" w:color="auto" w:fill="FFFFFF"/>
        </w:rPr>
        <w:t xml:space="preserve">range </w:t>
      </w:r>
      <w:r>
        <w:rPr>
          <w:shd w:val="clear" w:color="auto" w:fill="FFFFFF"/>
        </w:rPr>
        <w:t>keyword to apply this configuration to all the ports simultaneously.</w:t>
      </w:r>
    </w:p>
    <w:p w14:paraId="4C3F7604" w14:textId="1E998FC4" w:rsidR="00112121" w:rsidRPr="00361CF2" w:rsidRDefault="00112121" w:rsidP="00112121">
      <w:pPr>
        <w:pStyle w:val="CMD"/>
      </w:pPr>
      <w:r w:rsidRPr="007F2269">
        <w:t>S1(config-if-range)#</w:t>
      </w:r>
      <w:r w:rsidRPr="007F2269">
        <w:rPr>
          <w:b/>
        </w:rPr>
        <w:t xml:space="preserve"> interface range f0/3 - 24, g0/1 - 2</w:t>
      </w:r>
    </w:p>
    <w:p w14:paraId="399F5424" w14:textId="77777777" w:rsidR="00112121" w:rsidRPr="00361CF2" w:rsidRDefault="00112121" w:rsidP="00112121">
      <w:pPr>
        <w:pStyle w:val="CMD"/>
      </w:pPr>
      <w:r w:rsidRPr="007F2269">
        <w:t>S1(config-if-range)#</w:t>
      </w:r>
      <w:r w:rsidRPr="007F2269">
        <w:rPr>
          <w:b/>
        </w:rPr>
        <w:t xml:space="preserve"> shutdown</w:t>
      </w:r>
    </w:p>
    <w:p w14:paraId="306BB701" w14:textId="77777777" w:rsidR="00112121" w:rsidRDefault="00112121" w:rsidP="00112121">
      <w:pPr>
        <w:pStyle w:val="Heading2"/>
      </w:pPr>
      <w:r>
        <w:t>Verify Port Security</w:t>
      </w:r>
    </w:p>
    <w:p w14:paraId="2F58779B" w14:textId="77777777" w:rsidR="00112121" w:rsidRDefault="00112121" w:rsidP="00112121">
      <w:pPr>
        <w:pStyle w:val="SubStepAlpha"/>
      </w:pPr>
      <w:r>
        <w:t xml:space="preserve">From </w:t>
      </w:r>
      <w:r w:rsidRPr="001F6069">
        <w:rPr>
          <w:b/>
        </w:rPr>
        <w:t>PC1</w:t>
      </w:r>
      <w:r>
        <w:t xml:space="preserve">, ping </w:t>
      </w:r>
      <w:r w:rsidRPr="001F6069">
        <w:rPr>
          <w:b/>
        </w:rPr>
        <w:t>PC2</w:t>
      </w:r>
      <w:r>
        <w:t xml:space="preserve">. </w:t>
      </w:r>
    </w:p>
    <w:p w14:paraId="6FF151C4" w14:textId="77777777" w:rsidR="00112121" w:rsidRDefault="00112121" w:rsidP="00112121">
      <w:pPr>
        <w:pStyle w:val="SubStepAlpha"/>
      </w:pPr>
      <w:r>
        <w:t xml:space="preserve">Verify that port security is enabled and the MAC addresses of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>
        <w:t xml:space="preserve"> were added to the running configuration. </w:t>
      </w:r>
    </w:p>
    <w:p w14:paraId="17DAD1F4" w14:textId="77777777" w:rsidR="00112121" w:rsidRPr="00361CF2" w:rsidRDefault="00112121" w:rsidP="00112121">
      <w:pPr>
        <w:pStyle w:val="CMD"/>
      </w:pPr>
      <w:r w:rsidRPr="007F2269">
        <w:t xml:space="preserve">S1# </w:t>
      </w:r>
      <w:r w:rsidRPr="007F2269">
        <w:rPr>
          <w:b/>
        </w:rPr>
        <w:t>show run | begin interface</w:t>
      </w:r>
    </w:p>
    <w:p w14:paraId="40B539F5" w14:textId="77777777" w:rsidR="00112121" w:rsidRDefault="00112121" w:rsidP="00112121">
      <w:pPr>
        <w:pStyle w:val="SubStepAlpha"/>
      </w:pPr>
      <w:r>
        <w:lastRenderedPageBreak/>
        <w:t>Use port-security show commands to display configuration information.</w:t>
      </w:r>
    </w:p>
    <w:p w14:paraId="037D4E50" w14:textId="77777777" w:rsidR="00112121" w:rsidRPr="00361CF2" w:rsidRDefault="00112121" w:rsidP="00112121">
      <w:pPr>
        <w:pStyle w:val="CMD"/>
      </w:pPr>
      <w:r w:rsidRPr="007F2269">
        <w:t>S1#</w:t>
      </w:r>
      <w:r w:rsidRPr="007F2269">
        <w:rPr>
          <w:b/>
        </w:rPr>
        <w:t xml:space="preserve"> show port-security</w:t>
      </w:r>
    </w:p>
    <w:p w14:paraId="79321286" w14:textId="77777777" w:rsidR="00112121" w:rsidRPr="00361CF2" w:rsidRDefault="00112121" w:rsidP="00112121">
      <w:pPr>
        <w:pStyle w:val="CMD"/>
      </w:pPr>
      <w:r w:rsidRPr="007F2269">
        <w:t>S1#</w:t>
      </w:r>
      <w:r w:rsidRPr="007F2269">
        <w:rPr>
          <w:b/>
        </w:rPr>
        <w:t xml:space="preserve"> show port-security address</w:t>
      </w:r>
    </w:p>
    <w:p w14:paraId="10FD991E" w14:textId="77777777" w:rsidR="00112121" w:rsidRDefault="00112121" w:rsidP="00112121">
      <w:pPr>
        <w:pStyle w:val="SubStepAlpha"/>
      </w:pPr>
      <w:r w:rsidRPr="0059440A">
        <w:t xml:space="preserve">Attach </w:t>
      </w:r>
      <w:r w:rsidRPr="00FB0BF3">
        <w:rPr>
          <w:b/>
        </w:rPr>
        <w:t>Rogue Laptop</w:t>
      </w:r>
      <w:r w:rsidRPr="0059440A">
        <w:t xml:space="preserve"> to an</w:t>
      </w:r>
      <w:r>
        <w:t>y</w:t>
      </w:r>
      <w:r w:rsidRPr="0059440A">
        <w:t xml:space="preserve"> unused </w:t>
      </w:r>
      <w:r>
        <w:t>switch port and notice that the link lights are red.</w:t>
      </w:r>
    </w:p>
    <w:p w14:paraId="6BE7BFE1" w14:textId="77777777" w:rsidR="00112121" w:rsidRPr="0059440A" w:rsidRDefault="00112121" w:rsidP="00112121">
      <w:pPr>
        <w:pStyle w:val="SubStepAlpha"/>
      </w:pPr>
      <w:r>
        <w:t>Enable the port and</w:t>
      </w:r>
      <w:r w:rsidRPr="0059440A">
        <w:t xml:space="preserve"> </w:t>
      </w:r>
      <w:r>
        <w:t xml:space="preserve">verify that </w:t>
      </w:r>
      <w:r>
        <w:rPr>
          <w:b/>
        </w:rPr>
        <w:t xml:space="preserve">Rogue Laptop </w:t>
      </w:r>
      <w:r>
        <w:t xml:space="preserve">can ping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 w:rsidRPr="0059440A">
        <w:t xml:space="preserve">. </w:t>
      </w:r>
      <w:r>
        <w:t xml:space="preserve">After verification, shut down the port connected to </w:t>
      </w:r>
      <w:r>
        <w:rPr>
          <w:b/>
        </w:rPr>
        <w:t>Rogue Laptop.</w:t>
      </w:r>
    </w:p>
    <w:p w14:paraId="34B90C7B" w14:textId="77777777" w:rsidR="00112121" w:rsidRDefault="00112121" w:rsidP="00112121">
      <w:pPr>
        <w:pStyle w:val="SubStepAlpha"/>
      </w:pPr>
      <w:r>
        <w:t xml:space="preserve">Disconnect </w:t>
      </w:r>
      <w:r w:rsidRPr="00FB0BF3">
        <w:rPr>
          <w:b/>
        </w:rPr>
        <w:t>PC2</w:t>
      </w:r>
      <w:r>
        <w:t xml:space="preserve"> and connect </w:t>
      </w:r>
      <w:r>
        <w:rPr>
          <w:b/>
        </w:rPr>
        <w:t>Rogue Laptop</w:t>
      </w:r>
      <w:r>
        <w:t xml:space="preserve"> to F0/2, which is the port to which PC2 was originally connected. Verify that </w:t>
      </w:r>
      <w:r>
        <w:rPr>
          <w:b/>
        </w:rPr>
        <w:t xml:space="preserve">Rogue Laptop </w:t>
      </w:r>
      <w:r>
        <w:t xml:space="preserve">is unable to ping </w:t>
      </w:r>
      <w:r w:rsidRPr="00FB0BF3">
        <w:rPr>
          <w:b/>
        </w:rPr>
        <w:t>PC1</w:t>
      </w:r>
      <w:r>
        <w:t>.</w:t>
      </w:r>
    </w:p>
    <w:p w14:paraId="3A209A55" w14:textId="77777777" w:rsidR="00112121" w:rsidRDefault="00112121" w:rsidP="00112121">
      <w:pPr>
        <w:pStyle w:val="SubStepAlpha"/>
      </w:pPr>
      <w:r>
        <w:t xml:space="preserve">Display the port security violations for the port to which </w:t>
      </w:r>
      <w:r>
        <w:rPr>
          <w:b/>
        </w:rPr>
        <w:t xml:space="preserve">Rogue Laptop </w:t>
      </w:r>
      <w:r>
        <w:t>is connected.</w:t>
      </w:r>
    </w:p>
    <w:p w14:paraId="0FCD8BF1" w14:textId="77777777" w:rsidR="00112121" w:rsidRDefault="00112121" w:rsidP="00112121">
      <w:pPr>
        <w:pStyle w:val="CMD"/>
        <w:rPr>
          <w:b/>
        </w:rPr>
      </w:pPr>
      <w:r w:rsidRPr="00A52884">
        <w:t xml:space="preserve">S1# </w:t>
      </w:r>
      <w:r>
        <w:rPr>
          <w:b/>
        </w:rPr>
        <w:t>show port-security interface f</w:t>
      </w:r>
      <w:r w:rsidRPr="00A52884">
        <w:rPr>
          <w:b/>
        </w:rPr>
        <w:t>0/2</w:t>
      </w:r>
    </w:p>
    <w:p w14:paraId="5B7E66F4" w14:textId="77777777" w:rsidR="00E55CEF" w:rsidRDefault="00E55CEF" w:rsidP="00E55CEF">
      <w:pPr>
        <w:pStyle w:val="ConfigWindow"/>
        <w:rPr>
          <w:b/>
        </w:rPr>
      </w:pPr>
      <w:r>
        <w:t>Close Configuration Window</w:t>
      </w:r>
    </w:p>
    <w:p w14:paraId="1B4086A5" w14:textId="5BC7787C" w:rsidR="00112121" w:rsidRDefault="00112121" w:rsidP="00171BD6">
      <w:pPr>
        <w:pStyle w:val="ConfigWindow"/>
      </w:pPr>
      <w:r>
        <w:t>Question</w:t>
      </w:r>
    </w:p>
    <w:p w14:paraId="157A1FEA" w14:textId="77777777" w:rsidR="00112121" w:rsidRDefault="00112121" w:rsidP="00E55CEF">
      <w:pPr>
        <w:pStyle w:val="BodyTextL50"/>
        <w:spacing w:before="0"/>
      </w:pPr>
      <w:r>
        <w:t>How many violations have occurred?</w:t>
      </w:r>
    </w:p>
    <w:p w14:paraId="092721C9" w14:textId="54018040" w:rsidR="00112121" w:rsidRPr="00D20BD5" w:rsidRDefault="00112121" w:rsidP="00D20BD5">
      <w:pPr>
        <w:pStyle w:val="AnswerLineL50"/>
      </w:pPr>
      <w:r w:rsidRPr="00D20BD5">
        <w:t xml:space="preserve">Type </w:t>
      </w:r>
      <w:r w:rsidR="00822944">
        <w:rPr>
          <w:color w:val="00B0F0"/>
        </w:rPr>
        <w:t>1</w:t>
      </w:r>
      <w:r w:rsidRPr="00D20BD5">
        <w:t xml:space="preserve"> answers here.</w:t>
      </w:r>
    </w:p>
    <w:p w14:paraId="0A0F28DC" w14:textId="77777777" w:rsidR="00112121" w:rsidRDefault="00112121" w:rsidP="00112121">
      <w:pPr>
        <w:pStyle w:val="SubStepAlpha"/>
      </w:pPr>
      <w:r>
        <w:t xml:space="preserve">Disconnect </w:t>
      </w:r>
      <w:r w:rsidRPr="00FB0BF3">
        <w:rPr>
          <w:b/>
        </w:rPr>
        <w:t>Rouge Laptop</w:t>
      </w:r>
      <w:r>
        <w:t xml:space="preserve"> and reconnect </w:t>
      </w:r>
      <w:r w:rsidRPr="00FB0BF3">
        <w:rPr>
          <w:b/>
        </w:rPr>
        <w:t>PC2</w:t>
      </w:r>
      <w:r>
        <w:t xml:space="preserve">. Verify </w:t>
      </w:r>
      <w:r>
        <w:rPr>
          <w:b/>
        </w:rPr>
        <w:t xml:space="preserve">PC2 </w:t>
      </w:r>
      <w:r>
        <w:t xml:space="preserve">can ping </w:t>
      </w:r>
      <w:r w:rsidRPr="00FB0BF3">
        <w:rPr>
          <w:b/>
        </w:rPr>
        <w:t>PC1</w:t>
      </w:r>
      <w:r>
        <w:t>.</w:t>
      </w:r>
    </w:p>
    <w:p w14:paraId="029F3832" w14:textId="0E6621CA" w:rsidR="00112121" w:rsidRDefault="00112121" w:rsidP="00171BD6">
      <w:pPr>
        <w:pStyle w:val="ConfigWindow"/>
      </w:pPr>
      <w:r>
        <w:t>Question</w:t>
      </w:r>
    </w:p>
    <w:p w14:paraId="313B9973" w14:textId="4ABB2FB8" w:rsidR="00112121" w:rsidRPr="00822944" w:rsidRDefault="00112121" w:rsidP="00E55CEF">
      <w:pPr>
        <w:pStyle w:val="BodyTextL50"/>
        <w:spacing w:before="0"/>
        <w:rPr>
          <w:color w:val="00B0F0"/>
        </w:rPr>
      </w:pPr>
      <w:r>
        <w:t xml:space="preserve">Why is </w:t>
      </w:r>
      <w:r w:rsidRPr="001F6069">
        <w:rPr>
          <w:b/>
        </w:rPr>
        <w:t>PC2</w:t>
      </w:r>
      <w:r>
        <w:t xml:space="preserve"> able to ping </w:t>
      </w:r>
      <w:r w:rsidRPr="001F6069">
        <w:rPr>
          <w:b/>
        </w:rPr>
        <w:t>PC1</w:t>
      </w:r>
      <w:r>
        <w:t xml:space="preserve">, but the </w:t>
      </w:r>
      <w:r w:rsidRPr="001F6069">
        <w:rPr>
          <w:b/>
        </w:rPr>
        <w:t>Rouge Laptop</w:t>
      </w:r>
      <w:r>
        <w:t xml:space="preserve"> is not?</w:t>
      </w:r>
      <w:r w:rsidR="00822944">
        <w:t xml:space="preserve"> </w:t>
      </w:r>
      <w:r w:rsidR="00822944">
        <w:rPr>
          <w:color w:val="00B0F0"/>
        </w:rPr>
        <w:t>Because it is not the mac address that was already learned on the port.</w:t>
      </w:r>
    </w:p>
    <w:p w14:paraId="567AAEF7" w14:textId="77777777" w:rsidR="00112121" w:rsidRPr="00D20BD5" w:rsidRDefault="00112121" w:rsidP="00D20BD5">
      <w:pPr>
        <w:pStyle w:val="AnswerLineL50"/>
      </w:pPr>
      <w:r w:rsidRPr="00D20BD5">
        <w:t>Type your answers here.</w:t>
      </w:r>
    </w:p>
    <w:p w14:paraId="56A9282D" w14:textId="3E4A1037" w:rsidR="000E4787" w:rsidRPr="000E4787" w:rsidRDefault="000E4787" w:rsidP="000E4787">
      <w:pPr>
        <w:pStyle w:val="ConfigWindow"/>
      </w:pPr>
      <w:r>
        <w:lastRenderedPageBreak/>
        <w:t>End of Document</w:t>
      </w:r>
      <w:r w:rsidR="00445311" w:rsidRPr="00445311">
        <w:rPr>
          <w:noProof/>
        </w:rPr>
        <w:t xml:space="preserve"> </w:t>
      </w:r>
      <w:r w:rsidR="00445311" w:rsidRPr="00445311">
        <w:drawing>
          <wp:inline distT="0" distB="0" distL="0" distR="0" wp14:anchorId="2DF4B86A" wp14:editId="74F4AB09">
            <wp:extent cx="6400800" cy="5191125"/>
            <wp:effectExtent l="0" t="0" r="0" b="9525"/>
            <wp:docPr id="697040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409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787" w:rsidRPr="000E4787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72371" w14:textId="77777777" w:rsidR="00184E99" w:rsidRDefault="00184E99" w:rsidP="00710659">
      <w:pPr>
        <w:spacing w:after="0" w:line="240" w:lineRule="auto"/>
      </w:pPr>
      <w:r>
        <w:separator/>
      </w:r>
    </w:p>
    <w:p w14:paraId="2CD7661E" w14:textId="77777777" w:rsidR="00184E99" w:rsidRDefault="00184E99"/>
  </w:endnote>
  <w:endnote w:type="continuationSeparator" w:id="0">
    <w:p w14:paraId="54F10080" w14:textId="77777777" w:rsidR="00184E99" w:rsidRDefault="00184E99" w:rsidP="00710659">
      <w:pPr>
        <w:spacing w:after="0" w:line="240" w:lineRule="auto"/>
      </w:pPr>
      <w:r>
        <w:continuationSeparator/>
      </w:r>
    </w:p>
    <w:p w14:paraId="3CAD154D" w14:textId="77777777" w:rsidR="00184E99" w:rsidRDefault="00184E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F857A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0AAD4" w14:textId="38845D5F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E30673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22944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F1C9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F1C9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D9EBF" w14:textId="00BF88AC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E30673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22944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524E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524E5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29647" w14:textId="77777777" w:rsidR="00184E99" w:rsidRDefault="00184E99" w:rsidP="00710659">
      <w:pPr>
        <w:spacing w:after="0" w:line="240" w:lineRule="auto"/>
      </w:pPr>
      <w:r>
        <w:separator/>
      </w:r>
    </w:p>
    <w:p w14:paraId="6F5BD26B" w14:textId="77777777" w:rsidR="00184E99" w:rsidRDefault="00184E99"/>
  </w:footnote>
  <w:footnote w:type="continuationSeparator" w:id="0">
    <w:p w14:paraId="2A6A3935" w14:textId="77777777" w:rsidR="00184E99" w:rsidRDefault="00184E99" w:rsidP="00710659">
      <w:pPr>
        <w:spacing w:after="0" w:line="240" w:lineRule="auto"/>
      </w:pPr>
      <w:r>
        <w:continuationSeparator/>
      </w:r>
    </w:p>
    <w:p w14:paraId="4821663E" w14:textId="77777777" w:rsidR="00184E99" w:rsidRDefault="00184E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E6306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5349B6234F4D4DB3A2D2961DE366BCE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C7CB7BA" w14:textId="77777777" w:rsidR="00926CB2" w:rsidRDefault="00E30673" w:rsidP="008402F2">
        <w:pPr>
          <w:pStyle w:val="PageHead"/>
        </w:pPr>
        <w:r>
          <w:t>Packet Tracer - Implement Port Security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DC8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8613F07" wp14:editId="65BB9BF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BC0FE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103069184">
    <w:abstractNumId w:val="8"/>
  </w:num>
  <w:num w:numId="2" w16cid:durableId="1140733005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924994514">
    <w:abstractNumId w:val="4"/>
  </w:num>
  <w:num w:numId="4" w16cid:durableId="109906365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088502096">
    <w:abstractNumId w:val="5"/>
  </w:num>
  <w:num w:numId="6" w16cid:durableId="2035187285">
    <w:abstractNumId w:val="0"/>
  </w:num>
  <w:num w:numId="7" w16cid:durableId="1473521685">
    <w:abstractNumId w:val="2"/>
  </w:num>
  <w:num w:numId="8" w16cid:durableId="167727237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732505310">
    <w:abstractNumId w:val="5"/>
  </w:num>
  <w:num w:numId="10" w16cid:durableId="1925723014">
    <w:abstractNumId w:val="1"/>
  </w:num>
  <w:num w:numId="11" w16cid:durableId="1576011523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2" w16cid:durableId="1385720283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1910648759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8610329">
    <w:abstractNumId w:val="3"/>
  </w:num>
  <w:num w:numId="15" w16cid:durableId="1142696698">
    <w:abstractNumId w:val="9"/>
  </w:num>
  <w:num w:numId="16" w16cid:durableId="117684787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9217590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47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5501"/>
    <w:rsid w:val="000C6425"/>
    <w:rsid w:val="000C6E6E"/>
    <w:rsid w:val="000C7B7D"/>
    <w:rsid w:val="000D55B4"/>
    <w:rsid w:val="000E4787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121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1BD6"/>
    <w:rsid w:val="00172AFB"/>
    <w:rsid w:val="001772B8"/>
    <w:rsid w:val="00180FBF"/>
    <w:rsid w:val="001813C3"/>
    <w:rsid w:val="00182CF4"/>
    <w:rsid w:val="00184E99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3ECB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2901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1CF2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5311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3F83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2E14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C92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3108"/>
    <w:rsid w:val="00643A02"/>
    <w:rsid w:val="00644958"/>
    <w:rsid w:val="006513FB"/>
    <w:rsid w:val="0065547F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05FB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1485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1A32"/>
    <w:rsid w:val="0078405B"/>
    <w:rsid w:val="00786F58"/>
    <w:rsid w:val="00787CC1"/>
    <w:rsid w:val="00791D57"/>
    <w:rsid w:val="00792F4E"/>
    <w:rsid w:val="0079398D"/>
    <w:rsid w:val="00796C25"/>
    <w:rsid w:val="007A0150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0409"/>
    <w:rsid w:val="0082211C"/>
    <w:rsid w:val="00822944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4F19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0B6A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658B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71A9"/>
    <w:rsid w:val="00A30F8A"/>
    <w:rsid w:val="00A33890"/>
    <w:rsid w:val="00A34E7F"/>
    <w:rsid w:val="00A46F0A"/>
    <w:rsid w:val="00A46F25"/>
    <w:rsid w:val="00A47CC2"/>
    <w:rsid w:val="00A502BA"/>
    <w:rsid w:val="00A50322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55D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36B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1BA4"/>
    <w:rsid w:val="00CA2BB2"/>
    <w:rsid w:val="00CA73D5"/>
    <w:rsid w:val="00CB2FC9"/>
    <w:rsid w:val="00CB5068"/>
    <w:rsid w:val="00CB62E2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BD5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168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67E4"/>
    <w:rsid w:val="00E17FA5"/>
    <w:rsid w:val="00E21BFE"/>
    <w:rsid w:val="00E21C88"/>
    <w:rsid w:val="00E223AC"/>
    <w:rsid w:val="00E26930"/>
    <w:rsid w:val="00E27257"/>
    <w:rsid w:val="00E27F4F"/>
    <w:rsid w:val="00E30673"/>
    <w:rsid w:val="00E33C65"/>
    <w:rsid w:val="00E449D0"/>
    <w:rsid w:val="00E44A34"/>
    <w:rsid w:val="00E4506A"/>
    <w:rsid w:val="00E524E5"/>
    <w:rsid w:val="00E53F99"/>
    <w:rsid w:val="00E55CEF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97BAA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EF7070"/>
    <w:rsid w:val="00EF728D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25B13"/>
  <w15:docId w15:val="{0BBF1442-6685-4115-9BBB-9292E7DF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271A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A271A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A271A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A271A9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A271A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271A9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271A9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271A9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271A9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271A9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271A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271A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A271A9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271A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A271A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A271A9"/>
    <w:pPr>
      <w:ind w:left="720"/>
    </w:pPr>
  </w:style>
  <w:style w:type="paragraph" w:styleId="Header">
    <w:name w:val="header"/>
    <w:basedOn w:val="Normal"/>
    <w:link w:val="HeaderChar"/>
    <w:unhideWhenUsed/>
    <w:rsid w:val="00A271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271A9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A271A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A271A9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1A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271A9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A271A9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A271A9"/>
  </w:style>
  <w:style w:type="table" w:styleId="TableGrid">
    <w:name w:val="Table Grid"/>
    <w:basedOn w:val="TableNormal"/>
    <w:uiPriority w:val="59"/>
    <w:rsid w:val="00A271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A271A9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A271A9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A271A9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A271A9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271A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271A9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A271A9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A271A9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A271A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A271A9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A271A9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A271A9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271A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271A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A271A9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A271A9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A271A9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A271A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A271A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271A9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A271A9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271A9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A271A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A271A9"/>
    <w:rPr>
      <w:color w:val="EE0000"/>
    </w:rPr>
  </w:style>
  <w:style w:type="paragraph" w:customStyle="1" w:styleId="BodyTextL25Bold">
    <w:name w:val="Body Text L25 Bold"/>
    <w:basedOn w:val="BodyTextL25"/>
    <w:qFormat/>
    <w:rsid w:val="00A271A9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271A9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A271A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271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271A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1A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271A9"/>
    <w:rPr>
      <w:b/>
      <w:bCs/>
    </w:rPr>
  </w:style>
  <w:style w:type="paragraph" w:customStyle="1" w:styleId="ReflectionQ">
    <w:name w:val="Reflection Q"/>
    <w:basedOn w:val="BodyTextL25"/>
    <w:qFormat/>
    <w:rsid w:val="00A271A9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A271A9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A271A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A271A9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271A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A271A9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271A9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271A9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271A9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A271A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271A9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A271A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271A9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A271A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A271A9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A271A9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A271A9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A271A9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A271A9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A271A9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A271A9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A271A9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A271A9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A271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A271A9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A271A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A271A9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A271A9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A271A9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A271A9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A271A9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A271A9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A271A9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A271A9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A271A9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A271A9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A271A9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A271A9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A271A9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A271A9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A271A9"/>
    <w:rPr>
      <w:b/>
    </w:rPr>
  </w:style>
  <w:style w:type="character" w:customStyle="1" w:styleId="CMDChar">
    <w:name w:val="CMD Char"/>
    <w:basedOn w:val="DefaultParagraphFont"/>
    <w:link w:val="CMD"/>
    <w:rsid w:val="00A271A9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A271A9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271A9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271A9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A271A9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A271A9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A271A9"/>
    <w:rPr>
      <w:color w:val="EE0000"/>
    </w:rPr>
  </w:style>
  <w:style w:type="character" w:customStyle="1" w:styleId="CMDRedChar">
    <w:name w:val="CMD Red Char"/>
    <w:basedOn w:val="CMDChar"/>
    <w:link w:val="CMDRed"/>
    <w:rsid w:val="00A271A9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A271A9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A271A9"/>
    <w:rPr>
      <w:szCs w:val="22"/>
    </w:rPr>
  </w:style>
  <w:style w:type="character" w:customStyle="1" w:styleId="CMDOutputChar">
    <w:name w:val="CMD Output Char"/>
    <w:basedOn w:val="BodyTextL25Char"/>
    <w:link w:val="CMDOutput"/>
    <w:rsid w:val="00A271A9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A271A9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A271A9"/>
  </w:style>
  <w:style w:type="paragraph" w:customStyle="1" w:styleId="TableAnswer">
    <w:name w:val="Table Answer"/>
    <w:basedOn w:val="TableText"/>
    <w:qFormat/>
    <w:rsid w:val="00A271A9"/>
  </w:style>
  <w:style w:type="character" w:customStyle="1" w:styleId="Heading2Gray">
    <w:name w:val="Heading 2 Gray"/>
    <w:basedOn w:val="Heading2Char"/>
    <w:uiPriority w:val="1"/>
    <w:qFormat/>
    <w:rsid w:val="00A271A9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A271A9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A271A9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A271A9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A271A9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A271A9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A271A9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A271A9"/>
    <w:rPr>
      <w:rFonts w:ascii="Courier New" w:hAnsi="Courier New"/>
      <w:szCs w:val="22"/>
    </w:rPr>
  </w:style>
  <w:style w:type="paragraph" w:styleId="NormalWeb">
    <w:name w:val="Normal (Web)"/>
    <w:basedOn w:val="Normal"/>
    <w:uiPriority w:val="99"/>
    <w:semiHidden/>
    <w:unhideWhenUsed/>
    <w:rsid w:val="00171B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A50322"/>
    <w:rPr>
      <w:rFonts w:asciiTheme="minorHAnsi" w:eastAsiaTheme="minorEastAsia" w:hAnsiTheme="minorHAnsi" w:cstheme="minorBidi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v7.0\CCNA2\en\7.0\Activities\ILM\ILM-SRWE-DL%20-%207.02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49B6234F4D4DB3A2D2961DE366B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E0753-81EC-4D24-9605-D68BE5F60893}"/>
      </w:docPartPr>
      <w:docPartBody>
        <w:p w:rsidR="00062266" w:rsidRDefault="00442E0A">
          <w:pPr>
            <w:pStyle w:val="5349B6234F4D4DB3A2D2961DE366BCE3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E0A"/>
    <w:rsid w:val="0003655C"/>
    <w:rsid w:val="00062266"/>
    <w:rsid w:val="00162A56"/>
    <w:rsid w:val="00442E0A"/>
    <w:rsid w:val="004C0862"/>
    <w:rsid w:val="004E0856"/>
    <w:rsid w:val="008F2254"/>
    <w:rsid w:val="00983FC5"/>
    <w:rsid w:val="00A02A7B"/>
    <w:rsid w:val="00D011C0"/>
    <w:rsid w:val="00D01A94"/>
    <w:rsid w:val="00D152EC"/>
    <w:rsid w:val="00DD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49B6234F4D4DB3A2D2961DE366BCE3">
    <w:name w:val="5349B6234F4D4DB3A2D2961DE366BC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23078-80D3-430C-BA9C-337EC0C8F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2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Port Security</vt:lpstr>
    </vt:vector>
  </TitlesOfParts>
  <Company>Cisco Systems, Inc.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Port Security</dc:title>
  <dc:creator>SP</dc:creator>
  <dc:description>2013</dc:description>
  <cp:lastModifiedBy>Andrew Koenig</cp:lastModifiedBy>
  <cp:revision>2</cp:revision>
  <dcterms:created xsi:type="dcterms:W3CDTF">2023-10-06T19:16:00Z</dcterms:created>
  <dcterms:modified xsi:type="dcterms:W3CDTF">2023-10-06T19:16:00Z</dcterms:modified>
</cp:coreProperties>
</file>
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5FAB" w14:textId="0827D215" w:rsidR="00C4766A" w:rsidRPr="00254320" w:rsidRDefault="00C4766A" w:rsidP="00C4766A">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D90167">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8.7.4</w:t>
      </w:r>
      <w:r w:rsidRPr="000917D5">
        <w:rPr>
          <w:rFonts w:ascii="Times New Roman" w:hAnsi="Times New Roman" w:cs="Times New Roman"/>
          <w:b/>
          <w:sz w:val="28"/>
        </w:rPr>
        <w:t xml:space="preserve">               </w:t>
      </w:r>
    </w:p>
    <w:p w14:paraId="68450E57" w14:textId="77777777" w:rsidR="00C4766A" w:rsidRPr="00254320" w:rsidRDefault="00C4766A" w:rsidP="00C4766A">
      <w:pPr>
        <w:jc w:val="center"/>
        <w:rPr>
          <w:rFonts w:ascii="Times New Roman" w:hAnsi="Times New Roman"/>
          <w:u w:val="single"/>
        </w:rPr>
      </w:pPr>
    </w:p>
    <w:p w14:paraId="3C441D09" w14:textId="77777777" w:rsidR="00C4766A" w:rsidRPr="00F5542D" w:rsidRDefault="00C4766A" w:rsidP="00C4766A">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1C1ABEA9" w14:textId="77777777" w:rsidR="00C4766A" w:rsidRDefault="00C4766A" w:rsidP="00C4766A">
      <w:pPr>
        <w:pStyle w:val="NoSpacing"/>
        <w:ind w:left="2880" w:firstLine="720"/>
        <w:rPr>
          <w:rFonts w:ascii="Times New Roman" w:hAnsi="Times New Roman" w:cs="Times New Roman"/>
          <w:b/>
          <w:i/>
          <w:u w:val="single"/>
        </w:rPr>
      </w:pPr>
    </w:p>
    <w:p w14:paraId="49110B72" w14:textId="77777777" w:rsidR="00C4766A" w:rsidRPr="00254320" w:rsidRDefault="00C4766A" w:rsidP="00C4766A">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2DF0FB24" w14:textId="77777777" w:rsidR="00C4766A" w:rsidRPr="00254320" w:rsidRDefault="00C4766A" w:rsidP="00C4766A">
      <w:pPr>
        <w:pStyle w:val="NoSpacing"/>
        <w:rPr>
          <w:rFonts w:ascii="Times New Roman" w:hAnsi="Times New Roman" w:cs="Times New Roman"/>
        </w:rPr>
      </w:pPr>
    </w:p>
    <w:p w14:paraId="10DF6F0B" w14:textId="77777777" w:rsidR="00C4766A" w:rsidRPr="00254320" w:rsidRDefault="00C4766A" w:rsidP="00C4766A">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66B3C01A" w14:textId="77777777" w:rsidR="00C4766A" w:rsidRPr="00254320" w:rsidRDefault="00C4766A" w:rsidP="00C4766A">
      <w:pPr>
        <w:pStyle w:val="NoSpacing"/>
        <w:rPr>
          <w:rFonts w:ascii="Times New Roman" w:hAnsi="Times New Roman" w:cs="Times New Roman"/>
        </w:rPr>
      </w:pPr>
    </w:p>
    <w:p w14:paraId="18DD8DC0" w14:textId="16D15A92" w:rsidR="00C4766A" w:rsidRPr="00A30C83" w:rsidRDefault="00A30C83" w:rsidP="00C4766A">
      <w:pPr>
        <w:pStyle w:val="NoSpacing"/>
        <w:rPr>
          <w:rFonts w:ascii="Times New Roman" w:hAnsi="Times New Roman" w:cs="Times New Roman"/>
          <w:color w:val="00B0F0"/>
        </w:rPr>
      </w:pPr>
      <w:r>
        <w:rPr>
          <w:rFonts w:ascii="Times New Roman" w:hAnsi="Times New Roman" w:cs="Times New Roman"/>
          <w:color w:val="00B0F0"/>
        </w:rPr>
        <w:t xml:space="preserve">I configured ipv6 </w:t>
      </w:r>
      <w:proofErr w:type="spellStart"/>
      <w:r>
        <w:rPr>
          <w:rFonts w:ascii="Times New Roman" w:hAnsi="Times New Roman" w:cs="Times New Roman"/>
          <w:color w:val="00B0F0"/>
        </w:rPr>
        <w:t>acls</w:t>
      </w:r>
      <w:proofErr w:type="spellEnd"/>
      <w:r>
        <w:rPr>
          <w:rFonts w:ascii="Times New Roman" w:hAnsi="Times New Roman" w:cs="Times New Roman"/>
          <w:color w:val="00B0F0"/>
        </w:rPr>
        <w:t xml:space="preserve"> on multiple routers</w:t>
      </w:r>
    </w:p>
    <w:p w14:paraId="0693AC3C" w14:textId="77777777" w:rsidR="00C4766A" w:rsidRPr="00254320" w:rsidRDefault="00C4766A" w:rsidP="00C4766A">
      <w:pPr>
        <w:pStyle w:val="NoSpacing"/>
        <w:rPr>
          <w:rFonts w:ascii="Times New Roman" w:hAnsi="Times New Roman" w:cs="Times New Roman"/>
        </w:rPr>
      </w:pPr>
    </w:p>
    <w:p w14:paraId="6A433716" w14:textId="77777777" w:rsidR="00C4766A" w:rsidRPr="00254320" w:rsidRDefault="00C4766A" w:rsidP="00C4766A">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2FA53729" w14:textId="708E44F7" w:rsidR="00C4766A" w:rsidRPr="00A30C83" w:rsidRDefault="00A30C83" w:rsidP="00C4766A">
      <w:pPr>
        <w:pStyle w:val="NoSpacing"/>
        <w:rPr>
          <w:rFonts w:ascii="Times New Roman" w:hAnsi="Times New Roman" w:cs="Times New Roman"/>
          <w:color w:val="00B0F0"/>
        </w:rPr>
      </w:pPr>
      <w:r>
        <w:rPr>
          <w:rFonts w:ascii="Times New Roman" w:hAnsi="Times New Roman" w:cs="Times New Roman"/>
          <w:color w:val="00B0F0"/>
        </w:rPr>
        <w:t xml:space="preserve">I learned how to use ipv6 </w:t>
      </w:r>
      <w:proofErr w:type="spellStart"/>
      <w:r>
        <w:rPr>
          <w:rFonts w:ascii="Times New Roman" w:hAnsi="Times New Roman" w:cs="Times New Roman"/>
          <w:color w:val="00B0F0"/>
        </w:rPr>
        <w:t>acls</w:t>
      </w:r>
      <w:proofErr w:type="spellEnd"/>
      <w:r>
        <w:rPr>
          <w:rFonts w:ascii="Times New Roman" w:hAnsi="Times New Roman" w:cs="Times New Roman"/>
          <w:color w:val="00B0F0"/>
        </w:rPr>
        <w:t xml:space="preserve"> to block traffic on routers</w:t>
      </w:r>
    </w:p>
    <w:p w14:paraId="7041F682" w14:textId="77777777" w:rsidR="00C4766A" w:rsidRPr="00254320" w:rsidRDefault="00C4766A" w:rsidP="00C4766A">
      <w:pPr>
        <w:pStyle w:val="NoSpacing"/>
        <w:rPr>
          <w:rFonts w:ascii="Times New Roman" w:hAnsi="Times New Roman" w:cs="Times New Roman"/>
        </w:rPr>
      </w:pPr>
    </w:p>
    <w:p w14:paraId="2D9AD888" w14:textId="77777777" w:rsidR="00C4766A" w:rsidRPr="00254320" w:rsidRDefault="00C4766A" w:rsidP="00C4766A">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2871A443" w14:textId="77777777" w:rsidR="00C4766A" w:rsidRPr="00254320" w:rsidRDefault="00C4766A" w:rsidP="00C4766A">
      <w:pPr>
        <w:pStyle w:val="NoSpacing"/>
        <w:rPr>
          <w:rFonts w:ascii="Times New Roman" w:hAnsi="Times New Roman" w:cs="Times New Roman"/>
        </w:rPr>
      </w:pPr>
    </w:p>
    <w:p w14:paraId="2AB7636D" w14:textId="77777777" w:rsidR="00C4766A" w:rsidRPr="00254320" w:rsidRDefault="00C4766A" w:rsidP="00C4766A">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586E1234" w14:textId="5B511580" w:rsidR="00C4766A" w:rsidRPr="00A30C83" w:rsidRDefault="00A30C83" w:rsidP="00C4766A">
      <w:pPr>
        <w:pStyle w:val="NoSpacing"/>
        <w:rPr>
          <w:rFonts w:ascii="Times New Roman" w:hAnsi="Times New Roman" w:cs="Times New Roman"/>
          <w:color w:val="00B0F0"/>
        </w:rPr>
      </w:pPr>
      <w:r>
        <w:rPr>
          <w:rFonts w:ascii="Times New Roman" w:hAnsi="Times New Roman" w:cs="Times New Roman"/>
          <w:color w:val="00B0F0"/>
        </w:rPr>
        <w:t>No problems</w:t>
      </w:r>
    </w:p>
    <w:p w14:paraId="11BD4B48" w14:textId="77777777" w:rsidR="00C4766A" w:rsidRPr="00254320" w:rsidRDefault="00C4766A" w:rsidP="00C4766A">
      <w:pPr>
        <w:pStyle w:val="NoSpacing"/>
        <w:rPr>
          <w:rFonts w:ascii="Times New Roman" w:hAnsi="Times New Roman" w:cs="Times New Roman"/>
        </w:rPr>
      </w:pPr>
    </w:p>
    <w:p w14:paraId="25FDBC56" w14:textId="77777777" w:rsidR="00C4766A" w:rsidRPr="00254320" w:rsidRDefault="00C4766A" w:rsidP="00C4766A">
      <w:pPr>
        <w:pStyle w:val="NoSpacing"/>
        <w:rPr>
          <w:rFonts w:ascii="Times New Roman" w:hAnsi="Times New Roman" w:cs="Times New Roman"/>
        </w:rPr>
      </w:pPr>
    </w:p>
    <w:p w14:paraId="122EE50B" w14:textId="77777777" w:rsidR="00C4766A" w:rsidRPr="00254320" w:rsidRDefault="00C4766A" w:rsidP="00C4766A">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C159A82" w14:textId="77777777" w:rsidR="00C4766A" w:rsidRPr="00254320" w:rsidRDefault="00C4766A" w:rsidP="00C4766A">
      <w:pPr>
        <w:pStyle w:val="NoSpacing"/>
        <w:rPr>
          <w:rFonts w:ascii="Times New Roman" w:hAnsi="Times New Roman" w:cs="Times New Roman"/>
        </w:rPr>
      </w:pPr>
    </w:p>
    <w:p w14:paraId="53D539F4" w14:textId="55AFC723" w:rsidR="00C4766A" w:rsidRPr="00A30C83" w:rsidRDefault="00A30C83" w:rsidP="00C4766A">
      <w:pPr>
        <w:pStyle w:val="NoSpacing"/>
        <w:rPr>
          <w:rFonts w:ascii="Times New Roman" w:hAnsi="Times New Roman" w:cs="Times New Roman"/>
          <w:color w:val="00B0F0"/>
        </w:rPr>
      </w:pPr>
      <w:r>
        <w:rPr>
          <w:rFonts w:ascii="Times New Roman" w:hAnsi="Times New Roman" w:cs="Times New Roman"/>
          <w:color w:val="00B0F0"/>
        </w:rPr>
        <w:t>No problems</w:t>
      </w:r>
    </w:p>
    <w:p w14:paraId="361D1F7B" w14:textId="77777777" w:rsidR="00C4766A" w:rsidRPr="00254320" w:rsidRDefault="00C4766A" w:rsidP="00C4766A">
      <w:pPr>
        <w:pStyle w:val="NoSpacing"/>
        <w:rPr>
          <w:rFonts w:ascii="Times New Roman" w:hAnsi="Times New Roman" w:cs="Times New Roman"/>
        </w:rPr>
      </w:pPr>
    </w:p>
    <w:p w14:paraId="6A4C25C3" w14:textId="47231775" w:rsidR="00A30C83" w:rsidRPr="00A30C83" w:rsidRDefault="00C4766A" w:rsidP="00A30C83">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A30C83" w:rsidRPr="00A30C83">
        <w:rPr>
          <w:rFonts w:ascii="Times New Roman" w:hAnsi="Times New Roman"/>
          <w:color w:val="00B0F0"/>
        </w:rPr>
        <w:t xml:space="preserve"> </w:t>
      </w:r>
      <w:r w:rsidR="00A30C83">
        <w:rPr>
          <w:rFonts w:ascii="Times New Roman" w:hAnsi="Times New Roman" w:cs="Times New Roman"/>
          <w:color w:val="00B0F0"/>
        </w:rPr>
        <w:t>No problems</w:t>
      </w:r>
    </w:p>
    <w:p w14:paraId="1A9B0638" w14:textId="06518E06" w:rsidR="00C4766A" w:rsidRDefault="00C4766A" w:rsidP="00C4766A">
      <w:pPr>
        <w:spacing w:before="0" w:after="0" w:line="240" w:lineRule="auto"/>
        <w:rPr>
          <w:rFonts w:eastAsiaTheme="majorEastAsia" w:cstheme="majorBidi"/>
          <w:color w:val="EE0000"/>
          <w:kern w:val="28"/>
          <w:sz w:val="32"/>
          <w:szCs w:val="56"/>
        </w:rPr>
      </w:pPr>
      <w:r>
        <w:rPr>
          <w:b/>
          <w:color w:val="EE0000"/>
        </w:rPr>
        <w:br w:type="page"/>
      </w:r>
    </w:p>
    <w:p w14:paraId="6BE04D57" w14:textId="4C209FB0" w:rsidR="004D36D7" w:rsidRPr="00FD4A68" w:rsidRDefault="00000000" w:rsidP="00B47940">
      <w:pPr>
        <w:pStyle w:val="Title"/>
        <w:rPr>
          <w:rStyle w:val="LabTitleInstVersred"/>
          <w:b/>
          <w:color w:val="auto"/>
        </w:rPr>
      </w:pPr>
      <w:sdt>
        <w:sdtPr>
          <w:rPr>
            <w:b w:val="0"/>
            <w:color w:val="EE0000"/>
          </w:rPr>
          <w:alias w:val="Title"/>
          <w:tag w:val=""/>
          <w:id w:val="-487021785"/>
          <w:placeholder>
            <w:docPart w:val="4437E7950FA34DD5BD8F83BEC76CF4F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A08" w:rsidRPr="00C63A08">
            <w:t>Packet Tracer - Configur</w:t>
          </w:r>
          <w:r w:rsidR="00C63A08">
            <w:t>e</w:t>
          </w:r>
          <w:r w:rsidR="00C63A08" w:rsidRPr="00C63A08">
            <w:t xml:space="preserve"> IPv6 ACLs</w:t>
          </w:r>
        </w:sdtContent>
      </w:sdt>
    </w:p>
    <w:p w14:paraId="149E81E0" w14:textId="77777777" w:rsidR="00C63A08" w:rsidRPr="000B0C00" w:rsidRDefault="00C63A08" w:rsidP="00745C39">
      <w:pPr>
        <w:pStyle w:val="Heading1"/>
      </w:pPr>
      <w:r>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v6 Address / Prefix and default gateway."/>
      </w:tblPr>
      <w:tblGrid>
        <w:gridCol w:w="1792"/>
        <w:gridCol w:w="1587"/>
        <w:gridCol w:w="3515"/>
        <w:gridCol w:w="3186"/>
      </w:tblGrid>
      <w:tr w:rsidR="00C63A08" w:rsidRPr="000B0C00" w14:paraId="6DB43640" w14:textId="77777777" w:rsidTr="00AC6F5C">
        <w:trPr>
          <w:cantSplit/>
          <w:tblHeader/>
          <w:jc w:val="center"/>
        </w:trPr>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E928AC" w14:textId="77777777" w:rsidR="00C63A08" w:rsidRPr="000B0C00" w:rsidRDefault="00C63A08" w:rsidP="007C6E9B">
            <w:pPr>
              <w:pStyle w:val="TableHeading"/>
            </w:pPr>
            <w:r w:rsidRPr="000B0C00">
              <w:t>Device</w:t>
            </w:r>
          </w:p>
        </w:tc>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CA0E19" w14:textId="77777777" w:rsidR="00C63A08" w:rsidRPr="000B0C00" w:rsidRDefault="00C63A08" w:rsidP="007C6E9B">
            <w:pPr>
              <w:pStyle w:val="TableHeading"/>
            </w:pPr>
            <w:r w:rsidRPr="000B0C00">
              <w:t>Interface</w:t>
            </w:r>
          </w:p>
        </w:tc>
        <w:tc>
          <w:tcPr>
            <w:tcW w:w="35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8BB717" w14:textId="2C39A086" w:rsidR="00C63A08" w:rsidRPr="000B0C00" w:rsidRDefault="00C63A08" w:rsidP="007C6E9B">
            <w:pPr>
              <w:pStyle w:val="TableHeading"/>
            </w:pPr>
            <w:r w:rsidRPr="000B0C00">
              <w:t>IPv6 Address/Prefix</w:t>
            </w:r>
          </w:p>
        </w:tc>
        <w:tc>
          <w:tcPr>
            <w:tcW w:w="31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FBB74F" w14:textId="77777777" w:rsidR="00C63A08" w:rsidRPr="000B0C00" w:rsidRDefault="00C63A08" w:rsidP="007C6E9B">
            <w:pPr>
              <w:pStyle w:val="TableHeading"/>
            </w:pPr>
            <w:r w:rsidRPr="000B0C00">
              <w:t>Default Gateway</w:t>
            </w:r>
          </w:p>
        </w:tc>
      </w:tr>
      <w:tr w:rsidR="00F80D71" w:rsidRPr="000B0C00" w14:paraId="2C7BC13C" w14:textId="77777777" w:rsidTr="00AC6F5C">
        <w:trPr>
          <w:cantSplit/>
          <w:jc w:val="center"/>
        </w:trPr>
        <w:tc>
          <w:tcPr>
            <w:tcW w:w="1792" w:type="dxa"/>
            <w:vAlign w:val="bottom"/>
          </w:tcPr>
          <w:p w14:paraId="4FECBA7B" w14:textId="35A5001B" w:rsidR="00F80D71" w:rsidRDefault="00F80D71" w:rsidP="007C6E9B">
            <w:pPr>
              <w:pStyle w:val="TableText"/>
            </w:pPr>
            <w:r>
              <w:t>PC1</w:t>
            </w:r>
          </w:p>
        </w:tc>
        <w:tc>
          <w:tcPr>
            <w:tcW w:w="1587" w:type="dxa"/>
            <w:vAlign w:val="bottom"/>
          </w:tcPr>
          <w:p w14:paraId="47BADAE6" w14:textId="54346A43" w:rsidR="00F80D71" w:rsidRPr="000B0C00" w:rsidRDefault="00F80D71" w:rsidP="007C6E9B">
            <w:pPr>
              <w:pStyle w:val="TableText"/>
            </w:pPr>
            <w:r>
              <w:t>NIC</w:t>
            </w:r>
          </w:p>
        </w:tc>
        <w:tc>
          <w:tcPr>
            <w:tcW w:w="3515" w:type="dxa"/>
            <w:vAlign w:val="bottom"/>
          </w:tcPr>
          <w:p w14:paraId="666C77B4" w14:textId="45454D09" w:rsidR="00F80D71" w:rsidRDefault="00F80D71" w:rsidP="007C6E9B">
            <w:pPr>
              <w:pStyle w:val="TableText"/>
            </w:pPr>
            <w:r>
              <w:t>2001:db8:1:10::10/64</w:t>
            </w:r>
          </w:p>
        </w:tc>
        <w:tc>
          <w:tcPr>
            <w:tcW w:w="3186" w:type="dxa"/>
            <w:vAlign w:val="bottom"/>
          </w:tcPr>
          <w:p w14:paraId="6A391F89" w14:textId="0325A69F" w:rsidR="00F80D71" w:rsidRDefault="00F80D71" w:rsidP="007C6E9B">
            <w:pPr>
              <w:pStyle w:val="TableText"/>
            </w:pPr>
            <w:r>
              <w:t>fe80::1</w:t>
            </w:r>
          </w:p>
        </w:tc>
      </w:tr>
      <w:tr w:rsidR="00F80D71" w:rsidRPr="000B0C00" w14:paraId="33AC41CD" w14:textId="77777777" w:rsidTr="00AC6F5C">
        <w:trPr>
          <w:cantSplit/>
          <w:jc w:val="center"/>
        </w:trPr>
        <w:tc>
          <w:tcPr>
            <w:tcW w:w="1792" w:type="dxa"/>
            <w:vAlign w:val="bottom"/>
          </w:tcPr>
          <w:p w14:paraId="6B59E5D4" w14:textId="4CE39118" w:rsidR="00F80D71" w:rsidRDefault="00F80D71" w:rsidP="00F80D71">
            <w:pPr>
              <w:pStyle w:val="TableText"/>
            </w:pPr>
            <w:r>
              <w:t>PC2</w:t>
            </w:r>
          </w:p>
        </w:tc>
        <w:tc>
          <w:tcPr>
            <w:tcW w:w="1587" w:type="dxa"/>
            <w:vAlign w:val="bottom"/>
          </w:tcPr>
          <w:p w14:paraId="72D2EF52" w14:textId="3F610A3D" w:rsidR="00F80D71" w:rsidRDefault="00F80D71" w:rsidP="00F80D71">
            <w:pPr>
              <w:pStyle w:val="TableText"/>
            </w:pPr>
            <w:r>
              <w:t>NIC</w:t>
            </w:r>
          </w:p>
        </w:tc>
        <w:tc>
          <w:tcPr>
            <w:tcW w:w="3515" w:type="dxa"/>
            <w:vAlign w:val="bottom"/>
          </w:tcPr>
          <w:p w14:paraId="21341FFE" w14:textId="333F88F6" w:rsidR="00F80D71" w:rsidRDefault="00F80D71" w:rsidP="00F80D71">
            <w:pPr>
              <w:pStyle w:val="TableText"/>
            </w:pPr>
            <w:r>
              <w:t>2001:db8:1:11::11/64</w:t>
            </w:r>
          </w:p>
        </w:tc>
        <w:tc>
          <w:tcPr>
            <w:tcW w:w="3186" w:type="dxa"/>
            <w:vAlign w:val="bottom"/>
          </w:tcPr>
          <w:p w14:paraId="67BC08D8" w14:textId="1481A3F7" w:rsidR="00F80D71" w:rsidRDefault="00F80D71" w:rsidP="00F80D71">
            <w:pPr>
              <w:pStyle w:val="TableText"/>
            </w:pPr>
            <w:r>
              <w:t>fe80::1</w:t>
            </w:r>
          </w:p>
        </w:tc>
      </w:tr>
      <w:tr w:rsidR="00F80D71" w:rsidRPr="000B0C00" w14:paraId="53594BA9" w14:textId="77777777" w:rsidTr="00AC6F5C">
        <w:trPr>
          <w:cantSplit/>
          <w:jc w:val="center"/>
        </w:trPr>
        <w:tc>
          <w:tcPr>
            <w:tcW w:w="1792" w:type="dxa"/>
            <w:vAlign w:val="bottom"/>
          </w:tcPr>
          <w:p w14:paraId="35922C50" w14:textId="77777777" w:rsidR="00F80D71" w:rsidRPr="000B0C00" w:rsidRDefault="00F80D71" w:rsidP="00F80D71">
            <w:pPr>
              <w:pStyle w:val="TableText"/>
            </w:pPr>
            <w:r>
              <w:t>Server3</w:t>
            </w:r>
          </w:p>
        </w:tc>
        <w:tc>
          <w:tcPr>
            <w:tcW w:w="1587" w:type="dxa"/>
            <w:vAlign w:val="bottom"/>
          </w:tcPr>
          <w:p w14:paraId="43BAC4AA" w14:textId="77777777" w:rsidR="00F80D71" w:rsidRPr="000B0C00" w:rsidRDefault="00F80D71" w:rsidP="00F80D71">
            <w:pPr>
              <w:pStyle w:val="TableText"/>
            </w:pPr>
            <w:r w:rsidRPr="000B0C00">
              <w:t>NIC</w:t>
            </w:r>
          </w:p>
        </w:tc>
        <w:tc>
          <w:tcPr>
            <w:tcW w:w="3515" w:type="dxa"/>
            <w:vAlign w:val="bottom"/>
          </w:tcPr>
          <w:p w14:paraId="6F179229" w14:textId="267C80CE" w:rsidR="00F80D71" w:rsidRPr="000B0C00" w:rsidRDefault="00F80D71" w:rsidP="00F80D71">
            <w:pPr>
              <w:pStyle w:val="TableText"/>
            </w:pPr>
            <w:r>
              <w:t>2001:db8:1:30::30</w:t>
            </w:r>
            <w:r w:rsidRPr="00897ED5">
              <w:t>/64</w:t>
            </w:r>
          </w:p>
        </w:tc>
        <w:tc>
          <w:tcPr>
            <w:tcW w:w="3186" w:type="dxa"/>
            <w:vAlign w:val="bottom"/>
          </w:tcPr>
          <w:p w14:paraId="764F1804" w14:textId="32AA6EA0" w:rsidR="00F80D71" w:rsidRPr="000B0C00" w:rsidRDefault="00F80D71" w:rsidP="00F80D71">
            <w:pPr>
              <w:pStyle w:val="TableText"/>
            </w:pPr>
            <w:r>
              <w:t>fe80::30</w:t>
            </w:r>
          </w:p>
        </w:tc>
      </w:tr>
    </w:tbl>
    <w:p w14:paraId="3B5DDD96" w14:textId="77777777" w:rsidR="00AC6F5C" w:rsidRDefault="00AC6F5C" w:rsidP="00AC6F5C">
      <w:pPr>
        <w:pStyle w:val="ConfigWindow"/>
        <w:numPr>
          <w:ilvl w:val="0"/>
          <w:numId w:val="3"/>
        </w:numPr>
      </w:pPr>
      <w:r>
        <w:t>Blank Line, No additional information</w:t>
      </w:r>
    </w:p>
    <w:p w14:paraId="23B87620" w14:textId="77777777" w:rsidR="00C63A08" w:rsidRPr="00BB73FF" w:rsidRDefault="00C63A08" w:rsidP="00745C39">
      <w:pPr>
        <w:pStyle w:val="Heading1"/>
      </w:pPr>
      <w:r>
        <w:t>Objectives</w:t>
      </w:r>
    </w:p>
    <w:p w14:paraId="76987A65" w14:textId="77777777" w:rsidR="00C63A08" w:rsidRPr="0007423A" w:rsidRDefault="00C63A08" w:rsidP="00C63A08">
      <w:pPr>
        <w:pStyle w:val="BodyTextL25Bold"/>
      </w:pPr>
      <w:r w:rsidRPr="00E67847">
        <w:t>Part</w:t>
      </w:r>
      <w:r>
        <w:t xml:space="preserve"> 1: Configure, Apply, and Verify an IPv6 ACL</w:t>
      </w:r>
    </w:p>
    <w:p w14:paraId="529C6D8D" w14:textId="77777777" w:rsidR="00C63A08" w:rsidRPr="0007423A" w:rsidRDefault="00C63A08" w:rsidP="00C63A08">
      <w:pPr>
        <w:pStyle w:val="BodyTextL25Bold"/>
      </w:pPr>
      <w:r w:rsidRPr="00E67847">
        <w:t>Part</w:t>
      </w:r>
      <w:r>
        <w:t xml:space="preserve"> 2: Configure, Apply, and Verify a Second IPv6 ACL</w:t>
      </w:r>
    </w:p>
    <w:p w14:paraId="541A623C" w14:textId="77777777" w:rsidR="00745C39" w:rsidRDefault="00745C39" w:rsidP="00745C39">
      <w:pPr>
        <w:pStyle w:val="Heading1"/>
      </w:pPr>
      <w:r>
        <w:t>Instructions</w:t>
      </w:r>
    </w:p>
    <w:p w14:paraId="5623939C" w14:textId="40DF5DB3" w:rsidR="00C63A08" w:rsidRPr="004C0909" w:rsidRDefault="00C63A08" w:rsidP="00745C39">
      <w:pPr>
        <w:pStyle w:val="Heading2"/>
      </w:pPr>
      <w:r>
        <w:t>Configure, Apply, and Verify an IPv6 ACL</w:t>
      </w:r>
    </w:p>
    <w:p w14:paraId="2DE2BC43" w14:textId="2C4F7BBE" w:rsidR="00C63A08" w:rsidRDefault="00C63A08" w:rsidP="00C63A08">
      <w:pPr>
        <w:pStyle w:val="BodyTextL25"/>
      </w:pPr>
      <w:r>
        <w:t>Logs indicate that a computer on the 2001:</w:t>
      </w:r>
      <w:r w:rsidR="0087023A">
        <w:t>db</w:t>
      </w:r>
      <w:r>
        <w:t xml:space="preserve">8:1:11::0/64 network is repeatedly refreshing a web page. This is causing a Denial-of-Service (DoS) attack against </w:t>
      </w:r>
      <w:r w:rsidRPr="00CC6654">
        <w:rPr>
          <w:b/>
        </w:rPr>
        <w:t>Server3</w:t>
      </w:r>
      <w:r>
        <w:t>. Until the client can be identified and cleaned, you must block HTTP and HTTPS access to that network with an access list.</w:t>
      </w:r>
    </w:p>
    <w:p w14:paraId="6E5D2217" w14:textId="77777777" w:rsidR="00C63A08" w:rsidRDefault="00C63A08" w:rsidP="00745C39">
      <w:pPr>
        <w:pStyle w:val="Heading3"/>
      </w:pPr>
      <w:r>
        <w:t>Configure an ACL that will block HTTP and HTTPS access.</w:t>
      </w:r>
    </w:p>
    <w:p w14:paraId="05F1BEB3" w14:textId="77777777" w:rsidR="00C63A08" w:rsidRDefault="00C63A08" w:rsidP="00C63A08">
      <w:pPr>
        <w:pStyle w:val="BodyTextL25"/>
      </w:pPr>
      <w:r>
        <w:t xml:space="preserve">Configure an ACL named </w:t>
      </w:r>
      <w:r>
        <w:rPr>
          <w:b/>
        </w:rPr>
        <w:t>BLOCK_HTTP</w:t>
      </w:r>
      <w:r>
        <w:t xml:space="preserve"> on </w:t>
      </w:r>
      <w:r w:rsidRPr="00CC6654">
        <w:rPr>
          <w:b/>
        </w:rPr>
        <w:t>R1</w:t>
      </w:r>
      <w:r>
        <w:t xml:space="preserve"> with the following statements.</w:t>
      </w:r>
    </w:p>
    <w:p w14:paraId="262D93B3" w14:textId="77777777" w:rsidR="00C63A08" w:rsidRDefault="00C63A08" w:rsidP="00C63A08">
      <w:pPr>
        <w:pStyle w:val="SubStepAlpha"/>
        <w:numPr>
          <w:ilvl w:val="2"/>
          <w:numId w:val="15"/>
        </w:numPr>
      </w:pPr>
      <w:r>
        <w:t>Block HTTP and HTTPS traffic from reac</w:t>
      </w:r>
      <w:r w:rsidRPr="00745C39">
        <w:t>hi</w:t>
      </w:r>
      <w:r>
        <w:t xml:space="preserve">ng </w:t>
      </w:r>
      <w:r>
        <w:rPr>
          <w:b/>
        </w:rPr>
        <w:t>Server3</w:t>
      </w:r>
      <w:r>
        <w:t>.</w:t>
      </w:r>
    </w:p>
    <w:p w14:paraId="3D87F61F" w14:textId="0B5B6FE1" w:rsidR="00C63A08" w:rsidRDefault="00C63A08" w:rsidP="00C63A08">
      <w:pPr>
        <w:pStyle w:val="CMD"/>
      </w:pPr>
      <w:r>
        <w:t xml:space="preserve">R1(config)# </w:t>
      </w:r>
      <w:r w:rsidRPr="00A239EC">
        <w:rPr>
          <w:b/>
        </w:rPr>
        <w:t xml:space="preserve">deny </w:t>
      </w:r>
      <w:proofErr w:type="spellStart"/>
      <w:r w:rsidRPr="00A239EC">
        <w:rPr>
          <w:b/>
        </w:rPr>
        <w:t>tcp</w:t>
      </w:r>
      <w:proofErr w:type="spellEnd"/>
      <w:r w:rsidRPr="00A239EC">
        <w:rPr>
          <w:b/>
        </w:rPr>
        <w:t xml:space="preserve"> any host 2001:</w:t>
      </w:r>
      <w:r w:rsidR="0087023A">
        <w:rPr>
          <w:b/>
        </w:rPr>
        <w:t>db</w:t>
      </w:r>
      <w:r w:rsidRPr="00A239EC">
        <w:rPr>
          <w:b/>
        </w:rPr>
        <w:t>8:</w:t>
      </w:r>
      <w:r>
        <w:rPr>
          <w:b/>
        </w:rPr>
        <w:t>1</w:t>
      </w:r>
      <w:r w:rsidRPr="00A239EC">
        <w:rPr>
          <w:b/>
        </w:rPr>
        <w:t>:30::30 eq www</w:t>
      </w:r>
    </w:p>
    <w:p w14:paraId="23F9D0AA" w14:textId="3F04C6FD" w:rsidR="00C63A08" w:rsidRDefault="00C63A08" w:rsidP="00C63A08">
      <w:pPr>
        <w:pStyle w:val="CMD"/>
      </w:pPr>
      <w:r>
        <w:t xml:space="preserve">R1(config)# </w:t>
      </w:r>
      <w:r w:rsidRPr="00A239EC">
        <w:rPr>
          <w:b/>
        </w:rPr>
        <w:t xml:space="preserve">deny </w:t>
      </w:r>
      <w:proofErr w:type="spellStart"/>
      <w:r w:rsidRPr="00A239EC">
        <w:rPr>
          <w:b/>
        </w:rPr>
        <w:t>tcp</w:t>
      </w:r>
      <w:proofErr w:type="spellEnd"/>
      <w:r w:rsidRPr="00A239EC">
        <w:rPr>
          <w:b/>
        </w:rPr>
        <w:t xml:space="preserve"> any host 2001:</w:t>
      </w:r>
      <w:r w:rsidR="0087023A">
        <w:rPr>
          <w:b/>
        </w:rPr>
        <w:t>db</w:t>
      </w:r>
      <w:r w:rsidRPr="00A239EC">
        <w:rPr>
          <w:b/>
        </w:rPr>
        <w:t>8:</w:t>
      </w:r>
      <w:r>
        <w:rPr>
          <w:b/>
        </w:rPr>
        <w:t>1</w:t>
      </w:r>
      <w:r w:rsidRPr="00A239EC">
        <w:rPr>
          <w:b/>
        </w:rPr>
        <w:t>:30::30 eq 443</w:t>
      </w:r>
    </w:p>
    <w:p w14:paraId="41C6D596" w14:textId="77777777" w:rsidR="00C63A08" w:rsidRDefault="00C63A08" w:rsidP="00C63A08">
      <w:pPr>
        <w:pStyle w:val="SubStepAlpha"/>
        <w:numPr>
          <w:ilvl w:val="2"/>
          <w:numId w:val="15"/>
        </w:numPr>
      </w:pPr>
      <w:r>
        <w:t>Allow all other IPv6 traffic to p</w:t>
      </w:r>
      <w:r w:rsidRPr="00745C39">
        <w:t>a</w:t>
      </w:r>
      <w:r>
        <w:t>ss.</w:t>
      </w:r>
    </w:p>
    <w:p w14:paraId="0FBCDB74" w14:textId="77777777" w:rsidR="00C63A08" w:rsidRDefault="00C63A08" w:rsidP="00745C39">
      <w:pPr>
        <w:pStyle w:val="Heading3"/>
      </w:pPr>
      <w:r>
        <w:t>Apply the ACL to the correct interface.</w:t>
      </w:r>
    </w:p>
    <w:p w14:paraId="5B3B9FAB" w14:textId="77777777" w:rsidR="00C63A08" w:rsidRDefault="00C63A08" w:rsidP="00C63A08">
      <w:pPr>
        <w:pStyle w:val="BodyTextL25"/>
      </w:pPr>
      <w:r>
        <w:t>Apply the ACL on the interface closest to the source of the traffic to be blocked.</w:t>
      </w:r>
    </w:p>
    <w:p w14:paraId="7380354D" w14:textId="77777777" w:rsidR="00C63A08" w:rsidRPr="00242E3A" w:rsidRDefault="00C63A08" w:rsidP="00745C39">
      <w:pPr>
        <w:pStyle w:val="Heading3"/>
      </w:pPr>
      <w:r>
        <w:t>Verify the ACL implementation.</w:t>
      </w:r>
    </w:p>
    <w:p w14:paraId="1889BF7D" w14:textId="77777777" w:rsidR="00C63A08" w:rsidRDefault="00C63A08" w:rsidP="00C63A08">
      <w:pPr>
        <w:pStyle w:val="BodyTextL25"/>
      </w:pPr>
      <w:r>
        <w:t>Verify that the ACL is operating as intended by conducting the following tests:</w:t>
      </w:r>
    </w:p>
    <w:p w14:paraId="7783E344" w14:textId="1B7FAA68" w:rsidR="00C63A08" w:rsidRDefault="00C63A08" w:rsidP="00C63A08">
      <w:pPr>
        <w:pStyle w:val="Bulletlevel1"/>
        <w:tabs>
          <w:tab w:val="num" w:pos="720"/>
        </w:tabs>
        <w:spacing w:before="60" w:after="60" w:line="276" w:lineRule="auto"/>
      </w:pPr>
      <w:r>
        <w:t xml:space="preserve">Open the </w:t>
      </w:r>
      <w:r w:rsidRPr="008E2434">
        <w:rPr>
          <w:b/>
        </w:rPr>
        <w:t>web browser</w:t>
      </w:r>
      <w:r>
        <w:t xml:space="preserve"> of </w:t>
      </w:r>
      <w:r w:rsidRPr="00AB5133">
        <w:rPr>
          <w:b/>
        </w:rPr>
        <w:t>PC1</w:t>
      </w:r>
      <w:r>
        <w:t xml:space="preserve"> to http://</w:t>
      </w:r>
      <w:r w:rsidRPr="00CC6654">
        <w:t>2001:</w:t>
      </w:r>
      <w:r w:rsidR="0087023A">
        <w:t>db</w:t>
      </w:r>
      <w:r w:rsidRPr="00CC6654">
        <w:t>8:</w:t>
      </w:r>
      <w:r>
        <w:t>1</w:t>
      </w:r>
      <w:r w:rsidRPr="00CC6654">
        <w:t>:30::30</w:t>
      </w:r>
      <w:r>
        <w:t xml:space="preserve"> or https://</w:t>
      </w:r>
      <w:r w:rsidRPr="00CC6654">
        <w:t>2001:</w:t>
      </w:r>
      <w:r w:rsidR="0087023A">
        <w:t>db</w:t>
      </w:r>
      <w:r w:rsidRPr="00CC6654">
        <w:t>8:</w:t>
      </w:r>
      <w:r>
        <w:t>1</w:t>
      </w:r>
      <w:r w:rsidRPr="00CC6654">
        <w:t>:30::30</w:t>
      </w:r>
      <w:r>
        <w:t>. The website should appear.</w:t>
      </w:r>
    </w:p>
    <w:p w14:paraId="19B2A523" w14:textId="6DB5C12C" w:rsidR="00C63A08" w:rsidRDefault="00C63A08" w:rsidP="00C63A08">
      <w:pPr>
        <w:pStyle w:val="Bulletlevel1"/>
        <w:tabs>
          <w:tab w:val="num" w:pos="720"/>
        </w:tabs>
        <w:spacing w:before="60" w:after="60" w:line="276" w:lineRule="auto"/>
      </w:pPr>
      <w:r>
        <w:t xml:space="preserve">Open the </w:t>
      </w:r>
      <w:r w:rsidRPr="008E2434">
        <w:rPr>
          <w:b/>
        </w:rPr>
        <w:t>web browser</w:t>
      </w:r>
      <w:r>
        <w:t xml:space="preserve"> of </w:t>
      </w:r>
      <w:r>
        <w:rPr>
          <w:b/>
        </w:rPr>
        <w:t>PC2</w:t>
      </w:r>
      <w:r>
        <w:t xml:space="preserve"> to http://</w:t>
      </w:r>
      <w:r w:rsidRPr="00CC6654">
        <w:t>2001:</w:t>
      </w:r>
      <w:r w:rsidR="0087023A">
        <w:t>db</w:t>
      </w:r>
      <w:r w:rsidRPr="00CC6654">
        <w:t>8:</w:t>
      </w:r>
      <w:r>
        <w:t>1</w:t>
      </w:r>
      <w:r w:rsidRPr="00CC6654">
        <w:t>:30::30</w:t>
      </w:r>
      <w:r>
        <w:t xml:space="preserve"> or https://</w:t>
      </w:r>
      <w:r w:rsidRPr="00CC6654">
        <w:t>2001:</w:t>
      </w:r>
      <w:r w:rsidR="0087023A">
        <w:t>db</w:t>
      </w:r>
      <w:r w:rsidRPr="00CC6654">
        <w:t>8:</w:t>
      </w:r>
      <w:r>
        <w:t>1</w:t>
      </w:r>
      <w:r w:rsidRPr="00CC6654">
        <w:t>:30::30</w:t>
      </w:r>
      <w:r>
        <w:t>. The website should be blocked.</w:t>
      </w:r>
    </w:p>
    <w:p w14:paraId="7575E5E3" w14:textId="2773181F" w:rsidR="00C63A08" w:rsidRDefault="00C63A08" w:rsidP="00C63A08">
      <w:pPr>
        <w:pStyle w:val="Bulletlevel1"/>
        <w:tabs>
          <w:tab w:val="num" w:pos="720"/>
        </w:tabs>
        <w:spacing w:before="60" w:after="60" w:line="276" w:lineRule="auto"/>
      </w:pPr>
      <w:r>
        <w:t xml:space="preserve">Ping from </w:t>
      </w:r>
      <w:r>
        <w:rPr>
          <w:b/>
        </w:rPr>
        <w:t>PC2</w:t>
      </w:r>
      <w:r>
        <w:t xml:space="preserve"> to </w:t>
      </w:r>
      <w:r w:rsidRPr="00CC6654">
        <w:t>2001:</w:t>
      </w:r>
      <w:r w:rsidR="0087023A">
        <w:t>db</w:t>
      </w:r>
      <w:r w:rsidRPr="00CC6654">
        <w:t>8:</w:t>
      </w:r>
      <w:r>
        <w:t>1</w:t>
      </w:r>
      <w:r w:rsidRPr="00CC6654">
        <w:t>:30::30</w:t>
      </w:r>
      <w:r>
        <w:t>. The ping should be successful.</w:t>
      </w:r>
    </w:p>
    <w:p w14:paraId="47011BD1" w14:textId="77777777" w:rsidR="00C63A08" w:rsidRPr="00C11449" w:rsidRDefault="00C63A08" w:rsidP="00745C39">
      <w:pPr>
        <w:pStyle w:val="Heading2"/>
      </w:pPr>
      <w:r>
        <w:t>Configure, Apply, and Verify a Second IPv6 ACL</w:t>
      </w:r>
    </w:p>
    <w:p w14:paraId="1094FF90" w14:textId="77777777" w:rsidR="00C63A08" w:rsidRDefault="00C63A08" w:rsidP="00C63A08">
      <w:pPr>
        <w:pStyle w:val="BodyTextL25"/>
      </w:pPr>
      <w:r>
        <w:t>The logs now indicate that your server is receiving pings from many different IPv6 addresses in a Distributed Denial of Service (DDoS) attack. You must filter ICMP ping requests to your server.</w:t>
      </w:r>
    </w:p>
    <w:p w14:paraId="3F1CFA99" w14:textId="77777777" w:rsidR="00C63A08" w:rsidRDefault="00C63A08" w:rsidP="00DB58A2">
      <w:pPr>
        <w:pStyle w:val="Heading3"/>
      </w:pPr>
      <w:r>
        <w:lastRenderedPageBreak/>
        <w:t>Create an access list to block ICMP.</w:t>
      </w:r>
    </w:p>
    <w:p w14:paraId="55C69DC4" w14:textId="77777777" w:rsidR="00C63A08" w:rsidRPr="005F23D8" w:rsidRDefault="00C63A08" w:rsidP="00C63A08">
      <w:pPr>
        <w:pStyle w:val="BodyTextL25"/>
      </w:pPr>
      <w:r>
        <w:t xml:space="preserve">Configure an ACL named </w:t>
      </w:r>
      <w:r w:rsidRPr="00A239EC">
        <w:rPr>
          <w:b/>
        </w:rPr>
        <w:t>B</w:t>
      </w:r>
      <w:r>
        <w:rPr>
          <w:b/>
        </w:rPr>
        <w:t>LOCK</w:t>
      </w:r>
      <w:r w:rsidRPr="00A239EC">
        <w:rPr>
          <w:b/>
        </w:rPr>
        <w:t>_ICMP</w:t>
      </w:r>
      <w:r>
        <w:rPr>
          <w:b/>
        </w:rPr>
        <w:t xml:space="preserve"> </w:t>
      </w:r>
      <w:r>
        <w:t xml:space="preserve">on </w:t>
      </w:r>
      <w:r>
        <w:rPr>
          <w:b/>
        </w:rPr>
        <w:t xml:space="preserve">R3 </w:t>
      </w:r>
      <w:r>
        <w:t>with the following statements:</w:t>
      </w:r>
    </w:p>
    <w:p w14:paraId="3F9F4E68" w14:textId="77777777" w:rsidR="00C63A08" w:rsidRDefault="00C63A08" w:rsidP="00DB58A2">
      <w:pPr>
        <w:pStyle w:val="SubStepAlpha"/>
      </w:pPr>
      <w:r>
        <w:t>Block all ICMP traffic from any hosts to any destination.</w:t>
      </w:r>
    </w:p>
    <w:p w14:paraId="6E38C678" w14:textId="77777777" w:rsidR="00C63A08" w:rsidRDefault="00C63A08" w:rsidP="00DB58A2">
      <w:pPr>
        <w:pStyle w:val="SubStepAlpha"/>
      </w:pPr>
      <w:r>
        <w:t>Allow all other IPv6 traffic to pass.</w:t>
      </w:r>
    </w:p>
    <w:p w14:paraId="397676A3" w14:textId="77777777" w:rsidR="00C63A08" w:rsidRDefault="00C63A08" w:rsidP="00745C39">
      <w:pPr>
        <w:pStyle w:val="Heading3"/>
      </w:pPr>
      <w:r>
        <w:t>Apply the ACL to the correct interface.</w:t>
      </w:r>
    </w:p>
    <w:p w14:paraId="10B22CA0" w14:textId="77777777" w:rsidR="00C63A08" w:rsidRDefault="00C63A08" w:rsidP="00C63A08">
      <w:pPr>
        <w:pStyle w:val="BodyTextL25"/>
      </w:pPr>
      <w:r>
        <w:t>In this case, ICMP traffic can come from any source. To ensure that ICMP traffic is blocked, regardless of its source or any changes that occur to the network topology, apply the ACL closest to the destination.</w:t>
      </w:r>
    </w:p>
    <w:p w14:paraId="5640895A" w14:textId="77777777" w:rsidR="00C63A08" w:rsidRPr="00242E3A" w:rsidRDefault="00C63A08" w:rsidP="00745C39">
      <w:pPr>
        <w:pStyle w:val="Heading3"/>
      </w:pPr>
      <w:r>
        <w:t>Verify that the proper access list functions.</w:t>
      </w:r>
    </w:p>
    <w:p w14:paraId="04E22966" w14:textId="601457E1" w:rsidR="00C63A08" w:rsidRDefault="00C63A08" w:rsidP="00DB58A2">
      <w:pPr>
        <w:pStyle w:val="SubStepAlpha"/>
      </w:pPr>
      <w:r>
        <w:t xml:space="preserve">Ping from </w:t>
      </w:r>
      <w:r>
        <w:rPr>
          <w:b/>
        </w:rPr>
        <w:t>PC2</w:t>
      </w:r>
      <w:r>
        <w:t xml:space="preserve"> to </w:t>
      </w:r>
      <w:r w:rsidRPr="00CC6654">
        <w:t>2001:</w:t>
      </w:r>
      <w:r w:rsidR="0087023A">
        <w:t>db</w:t>
      </w:r>
      <w:r w:rsidRPr="00CC6654">
        <w:t>8:</w:t>
      </w:r>
      <w:r>
        <w:t>1</w:t>
      </w:r>
      <w:r w:rsidRPr="00CC6654">
        <w:t>:30::30</w:t>
      </w:r>
      <w:r>
        <w:t>. The ping should fail.</w:t>
      </w:r>
    </w:p>
    <w:p w14:paraId="735AF083" w14:textId="43D223E6" w:rsidR="00C63A08" w:rsidRDefault="00C63A08" w:rsidP="00DB58A2">
      <w:pPr>
        <w:pStyle w:val="SubStepAlpha"/>
      </w:pPr>
      <w:r>
        <w:t xml:space="preserve">Ping from </w:t>
      </w:r>
      <w:r>
        <w:rPr>
          <w:b/>
        </w:rPr>
        <w:t>PC1</w:t>
      </w:r>
      <w:r>
        <w:t xml:space="preserve"> to </w:t>
      </w:r>
      <w:r w:rsidRPr="00CC6654">
        <w:t>2001:</w:t>
      </w:r>
      <w:r w:rsidR="0087023A">
        <w:t>db</w:t>
      </w:r>
      <w:r w:rsidRPr="00CC6654">
        <w:t>8:</w:t>
      </w:r>
      <w:r>
        <w:t>1</w:t>
      </w:r>
      <w:r w:rsidRPr="00CC6654">
        <w:t>:30::30</w:t>
      </w:r>
      <w:r>
        <w:t>.</w:t>
      </w:r>
      <w:r w:rsidRPr="005F23D8">
        <w:t xml:space="preserve"> </w:t>
      </w:r>
      <w:r>
        <w:t>The ping should fail.</w:t>
      </w:r>
    </w:p>
    <w:p w14:paraId="02C9D638" w14:textId="4AD6404E" w:rsidR="00C63A08" w:rsidRDefault="00C63A08" w:rsidP="00DB58A2">
      <w:pPr>
        <w:pStyle w:val="SubStepAlpha"/>
      </w:pPr>
      <w:r>
        <w:t xml:space="preserve">Open the </w:t>
      </w:r>
      <w:r w:rsidRPr="008E2434">
        <w:rPr>
          <w:b/>
        </w:rPr>
        <w:t>web browser</w:t>
      </w:r>
      <w:r>
        <w:t xml:space="preserve"> of </w:t>
      </w:r>
      <w:r w:rsidRPr="005F23D8">
        <w:rPr>
          <w:b/>
        </w:rPr>
        <w:t>PC1</w:t>
      </w:r>
      <w:r>
        <w:t xml:space="preserve"> to http://</w:t>
      </w:r>
      <w:r w:rsidRPr="00CC6654">
        <w:t>2001:</w:t>
      </w:r>
      <w:r w:rsidR="0087023A">
        <w:t>db</w:t>
      </w:r>
      <w:r w:rsidRPr="00CC6654">
        <w:t>8:</w:t>
      </w:r>
      <w:r>
        <w:t>1</w:t>
      </w:r>
      <w:r w:rsidRPr="00CC6654">
        <w:t>:30::30</w:t>
      </w:r>
      <w:r>
        <w:t xml:space="preserve"> or https://</w:t>
      </w:r>
      <w:r w:rsidRPr="00CC6654">
        <w:t>2001:</w:t>
      </w:r>
      <w:r w:rsidR="0087023A">
        <w:t>db</w:t>
      </w:r>
      <w:r w:rsidRPr="00CC6654">
        <w:t>8:</w:t>
      </w:r>
      <w:r>
        <w:t>1</w:t>
      </w:r>
      <w:r w:rsidRPr="00CC6654">
        <w:t>:30::30</w:t>
      </w:r>
      <w:r>
        <w:t>. The website should display.</w:t>
      </w:r>
    </w:p>
    <w:p w14:paraId="72E5799F" w14:textId="32B7AD90" w:rsidR="0062104C" w:rsidRPr="0062104C" w:rsidRDefault="00A30C83" w:rsidP="005749CA">
      <w:pPr>
        <w:pStyle w:val="Heading3"/>
        <w:numPr>
          <w:ilvl w:val="0"/>
          <w:numId w:val="0"/>
        </w:numPr>
      </w:pPr>
      <w:r w:rsidRPr="00A30C83">
        <w:drawing>
          <wp:inline distT="0" distB="0" distL="0" distR="0" wp14:anchorId="4B8A4C8C" wp14:editId="6C75A91A">
            <wp:extent cx="6400800" cy="5187315"/>
            <wp:effectExtent l="0" t="0" r="0" b="0"/>
            <wp:docPr id="250409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9274" name="Picture 1" descr="A screenshot of a computer&#10;&#10;Description automatically generated"/>
                    <pic:cNvPicPr/>
                  </pic:nvPicPr>
                  <pic:blipFill>
                    <a:blip r:embed="rId8"/>
                    <a:stretch>
                      <a:fillRect/>
                    </a:stretch>
                  </pic:blipFill>
                  <pic:spPr>
                    <a:xfrm>
                      <a:off x="0" y="0"/>
                      <a:ext cx="6400800" cy="5187315"/>
                    </a:xfrm>
                    <a:prstGeom prst="rect">
                      <a:avLst/>
                    </a:prstGeom>
                  </pic:spPr>
                </pic:pic>
              </a:graphicData>
            </a:graphic>
          </wp:inline>
        </w:drawing>
      </w:r>
    </w:p>
    <w:sectPr w:rsidR="0062104C" w:rsidRPr="0062104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C32DA" w14:textId="77777777" w:rsidR="002E3CCB" w:rsidRDefault="002E3CCB" w:rsidP="00710659">
      <w:pPr>
        <w:spacing w:after="0" w:line="240" w:lineRule="auto"/>
      </w:pPr>
      <w:r>
        <w:separator/>
      </w:r>
    </w:p>
    <w:p w14:paraId="4417B062" w14:textId="77777777" w:rsidR="002E3CCB" w:rsidRDefault="002E3CCB"/>
  </w:endnote>
  <w:endnote w:type="continuationSeparator" w:id="0">
    <w:p w14:paraId="4E5111F9" w14:textId="77777777" w:rsidR="002E3CCB" w:rsidRDefault="002E3CCB" w:rsidP="00710659">
      <w:pPr>
        <w:spacing w:after="0" w:line="240" w:lineRule="auto"/>
      </w:pPr>
      <w:r>
        <w:continuationSeparator/>
      </w:r>
    </w:p>
    <w:p w14:paraId="172B526E" w14:textId="77777777" w:rsidR="002E3CCB" w:rsidRDefault="002E3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56A7" w14:textId="08F2B13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63A08">
          <w:t>2015</w:t>
        </w:r>
      </w:sdtContent>
    </w:sdt>
    <w:r>
      <w:t xml:space="preserve"> - </w:t>
    </w:r>
    <w:r>
      <w:fldChar w:fldCharType="begin"/>
    </w:r>
    <w:r>
      <w:instrText xml:space="preserve"> SAVEDATE  \@ "yyyy"  \* MERGEFORMAT </w:instrText>
    </w:r>
    <w:r>
      <w:fldChar w:fldCharType="separate"/>
    </w:r>
    <w:r w:rsidR="005749C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A01E" w14:textId="15B4753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63A08">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749CA">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0068" w14:textId="77777777" w:rsidR="002E3CCB" w:rsidRDefault="002E3CCB" w:rsidP="00710659">
      <w:pPr>
        <w:spacing w:after="0" w:line="240" w:lineRule="auto"/>
      </w:pPr>
      <w:r>
        <w:separator/>
      </w:r>
    </w:p>
    <w:p w14:paraId="7C398246" w14:textId="77777777" w:rsidR="002E3CCB" w:rsidRDefault="002E3CCB"/>
  </w:footnote>
  <w:footnote w:type="continuationSeparator" w:id="0">
    <w:p w14:paraId="6B739290" w14:textId="77777777" w:rsidR="002E3CCB" w:rsidRDefault="002E3CCB" w:rsidP="00710659">
      <w:pPr>
        <w:spacing w:after="0" w:line="240" w:lineRule="auto"/>
      </w:pPr>
      <w:r>
        <w:continuationSeparator/>
      </w:r>
    </w:p>
    <w:p w14:paraId="4BCA8411" w14:textId="77777777" w:rsidR="002E3CCB" w:rsidRDefault="002E3C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37E7950FA34DD5BD8F83BEC76CF4F5"/>
      </w:placeholder>
      <w:dataBinding w:prefixMappings="xmlns:ns0='http://purl.org/dc/elements/1.1/' xmlns:ns1='http://schemas.openxmlformats.org/package/2006/metadata/core-properties' " w:xpath="/ns1:coreProperties[1]/ns0:title[1]" w:storeItemID="{6C3C8BC8-F283-45AE-878A-BAB7291924A1}"/>
      <w:text/>
    </w:sdtPr>
    <w:sdtContent>
      <w:p w14:paraId="20732DEC" w14:textId="22A12867" w:rsidR="00926CB2" w:rsidRDefault="00C63A08" w:rsidP="008402F2">
        <w:pPr>
          <w:pStyle w:val="PageHead"/>
        </w:pPr>
        <w:r>
          <w:t>Packet Tracer - Configure IPv6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E10D" w14:textId="77777777" w:rsidR="00926CB2" w:rsidRDefault="00882B63" w:rsidP="006C3FCF">
    <w:pPr>
      <w:ind w:left="-288"/>
    </w:pPr>
    <w:r>
      <w:rPr>
        <w:noProof/>
      </w:rPr>
      <w:drawing>
        <wp:inline distT="0" distB="0" distL="0" distR="0" wp14:anchorId="3C4F1821" wp14:editId="415D6D5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95F45B2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4983507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11675063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48694647">
    <w:abstractNumId w:val="4"/>
  </w:num>
  <w:num w:numId="4" w16cid:durableId="185468657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85945429">
    <w:abstractNumId w:val="2"/>
  </w:num>
  <w:num w:numId="6" w16cid:durableId="636181271">
    <w:abstractNumId w:val="0"/>
  </w:num>
  <w:num w:numId="7" w16cid:durableId="1441149729">
    <w:abstractNumId w:val="1"/>
  </w:num>
  <w:num w:numId="8" w16cid:durableId="1831867235">
    <w:abstractNumId w:val="6"/>
    <w:lvlOverride w:ilvl="0">
      <w:lvl w:ilvl="0">
        <w:start w:val="1"/>
        <w:numFmt w:val="decimal"/>
        <w:lvlText w:val="Part %1:"/>
        <w:lvlJc w:val="left"/>
        <w:pPr>
          <w:tabs>
            <w:tab w:val="num" w:pos="1152"/>
          </w:tabs>
          <w:ind w:left="1152" w:hanging="792"/>
        </w:pPr>
        <w:rPr>
          <w:rFonts w:hint="default"/>
        </w:rPr>
      </w:lvl>
    </w:lvlOverride>
  </w:num>
  <w:num w:numId="9" w16cid:durableId="2063290587">
    <w:abstractNumId w:val="2"/>
  </w:num>
  <w:num w:numId="10" w16cid:durableId="1737043436">
    <w:abstractNumId w:val="9"/>
  </w:num>
  <w:num w:numId="11" w16cid:durableId="12283435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9159929">
    <w:abstractNumId w:val="3"/>
  </w:num>
  <w:num w:numId="13" w16cid:durableId="340469595">
    <w:abstractNumId w:val="8"/>
  </w:num>
  <w:num w:numId="14" w16cid:durableId="1705862476">
    <w:abstractNumId w:val="7"/>
  </w:num>
  <w:num w:numId="15" w16cid:durableId="38852950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08"/>
    <w:rsid w:val="00001BDF"/>
    <w:rsid w:val="0000380F"/>
    <w:rsid w:val="00004175"/>
    <w:rsid w:val="000045B9"/>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7D4"/>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82"/>
    <w:rsid w:val="002C6AD6"/>
    <w:rsid w:val="002D6C2A"/>
    <w:rsid w:val="002D7A86"/>
    <w:rsid w:val="002E1717"/>
    <w:rsid w:val="002E3CCB"/>
    <w:rsid w:val="002E40DF"/>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67062"/>
    <w:rsid w:val="00386D65"/>
    <w:rsid w:val="00390C38"/>
    <w:rsid w:val="00392748"/>
    <w:rsid w:val="00392C65"/>
    <w:rsid w:val="00392ED5"/>
    <w:rsid w:val="00395F79"/>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90807"/>
    <w:rsid w:val="004936C2"/>
    <w:rsid w:val="0049379C"/>
    <w:rsid w:val="004A1CA0"/>
    <w:rsid w:val="004A22E9"/>
    <w:rsid w:val="004A4ACD"/>
    <w:rsid w:val="004A506C"/>
    <w:rsid w:val="004A5BC5"/>
    <w:rsid w:val="004B023D"/>
    <w:rsid w:val="004C0909"/>
    <w:rsid w:val="004C3F97"/>
    <w:rsid w:val="004C4DA1"/>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49CA"/>
    <w:rsid w:val="005762B1"/>
    <w:rsid w:val="00580456"/>
    <w:rsid w:val="00580E73"/>
    <w:rsid w:val="00592329"/>
    <w:rsid w:val="00593386"/>
    <w:rsid w:val="00596998"/>
    <w:rsid w:val="0059790F"/>
    <w:rsid w:val="005A4017"/>
    <w:rsid w:val="005A6E62"/>
    <w:rsid w:val="005A70FA"/>
    <w:rsid w:val="005B2FB3"/>
    <w:rsid w:val="005B7570"/>
    <w:rsid w:val="005C6DE5"/>
    <w:rsid w:val="005D2B29"/>
    <w:rsid w:val="005D354A"/>
    <w:rsid w:val="005D3E53"/>
    <w:rsid w:val="005D506C"/>
    <w:rsid w:val="005E3235"/>
    <w:rsid w:val="005E4176"/>
    <w:rsid w:val="005E4876"/>
    <w:rsid w:val="005E65B5"/>
    <w:rsid w:val="005F0301"/>
    <w:rsid w:val="005F3AE9"/>
    <w:rsid w:val="006007BB"/>
    <w:rsid w:val="00601DC0"/>
    <w:rsid w:val="00601EF3"/>
    <w:rsid w:val="006034CB"/>
    <w:rsid w:val="00603503"/>
    <w:rsid w:val="006039A8"/>
    <w:rsid w:val="00603C52"/>
    <w:rsid w:val="006131CE"/>
    <w:rsid w:val="0061336B"/>
    <w:rsid w:val="00617D6E"/>
    <w:rsid w:val="00620ED5"/>
    <w:rsid w:val="0062104C"/>
    <w:rsid w:val="00622D61"/>
    <w:rsid w:val="00624198"/>
    <w:rsid w:val="00636C28"/>
    <w:rsid w:val="006428E5"/>
    <w:rsid w:val="00644958"/>
    <w:rsid w:val="006513FB"/>
    <w:rsid w:val="00656EEF"/>
    <w:rsid w:val="006576AF"/>
    <w:rsid w:val="006602F1"/>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006"/>
    <w:rsid w:val="006D04BB"/>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C3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23A"/>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A30"/>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15DF0"/>
    <w:rsid w:val="00A21211"/>
    <w:rsid w:val="00A30C83"/>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4CEC"/>
    <w:rsid w:val="00A96172"/>
    <w:rsid w:val="00A96D52"/>
    <w:rsid w:val="00A97C5F"/>
    <w:rsid w:val="00AA049F"/>
    <w:rsid w:val="00AA0DCE"/>
    <w:rsid w:val="00AB0D6A"/>
    <w:rsid w:val="00AB1EB5"/>
    <w:rsid w:val="00AB43B3"/>
    <w:rsid w:val="00AB49B9"/>
    <w:rsid w:val="00AB501D"/>
    <w:rsid w:val="00AB758A"/>
    <w:rsid w:val="00AC027E"/>
    <w:rsid w:val="00AC05AB"/>
    <w:rsid w:val="00AC1E7E"/>
    <w:rsid w:val="00AC507D"/>
    <w:rsid w:val="00AC66E4"/>
    <w:rsid w:val="00AC6F5C"/>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EDF"/>
    <w:rsid w:val="00C44DB7"/>
    <w:rsid w:val="00C4510A"/>
    <w:rsid w:val="00C4766A"/>
    <w:rsid w:val="00C477C2"/>
    <w:rsid w:val="00C47F2E"/>
    <w:rsid w:val="00C52BA6"/>
    <w:rsid w:val="00C56646"/>
    <w:rsid w:val="00C57A1A"/>
    <w:rsid w:val="00C60BBD"/>
    <w:rsid w:val="00C60EA8"/>
    <w:rsid w:val="00C6258F"/>
    <w:rsid w:val="00C62C41"/>
    <w:rsid w:val="00C63A08"/>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1D21"/>
    <w:rsid w:val="00D028F3"/>
    <w:rsid w:val="00D030AE"/>
    <w:rsid w:val="00D10DDD"/>
    <w:rsid w:val="00D12356"/>
    <w:rsid w:val="00D139C8"/>
    <w:rsid w:val="00D15420"/>
    <w:rsid w:val="00D17F81"/>
    <w:rsid w:val="00D26CC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5A3D"/>
    <w:rsid w:val="00D86D9E"/>
    <w:rsid w:val="00D87013"/>
    <w:rsid w:val="00D876A8"/>
    <w:rsid w:val="00D87F26"/>
    <w:rsid w:val="00D90167"/>
    <w:rsid w:val="00D913F0"/>
    <w:rsid w:val="00D93063"/>
    <w:rsid w:val="00D933B0"/>
    <w:rsid w:val="00D951FC"/>
    <w:rsid w:val="00D977E8"/>
    <w:rsid w:val="00D97B16"/>
    <w:rsid w:val="00DA119B"/>
    <w:rsid w:val="00DB049A"/>
    <w:rsid w:val="00DB1C89"/>
    <w:rsid w:val="00DB3763"/>
    <w:rsid w:val="00DB4029"/>
    <w:rsid w:val="00DB58A2"/>
    <w:rsid w:val="00DB5F4D"/>
    <w:rsid w:val="00DB66F2"/>
    <w:rsid w:val="00DB6DA5"/>
    <w:rsid w:val="00DC076B"/>
    <w:rsid w:val="00DC08C3"/>
    <w:rsid w:val="00DC186F"/>
    <w:rsid w:val="00DC252F"/>
    <w:rsid w:val="00DC6050"/>
    <w:rsid w:val="00DC6445"/>
    <w:rsid w:val="00DD35E1"/>
    <w:rsid w:val="00DD43EA"/>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14A0"/>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C33"/>
    <w:rsid w:val="00EC1DEA"/>
    <w:rsid w:val="00EC6F62"/>
    <w:rsid w:val="00ED2EA2"/>
    <w:rsid w:val="00ED6019"/>
    <w:rsid w:val="00ED7830"/>
    <w:rsid w:val="00EE2BFF"/>
    <w:rsid w:val="00EE3161"/>
    <w:rsid w:val="00EE3909"/>
    <w:rsid w:val="00EE723B"/>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0D71"/>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7B20"/>
  <w15:docId w15:val="{FC8F8618-6B3F-4BB9-9D43-75A47C83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1023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B049A"/>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41ED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F48C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numbering" w:customStyle="1" w:styleId="PartStepSubStepList">
    <w:name w:val="Part_Step_SubStep_List"/>
    <w:basedOn w:val="NoList"/>
    <w:uiPriority w:val="99"/>
    <w:rsid w:val="00C63A08"/>
    <w:pPr>
      <w:numPr>
        <w:numId w:val="15"/>
      </w:numPr>
    </w:pPr>
  </w:style>
  <w:style w:type="paragraph" w:styleId="ListParagraph">
    <w:name w:val="List Paragraph"/>
    <w:basedOn w:val="Normal"/>
    <w:uiPriority w:val="34"/>
    <w:qFormat/>
    <w:rsid w:val="00C63A08"/>
    <w:pPr>
      <w:ind w:left="720"/>
      <w:contextualSpacing/>
    </w:pPr>
  </w:style>
  <w:style w:type="paragraph" w:styleId="NormalWeb">
    <w:name w:val="Normal (Web)"/>
    <w:basedOn w:val="Normal"/>
    <w:uiPriority w:val="99"/>
    <w:semiHidden/>
    <w:unhideWhenUsed/>
    <w:rsid w:val="002E40DF"/>
    <w:pPr>
      <w:spacing w:before="100" w:beforeAutospacing="1" w:after="100" w:afterAutospacing="1" w:line="240" w:lineRule="auto"/>
    </w:pPr>
    <w:rPr>
      <w:rFonts w:ascii="Times New Roman" w:eastAsia="Times New Roman" w:hAnsi="Times New Roman"/>
      <w:sz w:val="24"/>
      <w:szCs w:val="24"/>
      <w:lang w:eastAsia="zh-CN"/>
    </w:rPr>
  </w:style>
  <w:style w:type="paragraph" w:styleId="NoSpacing">
    <w:name w:val="No Spacing"/>
    <w:uiPriority w:val="1"/>
    <w:qFormat/>
    <w:rsid w:val="00C4766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8377">
      <w:bodyDiv w:val="1"/>
      <w:marLeft w:val="0"/>
      <w:marRight w:val="0"/>
      <w:marTop w:val="0"/>
      <w:marBottom w:val="0"/>
      <w:divBdr>
        <w:top w:val="none" w:sz="0" w:space="0" w:color="auto"/>
        <w:left w:val="none" w:sz="0" w:space="0" w:color="auto"/>
        <w:bottom w:val="none" w:sz="0" w:space="0" w:color="auto"/>
        <w:right w:val="none" w:sz="0" w:space="0" w:color="auto"/>
      </w:divBdr>
    </w:div>
    <w:div w:id="587932680">
      <w:bodyDiv w:val="1"/>
      <w:marLeft w:val="0"/>
      <w:marRight w:val="0"/>
      <w:marTop w:val="0"/>
      <w:marBottom w:val="0"/>
      <w:divBdr>
        <w:top w:val="none" w:sz="0" w:space="0" w:color="auto"/>
        <w:left w:val="none" w:sz="0" w:space="0" w:color="auto"/>
        <w:bottom w:val="none" w:sz="0" w:space="0" w:color="auto"/>
        <w:right w:val="none" w:sz="0" w:space="0" w:color="auto"/>
      </w:divBdr>
    </w:div>
    <w:div w:id="617831913">
      <w:bodyDiv w:val="1"/>
      <w:marLeft w:val="0"/>
      <w:marRight w:val="0"/>
      <w:marTop w:val="0"/>
      <w:marBottom w:val="0"/>
      <w:divBdr>
        <w:top w:val="none" w:sz="0" w:space="0" w:color="auto"/>
        <w:left w:val="none" w:sz="0" w:space="0" w:color="auto"/>
        <w:bottom w:val="none" w:sz="0" w:space="0" w:color="auto"/>
        <w:right w:val="none" w:sz="0" w:space="0" w:color="auto"/>
      </w:divBdr>
    </w:div>
    <w:div w:id="1477261969">
      <w:bodyDiv w:val="1"/>
      <w:marLeft w:val="0"/>
      <w:marRight w:val="0"/>
      <w:marTop w:val="0"/>
      <w:marBottom w:val="0"/>
      <w:divBdr>
        <w:top w:val="none" w:sz="0" w:space="0" w:color="auto"/>
        <w:left w:val="none" w:sz="0" w:space="0" w:color="auto"/>
        <w:bottom w:val="none" w:sz="0" w:space="0" w:color="auto"/>
        <w:right w:val="none" w:sz="0" w:space="0" w:color="auto"/>
      </w:divBdr>
    </w:div>
    <w:div w:id="14969149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896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Custom%20Office%20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37E7950FA34DD5BD8F83BEC76CF4F5"/>
        <w:category>
          <w:name w:val="General"/>
          <w:gallery w:val="placeholder"/>
        </w:category>
        <w:types>
          <w:type w:val="bbPlcHdr"/>
        </w:types>
        <w:behaviors>
          <w:behavior w:val="content"/>
        </w:behaviors>
        <w:guid w:val="{FAF00033-E494-4B06-877D-7B7AF695A453}"/>
      </w:docPartPr>
      <w:docPartBody>
        <w:p w:rsidR="001C2689" w:rsidRDefault="00D97E92">
          <w:pPr>
            <w:pStyle w:val="4437E7950FA34DD5BD8F83BEC76CF4F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92"/>
    <w:rsid w:val="00063BB7"/>
    <w:rsid w:val="001C2689"/>
    <w:rsid w:val="001D349E"/>
    <w:rsid w:val="0022537C"/>
    <w:rsid w:val="003061AA"/>
    <w:rsid w:val="0044008E"/>
    <w:rsid w:val="007947F5"/>
    <w:rsid w:val="00AD4D96"/>
    <w:rsid w:val="00BD69C2"/>
    <w:rsid w:val="00D9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37E7950FA34DD5BD8F83BEC76CF4F5">
    <w:name w:val="4437E7950FA34DD5BD8F83BEC76CF4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Packet Tracer - Configure IPv6 ACLs</vt:lpstr>
    </vt:vector>
  </TitlesOfParts>
  <Company>Cisco Systems, Inc.</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IPv6 ACLs</dc:title>
  <dc:creator>SP</dc:creator>
  <dc:description>2015</dc:description>
  <cp:lastModifiedBy>Andrew Koenig</cp:lastModifiedBy>
  <cp:revision>4</cp:revision>
  <cp:lastPrinted>2021-02-07T03:14:00Z</cp:lastPrinted>
  <dcterms:created xsi:type="dcterms:W3CDTF">2023-09-23T21:49:00Z</dcterms:created>
  <dcterms:modified xsi:type="dcterms:W3CDTF">2023-12-07T15:17:00Z</dcterms:modified>
</cp:coreProperties>
</file>
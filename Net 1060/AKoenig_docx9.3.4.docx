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B11D" w14:textId="77777777" w:rsidR="00612B2D" w:rsidRDefault="00612B2D" w:rsidP="00612B2D">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9.3.4 </w:t>
      </w:r>
    </w:p>
    <w:p w14:paraId="4F654AEC" w14:textId="77777777" w:rsidR="00612B2D" w:rsidRDefault="00612B2D" w:rsidP="00612B2D">
      <w:pPr>
        <w:pStyle w:val="NoSpacing"/>
        <w:rPr>
          <w:rFonts w:ascii="Times New Roman" w:hAnsi="Times New Roman" w:cs="Times New Roman"/>
          <w:b/>
          <w:sz w:val="28"/>
        </w:rPr>
      </w:pPr>
    </w:p>
    <w:p w14:paraId="7BF83212" w14:textId="1619EC44" w:rsidR="00612B2D" w:rsidRDefault="00612B2D" w:rsidP="00612B2D">
      <w:pPr>
        <w:pStyle w:val="NoSpacing"/>
        <w:rPr>
          <w:rFonts w:ascii="Times New Roman" w:hAnsi="Times New Roman" w:cs="Times New Roman"/>
        </w:rPr>
      </w:pPr>
      <w:r>
        <w:rPr>
          <w:rFonts w:ascii="Times New Roman" w:hAnsi="Times New Roman" w:cs="Times New Roman"/>
          <w:b/>
          <w:sz w:val="28"/>
        </w:rPr>
        <w:t xml:space="preserve">Name:                  </w:t>
      </w:r>
      <w:r w:rsidR="00BD56D0">
        <w:rPr>
          <w:rFonts w:ascii="Times New Roman" w:hAnsi="Times New Roman" w:cs="Times New Roman"/>
          <w:b/>
          <w:color w:val="95B3D7" w:themeColor="accent1" w:themeTint="99"/>
          <w:sz w:val="28"/>
        </w:rPr>
        <w:t>Andrew Koenig</w:t>
      </w:r>
      <w:r>
        <w:rPr>
          <w:rFonts w:ascii="Times New Roman" w:hAnsi="Times New Roman" w:cs="Times New Roman"/>
          <w:b/>
          <w:sz w:val="28"/>
        </w:rPr>
        <w:t xml:space="preserve">                   </w:t>
      </w:r>
    </w:p>
    <w:p w14:paraId="7BA5E3C8" w14:textId="77777777" w:rsidR="00612B2D" w:rsidRDefault="00612B2D" w:rsidP="00612B2D">
      <w:pPr>
        <w:jc w:val="center"/>
        <w:rPr>
          <w:rFonts w:ascii="Times New Roman" w:hAnsi="Times New Roman"/>
          <w:u w:val="single"/>
        </w:rPr>
      </w:pPr>
    </w:p>
    <w:p w14:paraId="26206A9E" w14:textId="77777777" w:rsidR="00612B2D" w:rsidRDefault="00612B2D" w:rsidP="00612B2D">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w:t>
      </w:r>
      <w:proofErr w:type="spellStart"/>
      <w:r>
        <w:rPr>
          <w:b/>
          <w:sz w:val="28"/>
        </w:rPr>
        <w:t>Netacad</w:t>
      </w:r>
      <w:proofErr w:type="spellEnd"/>
      <w:r>
        <w:rPr>
          <w:b/>
          <w:sz w:val="28"/>
        </w:rPr>
        <w:t>. Let the instructor know if you have any questions.</w:t>
      </w:r>
    </w:p>
    <w:p w14:paraId="44A6E5B9" w14:textId="77777777" w:rsidR="00612B2D" w:rsidRDefault="00612B2D" w:rsidP="00612B2D">
      <w:pPr>
        <w:pStyle w:val="NoSpacing"/>
        <w:ind w:left="2880" w:firstLine="720"/>
        <w:rPr>
          <w:rFonts w:ascii="Times New Roman" w:hAnsi="Times New Roman" w:cs="Times New Roman"/>
          <w:b/>
          <w:i/>
          <w:u w:val="single"/>
        </w:rPr>
      </w:pPr>
    </w:p>
    <w:p w14:paraId="51C7B822" w14:textId="77777777" w:rsidR="00612B2D" w:rsidRDefault="00612B2D" w:rsidP="00612B2D">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75EFC697" w14:textId="77777777" w:rsidR="00612B2D" w:rsidRDefault="00612B2D" w:rsidP="00612B2D">
      <w:pPr>
        <w:pStyle w:val="NoSpacing"/>
        <w:rPr>
          <w:rFonts w:ascii="Times New Roman" w:hAnsi="Times New Roman" w:cs="Times New Roman"/>
        </w:rPr>
      </w:pPr>
    </w:p>
    <w:p w14:paraId="0AA291AF" w14:textId="77777777" w:rsidR="00612B2D" w:rsidRDefault="00612B2D" w:rsidP="00612B2D">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19BB9FBF" w14:textId="77777777" w:rsidR="00612B2D" w:rsidRDefault="00612B2D" w:rsidP="00612B2D">
      <w:pPr>
        <w:pStyle w:val="NoSpacing"/>
        <w:rPr>
          <w:rFonts w:ascii="Times New Roman" w:hAnsi="Times New Roman" w:cs="Times New Roman"/>
        </w:rPr>
      </w:pPr>
    </w:p>
    <w:p w14:paraId="4DEC2C91" w14:textId="27538816" w:rsidR="00612B2D" w:rsidRPr="006564B6" w:rsidRDefault="006564B6" w:rsidP="00612B2D">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I used packet tracer to learn how the neighbor discovery process works</w:t>
      </w:r>
    </w:p>
    <w:p w14:paraId="787689C5" w14:textId="77777777" w:rsidR="00612B2D" w:rsidRDefault="00612B2D" w:rsidP="00612B2D">
      <w:pPr>
        <w:pStyle w:val="NoSpacing"/>
        <w:rPr>
          <w:rFonts w:ascii="Times New Roman" w:hAnsi="Times New Roman" w:cs="Times New Roman"/>
        </w:rPr>
      </w:pPr>
    </w:p>
    <w:p w14:paraId="76903543" w14:textId="77777777" w:rsidR="00612B2D" w:rsidRDefault="00612B2D" w:rsidP="00612B2D">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15583E5C" w14:textId="55DF1DC8" w:rsidR="00612B2D" w:rsidRPr="006564B6" w:rsidRDefault="006564B6" w:rsidP="00612B2D">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We looked at neighbor discovery over LAN networks and remote networks</w:t>
      </w:r>
    </w:p>
    <w:p w14:paraId="755CFC00" w14:textId="77777777" w:rsidR="00612B2D" w:rsidRDefault="00612B2D" w:rsidP="00612B2D">
      <w:pPr>
        <w:pStyle w:val="NoSpacing"/>
        <w:rPr>
          <w:rFonts w:ascii="Times New Roman" w:hAnsi="Times New Roman" w:cs="Times New Roman"/>
        </w:rPr>
      </w:pPr>
    </w:p>
    <w:p w14:paraId="0B3C8F21" w14:textId="77777777" w:rsidR="00612B2D" w:rsidRDefault="00612B2D" w:rsidP="00612B2D">
      <w:pPr>
        <w:pStyle w:val="NoSpacing"/>
        <w:rPr>
          <w:rFonts w:ascii="Times New Roman" w:hAnsi="Times New Roman" w:cs="Times New Roman"/>
          <w:b/>
          <w:i/>
        </w:rPr>
      </w:pPr>
      <w:r>
        <w:rPr>
          <w:rFonts w:ascii="Times New Roman" w:hAnsi="Times New Roman" w:cs="Times New Roman"/>
          <w:b/>
          <w:i/>
          <w:u w:val="single"/>
        </w:rPr>
        <w:t>Problems Encountered</w:t>
      </w:r>
    </w:p>
    <w:p w14:paraId="2D4B93AC" w14:textId="77777777" w:rsidR="00612B2D" w:rsidRDefault="00612B2D" w:rsidP="00612B2D">
      <w:pPr>
        <w:pStyle w:val="NoSpacing"/>
        <w:rPr>
          <w:rFonts w:ascii="Times New Roman" w:hAnsi="Times New Roman" w:cs="Times New Roman"/>
        </w:rPr>
      </w:pPr>
    </w:p>
    <w:p w14:paraId="476CE72E" w14:textId="77777777" w:rsidR="00612B2D" w:rsidRDefault="00612B2D" w:rsidP="00612B2D">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37EDA44E" w14:textId="77777777" w:rsidR="00612B2D" w:rsidRDefault="00612B2D" w:rsidP="00612B2D">
      <w:pPr>
        <w:pStyle w:val="NoSpacing"/>
        <w:rPr>
          <w:rFonts w:ascii="Times New Roman" w:hAnsi="Times New Roman" w:cs="Times New Roman"/>
        </w:rPr>
      </w:pPr>
    </w:p>
    <w:p w14:paraId="32C520F3" w14:textId="49994749" w:rsidR="00612B2D" w:rsidRPr="006564B6" w:rsidRDefault="006564B6" w:rsidP="00612B2D">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No problems</w:t>
      </w:r>
    </w:p>
    <w:p w14:paraId="4F8DD13C" w14:textId="77777777" w:rsidR="00612B2D" w:rsidRDefault="00612B2D" w:rsidP="00612B2D">
      <w:pPr>
        <w:pStyle w:val="NoSpacing"/>
        <w:rPr>
          <w:rFonts w:ascii="Times New Roman" w:hAnsi="Times New Roman" w:cs="Times New Roman"/>
        </w:rPr>
      </w:pPr>
    </w:p>
    <w:p w14:paraId="0EA0C52A" w14:textId="77777777" w:rsidR="00612B2D" w:rsidRDefault="00612B2D" w:rsidP="00612B2D">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48B891FB" w14:textId="77777777" w:rsidR="00612B2D" w:rsidRDefault="00612B2D" w:rsidP="00612B2D">
      <w:pPr>
        <w:pStyle w:val="NoSpacing"/>
        <w:rPr>
          <w:rFonts w:ascii="Times New Roman" w:hAnsi="Times New Roman" w:cs="Times New Roman"/>
        </w:rPr>
      </w:pPr>
    </w:p>
    <w:p w14:paraId="10E9CC2B" w14:textId="77777777" w:rsidR="006564B6" w:rsidRPr="006564B6" w:rsidRDefault="006564B6" w:rsidP="006564B6">
      <w:pPr>
        <w:pStyle w:val="NoSpacing"/>
        <w:rPr>
          <w:rFonts w:ascii="Times New Roman" w:hAnsi="Times New Roman" w:cs="Times New Roman"/>
          <w:color w:val="95B3D7" w:themeColor="accent1" w:themeTint="99"/>
        </w:rPr>
      </w:pPr>
      <w:r>
        <w:rPr>
          <w:rFonts w:ascii="Times New Roman" w:hAnsi="Times New Roman" w:cs="Times New Roman"/>
          <w:color w:val="95B3D7" w:themeColor="accent1" w:themeTint="99"/>
        </w:rPr>
        <w:t>No problems</w:t>
      </w:r>
    </w:p>
    <w:p w14:paraId="6BC52D16" w14:textId="77777777" w:rsidR="00612B2D" w:rsidRDefault="00612B2D" w:rsidP="00612B2D">
      <w:pPr>
        <w:pStyle w:val="NoSpacing"/>
        <w:rPr>
          <w:rFonts w:ascii="Times New Roman" w:hAnsi="Times New Roman" w:cs="Times New Roman"/>
        </w:rPr>
      </w:pPr>
    </w:p>
    <w:p w14:paraId="065F9C35" w14:textId="77777777" w:rsidR="00612B2D" w:rsidRDefault="00612B2D" w:rsidP="00612B2D">
      <w:pPr>
        <w:pStyle w:val="NoSpacing"/>
        <w:rPr>
          <w:rFonts w:ascii="Times New Roman" w:hAnsi="Times New Roman" w:cs="Times New Roman"/>
        </w:rPr>
      </w:pPr>
    </w:p>
    <w:p w14:paraId="2EBCE3A6" w14:textId="2CA88300" w:rsidR="006564B6" w:rsidRPr="006564B6" w:rsidRDefault="00612B2D" w:rsidP="006564B6">
      <w:pPr>
        <w:pStyle w:val="NoSpacing"/>
        <w:rPr>
          <w:rFonts w:ascii="Times New Roman" w:hAnsi="Times New Roman" w:cs="Times New Roman"/>
          <w:color w:val="95B3D7" w:themeColor="accent1" w:themeTint="99"/>
        </w:rPr>
      </w:pPr>
      <w:r>
        <w:rPr>
          <w:rFonts w:ascii="Times New Roman" w:hAnsi="Times New Roman"/>
        </w:rPr>
        <w:t>3. Using complete sentences explain if you needed any assistance with the lab; then list what you    learned from that assistance</w:t>
      </w:r>
      <w:r w:rsidR="006564B6" w:rsidRPr="006564B6">
        <w:rPr>
          <w:rFonts w:ascii="Times New Roman" w:hAnsi="Times New Roman"/>
          <w:color w:val="95B3D7" w:themeColor="accent1" w:themeTint="99"/>
        </w:rPr>
        <w:t xml:space="preserve"> </w:t>
      </w:r>
      <w:r w:rsidR="006564B6">
        <w:rPr>
          <w:rFonts w:ascii="Times New Roman" w:hAnsi="Times New Roman" w:cs="Times New Roman"/>
          <w:color w:val="95B3D7" w:themeColor="accent1" w:themeTint="99"/>
        </w:rPr>
        <w:t>No problems</w:t>
      </w:r>
    </w:p>
    <w:p w14:paraId="1CF8506F" w14:textId="1F761B6B" w:rsidR="00612B2D" w:rsidRDefault="00612B2D" w:rsidP="00612B2D">
      <w:pPr>
        <w:spacing w:before="0" w:after="0" w:line="240" w:lineRule="auto"/>
        <w:rPr>
          <w:rFonts w:eastAsiaTheme="majorEastAsia" w:cstheme="majorBidi"/>
          <w:color w:val="EE0000"/>
          <w:kern w:val="28"/>
          <w:sz w:val="32"/>
          <w:szCs w:val="56"/>
        </w:rPr>
      </w:pPr>
      <w:r>
        <w:rPr>
          <w:rFonts w:ascii="Times New Roman" w:hAnsi="Times New Roman"/>
        </w:rPr>
        <w:t>.</w:t>
      </w:r>
      <w:r>
        <w:rPr>
          <w:b/>
          <w:color w:val="EE0000"/>
        </w:rPr>
        <w:br w:type="page"/>
      </w:r>
    </w:p>
    <w:p w14:paraId="7D32681F" w14:textId="77777777" w:rsidR="004D36D7" w:rsidRPr="00FD4A68" w:rsidRDefault="00000000" w:rsidP="00F25965">
      <w:pPr>
        <w:pStyle w:val="Title"/>
        <w:rPr>
          <w:rStyle w:val="LabTitleInstVersred"/>
          <w:b/>
          <w:color w:val="auto"/>
        </w:rPr>
      </w:pPr>
      <w:sdt>
        <w:sdtPr>
          <w:rPr>
            <w:b w:val="0"/>
            <w:color w:val="EE0000"/>
          </w:rPr>
          <w:alias w:val="Title"/>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96619">
            <w:t>Packet Tracer – IPv6 Neighbor Discovery</w:t>
          </w:r>
        </w:sdtContent>
      </w:sdt>
      <w:r w:rsidR="004D36D7" w:rsidRPr="00FD4A68">
        <w:t xml:space="preserve"> </w:t>
      </w:r>
    </w:p>
    <w:p w14:paraId="11D15723" w14:textId="77777777" w:rsidR="00266693" w:rsidRDefault="00266693" w:rsidP="008130C3">
      <w:pPr>
        <w:pStyle w:val="Heading1"/>
      </w:pPr>
      <w:r>
        <w:t>Addressing Table</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266693" w14:paraId="061AA56D"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2708A685" w14:textId="77777777" w:rsidR="00266693" w:rsidRDefault="00266693" w:rsidP="00D02265">
            <w:pPr>
              <w:pStyle w:val="TableHeading"/>
            </w:pPr>
            <w:r>
              <w:t>Device</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1E8F6C3" w14:textId="77777777" w:rsidR="00266693" w:rsidRDefault="00266693" w:rsidP="00D02265">
            <w:pPr>
              <w:pStyle w:val="TableHeading"/>
            </w:pPr>
            <w:r>
              <w:t>Interface</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14F6464" w14:textId="77777777" w:rsidR="00266693" w:rsidRDefault="00266693" w:rsidP="00D02265">
            <w:pPr>
              <w:pStyle w:val="TableHeading"/>
            </w:pPr>
            <w:r>
              <w:t>IPv6 Address / Prefix</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4DCB2A17" w14:textId="77777777" w:rsidR="00266693" w:rsidRDefault="00266693" w:rsidP="00D02265">
            <w:pPr>
              <w:pStyle w:val="TableHeading"/>
            </w:pPr>
            <w:r>
              <w:t>Default Gateway</w:t>
            </w:r>
          </w:p>
        </w:tc>
      </w:tr>
      <w:tr w:rsidR="00266693" w14:paraId="082F564B" w14:textId="77777777"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4748FDBF" w14:textId="77777777"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63B563C" w14:textId="77777777"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D68316F" w14:textId="77777777" w:rsidR="00266693" w:rsidRDefault="00266693" w:rsidP="00D02265">
            <w:pPr>
              <w:pStyle w:val="TableText"/>
            </w:pPr>
            <w:r>
              <w:t>2001:</w:t>
            </w:r>
            <w:r w:rsidR="00F51B31">
              <w:t>db</w:t>
            </w:r>
            <w:r>
              <w:t>8:</w:t>
            </w:r>
            <w:r w:rsidR="00F51B31">
              <w:t>acad</w:t>
            </w:r>
            <w:r>
              <w:t>:1::1/64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613D4FE8" w14:textId="77777777" w:rsidR="00266693" w:rsidRDefault="00266693" w:rsidP="00D02265">
            <w:pPr>
              <w:pStyle w:val="TableText"/>
            </w:pPr>
            <w:r>
              <w:t>N/A</w:t>
            </w:r>
          </w:p>
        </w:tc>
      </w:tr>
      <w:tr w:rsidR="00266693" w14:paraId="365EDB40" w14:textId="77777777"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B0E3B03" w14:textId="77777777"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BFAABAC" w14:textId="77777777"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A98A733" w14:textId="77777777" w:rsidR="00266693" w:rsidRDefault="00266693" w:rsidP="00D02265">
            <w:pPr>
              <w:pStyle w:val="TableText"/>
            </w:pPr>
            <w:r>
              <w:t>2001:</w:t>
            </w:r>
            <w:r w:rsidR="00F51B31">
              <w:t>db</w:t>
            </w:r>
            <w:r>
              <w:t>8:</w:t>
            </w:r>
            <w:r w:rsidR="00F51B31">
              <w:t>acad</w:t>
            </w:r>
            <w:r>
              <w:t>:1::1/64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3D530E78" w14:textId="77777777" w:rsidR="00266693" w:rsidRDefault="00266693" w:rsidP="00D02265">
            <w:pPr>
              <w:pStyle w:val="TableText"/>
            </w:pPr>
            <w:r>
              <w:t>N/A</w:t>
            </w:r>
          </w:p>
        </w:tc>
      </w:tr>
      <w:tr w:rsidR="00266693" w14:paraId="749164DD"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0DEEEE" w14:textId="77777777"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19401A4"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60FE10D" w14:textId="77777777" w:rsidR="00266693" w:rsidRDefault="00266693" w:rsidP="00D02265">
            <w:pPr>
              <w:pStyle w:val="TableText"/>
            </w:pPr>
            <w:r>
              <w:t>2001:</w:t>
            </w:r>
            <w:r w:rsidR="00F51B31">
              <w:t>db</w:t>
            </w:r>
            <w:r>
              <w:t>8:</w:t>
            </w:r>
            <w:r w:rsidR="00F51B31">
              <w:t>acad</w:t>
            </w:r>
            <w:r>
              <w:t>:1::A/64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A39557D" w14:textId="77777777" w:rsidR="00266693" w:rsidRDefault="00F51B31" w:rsidP="00D02265">
            <w:pPr>
              <w:pStyle w:val="TableText"/>
            </w:pPr>
            <w:r>
              <w:t>fe</w:t>
            </w:r>
            <w:r w:rsidR="00266693" w:rsidRPr="00251299">
              <w:t>80::1</w:t>
            </w:r>
          </w:p>
        </w:tc>
      </w:tr>
      <w:tr w:rsidR="00266693" w14:paraId="24496C5E"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D764EE" w14:textId="77777777"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A47AEA4" w14:textId="77777777"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B039B8D" w14:textId="77777777" w:rsidR="00266693" w:rsidRDefault="00266693" w:rsidP="00D02265">
            <w:pPr>
              <w:pStyle w:val="TableText"/>
            </w:pPr>
            <w:r>
              <w:t>2001:</w:t>
            </w:r>
            <w:r w:rsidR="00F51B31">
              <w:t>db</w:t>
            </w:r>
            <w:r>
              <w:t>8:</w:t>
            </w:r>
            <w:r w:rsidR="00F51B31">
              <w:t>acad</w:t>
            </w:r>
            <w:r>
              <w:t>:1::B/64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4733F20" w14:textId="77777777" w:rsidR="00266693" w:rsidRPr="00251299" w:rsidRDefault="00F51B31" w:rsidP="00D02265">
            <w:pPr>
              <w:pStyle w:val="TableText"/>
            </w:pPr>
            <w:r>
              <w:t>fe</w:t>
            </w:r>
            <w:r w:rsidR="00266693" w:rsidRPr="00251299">
              <w:t>80::1</w:t>
            </w:r>
          </w:p>
        </w:tc>
      </w:tr>
      <w:tr w:rsidR="00266693" w14:paraId="5FBCAD41"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FCF1F67" w14:textId="77777777"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7F4704F"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78561E3" w14:textId="77777777" w:rsidR="00266693" w:rsidRDefault="00266693" w:rsidP="00D02265">
            <w:pPr>
              <w:pStyle w:val="TableText"/>
            </w:pPr>
            <w:r>
              <w:t>2001:</w:t>
            </w:r>
            <w:r w:rsidR="00F51B31">
              <w:t>db</w:t>
            </w:r>
            <w:r>
              <w:t>8:</w:t>
            </w:r>
            <w:r w:rsidR="00F51B31">
              <w:t>acad</w:t>
            </w:r>
            <w:r>
              <w:t>:2::A/64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3091D7B" w14:textId="77777777" w:rsidR="00266693" w:rsidRPr="00251299" w:rsidRDefault="00F51B31" w:rsidP="00D02265">
            <w:pPr>
              <w:pStyle w:val="TableText"/>
            </w:pPr>
            <w:r>
              <w:t>fe</w:t>
            </w:r>
            <w:r w:rsidR="00266693" w:rsidRPr="00251299">
              <w:t>80::1</w:t>
            </w:r>
          </w:p>
        </w:tc>
      </w:tr>
    </w:tbl>
    <w:p w14:paraId="644F91F1" w14:textId="77777777" w:rsidR="00266693" w:rsidRDefault="00266693" w:rsidP="008130C3">
      <w:pPr>
        <w:pStyle w:val="Heading1"/>
      </w:pPr>
      <w:r>
        <w:t>Objectives</w:t>
      </w:r>
    </w:p>
    <w:p w14:paraId="5B9ECA01" w14:textId="77777777" w:rsidR="00266693" w:rsidRDefault="00266693" w:rsidP="00266693">
      <w:pPr>
        <w:pStyle w:val="BodyTextL25Bold"/>
      </w:pPr>
      <w:r>
        <w:t>Part 1: IPv6 Neighbor Discovery Local Network</w:t>
      </w:r>
    </w:p>
    <w:p w14:paraId="75B86113" w14:textId="77777777" w:rsidR="00266693" w:rsidRDefault="00266693" w:rsidP="00266693">
      <w:pPr>
        <w:pStyle w:val="BodyTextL25Bold"/>
      </w:pPr>
      <w:r>
        <w:t xml:space="preserve">Part 2: IPv6 Neighbor Discovery Remote Network </w:t>
      </w:r>
    </w:p>
    <w:p w14:paraId="3D711881" w14:textId="77777777" w:rsidR="00266693" w:rsidRDefault="00266693" w:rsidP="008130C3">
      <w:pPr>
        <w:pStyle w:val="Heading1"/>
      </w:pPr>
      <w:r>
        <w:t>Background</w:t>
      </w:r>
    </w:p>
    <w:p w14:paraId="36C5D76B" w14:textId="77777777" w:rsidR="00266693" w:rsidRDefault="00266693" w:rsidP="00266693">
      <w:pPr>
        <w:pStyle w:val="BodyTextL25"/>
      </w:pPr>
      <w:r>
        <w:t>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5EE5F372" w14:textId="77777777" w:rsidR="008130C3" w:rsidRDefault="008130C3" w:rsidP="008130C3">
      <w:pPr>
        <w:pStyle w:val="Heading1"/>
      </w:pPr>
      <w:r>
        <w:t>Instructions</w:t>
      </w:r>
    </w:p>
    <w:p w14:paraId="36B93282" w14:textId="77777777" w:rsidR="00266693" w:rsidRDefault="00266693" w:rsidP="008130C3">
      <w:pPr>
        <w:pStyle w:val="Heading2"/>
      </w:pPr>
      <w:r>
        <w:t>IPv6 Neighbor Discovery Local Network</w:t>
      </w:r>
    </w:p>
    <w:p w14:paraId="79D373C0" w14:textId="77777777" w:rsidR="00266693" w:rsidRDefault="00266693" w:rsidP="00266693">
      <w:pPr>
        <w:pStyle w:val="BodyTextL25"/>
      </w:pPr>
      <w:r>
        <w:t>In Part 1 of this activity, you will obtain the MAC address of a destination device on the same network.</w:t>
      </w:r>
    </w:p>
    <w:p w14:paraId="400C7460" w14:textId="77777777" w:rsidR="00266693" w:rsidRDefault="00266693" w:rsidP="00266693">
      <w:pPr>
        <w:pStyle w:val="Heading3"/>
        <w:numPr>
          <w:ilvl w:val="1"/>
          <w:numId w:val="12"/>
        </w:numPr>
      </w:pPr>
      <w:r>
        <w:t>Check the router for any neighbors that it discovered.</w:t>
      </w:r>
    </w:p>
    <w:p w14:paraId="38D968CF" w14:textId="77777777" w:rsidR="00266693" w:rsidRDefault="00266693" w:rsidP="00266693">
      <w:pPr>
        <w:pStyle w:val="SubStepAlpha"/>
      </w:pPr>
      <w:r>
        <w:t xml:space="preserve">Click the RTA Router. Select the CLI tab and issue the command </w:t>
      </w:r>
      <w:r>
        <w:rPr>
          <w:b/>
        </w:rPr>
        <w:t xml:space="preserve">show ipv6 neighbors </w:t>
      </w:r>
      <w:r>
        <w:t xml:space="preserve">from the privileged exec mode. If there are any entries displayed, remove them using the command </w:t>
      </w:r>
      <w:r>
        <w:rPr>
          <w:b/>
        </w:rPr>
        <w:t>clear ipv6 neighbors</w:t>
      </w:r>
      <w:r>
        <w:t xml:space="preserve">. </w:t>
      </w:r>
    </w:p>
    <w:p w14:paraId="07969030" w14:textId="77777777" w:rsidR="00266693" w:rsidRDefault="00266693" w:rsidP="00266693">
      <w:pPr>
        <w:pStyle w:val="SubStepAlpha"/>
      </w:pPr>
      <w:r>
        <w:t xml:space="preserve">Click </w:t>
      </w:r>
      <w:r w:rsidRPr="00F87344">
        <w:rPr>
          <w:b/>
        </w:rPr>
        <w:t>PCA1</w:t>
      </w:r>
      <w:r>
        <w:t xml:space="preserve">, select the Desktop tab and click the </w:t>
      </w:r>
      <w:r>
        <w:rPr>
          <w:b/>
        </w:rPr>
        <w:t>Command Prompt</w:t>
      </w:r>
      <w:r>
        <w:t xml:space="preserve"> icon.</w:t>
      </w:r>
    </w:p>
    <w:p w14:paraId="362643C0" w14:textId="77777777" w:rsidR="00266693" w:rsidRDefault="00266693" w:rsidP="00266693">
      <w:pPr>
        <w:pStyle w:val="Heading3"/>
        <w:numPr>
          <w:ilvl w:val="1"/>
          <w:numId w:val="12"/>
        </w:numPr>
      </w:pPr>
      <w:r>
        <w:t>Switch to Simulation Mode to capture events.</w:t>
      </w:r>
    </w:p>
    <w:p w14:paraId="7501ED12" w14:textId="77777777" w:rsidR="00266693" w:rsidRDefault="00266693" w:rsidP="00266693">
      <w:pPr>
        <w:pStyle w:val="SubStepAlpha"/>
      </w:pPr>
      <w:r>
        <w:t xml:space="preserve">Click the </w:t>
      </w:r>
      <w:r w:rsidRPr="00A503CD">
        <w:rPr>
          <w:b/>
        </w:rPr>
        <w:t>Simulation</w:t>
      </w:r>
      <w:r>
        <w:t xml:space="preserve"> button in the lower right corner of the Packet Tracer Topology window.</w:t>
      </w:r>
    </w:p>
    <w:p w14:paraId="65F0C0F3" w14:textId="77777777" w:rsidR="00266693" w:rsidRPr="008B517D" w:rsidRDefault="00266693" w:rsidP="00266693">
      <w:pPr>
        <w:pStyle w:val="SubStepAlpha"/>
      </w:pPr>
      <w:r w:rsidRPr="008B517D">
        <w:t xml:space="preserve">Click the </w:t>
      </w:r>
      <w:r w:rsidRPr="00A503CD">
        <w:rPr>
          <w:b/>
        </w:rPr>
        <w:t>Show All/None</w:t>
      </w:r>
      <w:r w:rsidRPr="008B517D">
        <w:t xml:space="preserve"> button in the lower left part of the Simulation Panel</w:t>
      </w:r>
      <w:r w:rsidRPr="00E37B97">
        <w:t xml:space="preserve">. Make certain </w:t>
      </w:r>
      <w:r w:rsidRPr="00A503CD">
        <w:rPr>
          <w:b/>
        </w:rPr>
        <w:t>Event List Filters – Visible Events</w:t>
      </w:r>
      <w:r w:rsidRPr="008B517D">
        <w:t xml:space="preserve"> displays </w:t>
      </w:r>
      <w:r w:rsidRPr="00A503CD">
        <w:rPr>
          <w:b/>
        </w:rPr>
        <w:t>None</w:t>
      </w:r>
      <w:r w:rsidRPr="00E37B97">
        <w:t>.</w:t>
      </w:r>
    </w:p>
    <w:p w14:paraId="60271C64" w14:textId="77777777" w:rsidR="00266693" w:rsidRDefault="00266693" w:rsidP="00266693">
      <w:pPr>
        <w:pStyle w:val="SubStepAlpha"/>
      </w:pPr>
      <w:r>
        <w:t xml:space="preserve">From the command prompt on </w:t>
      </w:r>
      <w:r w:rsidRPr="00E37B97">
        <w:rPr>
          <w:b/>
        </w:rPr>
        <w:t>PCA1</w:t>
      </w:r>
      <w:r>
        <w:t xml:space="preserve">, issue the command </w:t>
      </w:r>
      <w:r>
        <w:rPr>
          <w:b/>
        </w:rPr>
        <w:t>ping –n 1 2001:</w:t>
      </w:r>
      <w:r w:rsidR="00F51B31">
        <w:rPr>
          <w:b/>
        </w:rPr>
        <w:t>db8</w:t>
      </w:r>
      <w:r>
        <w:rPr>
          <w:b/>
        </w:rPr>
        <w:t>:</w:t>
      </w:r>
      <w:r w:rsidR="00F51B31">
        <w:rPr>
          <w:b/>
        </w:rPr>
        <w:t>acad</w:t>
      </w:r>
      <w:r>
        <w:rPr>
          <w:b/>
        </w:rPr>
        <w:t>:1::</w:t>
      </w:r>
      <w:r w:rsidR="00F51B31">
        <w:rPr>
          <w:b/>
        </w:rPr>
        <w:t>b</w:t>
      </w:r>
      <w:r>
        <w:t xml:space="preserve">. This will start the process of pinging </w:t>
      </w:r>
      <w:r>
        <w:rPr>
          <w:b/>
        </w:rPr>
        <w:t>PCA2</w:t>
      </w:r>
      <w:r>
        <w:t>.</w:t>
      </w:r>
    </w:p>
    <w:p w14:paraId="57791AAB" w14:textId="77777777" w:rsidR="00266693" w:rsidRDefault="00266693" w:rsidP="00266693">
      <w:pPr>
        <w:pStyle w:val="SubStepAlpha"/>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(The exact number may vary.)</w:t>
      </w:r>
    </w:p>
    <w:p w14:paraId="5C00F301" w14:textId="77777777" w:rsidR="000911FC" w:rsidRDefault="00266693" w:rsidP="00266693">
      <w:pPr>
        <w:pStyle w:val="SubStepAlpha"/>
      </w:pPr>
      <w:r>
        <w:t xml:space="preserve">Click the </w:t>
      </w:r>
      <w:r>
        <w:rPr>
          <w:b/>
        </w:rPr>
        <w:t>Edit Filters</w:t>
      </w:r>
      <w:r>
        <w:t xml:space="preserve"> button. Select the IPv6 tab at the top and check the boxes for </w:t>
      </w:r>
      <w:r>
        <w:rPr>
          <w:b/>
        </w:rPr>
        <w:t>ICMPv6</w:t>
      </w:r>
      <w:r>
        <w:t xml:space="preserve"> and</w:t>
      </w:r>
      <w:r>
        <w:rPr>
          <w:b/>
        </w:rPr>
        <w:t xml:space="preserve"> NDP</w:t>
      </w:r>
      <w:r>
        <w:t>. Click the red X in the upper right of the Edit ACL Filters window. The captured events should now be listed. You should have approximately 12 entries in the window.</w:t>
      </w:r>
    </w:p>
    <w:p w14:paraId="2B7741E2" w14:textId="77777777" w:rsidR="000911FC" w:rsidRDefault="000911FC" w:rsidP="000911FC">
      <w:pPr>
        <w:pStyle w:val="Heading4"/>
      </w:pPr>
      <w:r>
        <w:lastRenderedPageBreak/>
        <w:t>Question:</w:t>
      </w:r>
    </w:p>
    <w:p w14:paraId="192750BF" w14:textId="77777777" w:rsidR="000911FC" w:rsidRDefault="00266693" w:rsidP="000911FC">
      <w:pPr>
        <w:pStyle w:val="BodyTextL50"/>
        <w:spacing w:before="0"/>
      </w:pPr>
      <w:r>
        <w:t>Why are ND PDUs present?</w:t>
      </w:r>
    </w:p>
    <w:p w14:paraId="14517A78" w14:textId="3CBF5D03" w:rsidR="000911FC" w:rsidRDefault="000911FC" w:rsidP="00A90F03">
      <w:pPr>
        <w:pStyle w:val="AnswerLineL50"/>
        <w:spacing w:before="300" w:after="300"/>
      </w:pPr>
      <w:r>
        <w:t xml:space="preserve">Type </w:t>
      </w:r>
      <w:r w:rsidR="00302470">
        <w:rPr>
          <w:color w:val="95B3D7" w:themeColor="accent1" w:themeTint="99"/>
        </w:rPr>
        <w:t>To send the packets, pc1 needs to know where to send them so it requests the destination info.</w:t>
      </w:r>
      <w:r>
        <w:t xml:space="preserve"> answers here.</w:t>
      </w:r>
    </w:p>
    <w:p w14:paraId="14D40139" w14:textId="77777777" w:rsidR="000911FC" w:rsidRDefault="00266693" w:rsidP="00266693">
      <w:pPr>
        <w:pStyle w:val="SubStepAlpha"/>
      </w:pPr>
      <w:r>
        <w:t xml:space="preserve">Click the square in the Type column for the first event, which should be </w:t>
      </w:r>
      <w:r w:rsidRPr="00586073">
        <w:rPr>
          <w:b/>
        </w:rPr>
        <w:t>ICMPv6</w:t>
      </w:r>
      <w:r>
        <w:t>.</w:t>
      </w:r>
    </w:p>
    <w:p w14:paraId="243FA0F4" w14:textId="77777777" w:rsidR="000911FC" w:rsidRDefault="000911FC" w:rsidP="000911FC">
      <w:pPr>
        <w:pStyle w:val="Heading4"/>
      </w:pPr>
      <w:r>
        <w:t>Question:</w:t>
      </w:r>
    </w:p>
    <w:p w14:paraId="380E81CA" w14:textId="77777777" w:rsidR="000911FC" w:rsidRDefault="00266693" w:rsidP="004F3E63">
      <w:pPr>
        <w:pStyle w:val="BodyTextL50"/>
        <w:spacing w:before="0"/>
      </w:pPr>
      <w:r>
        <w:t>Because the message starts with this event there is only an Outbound PDU. Under the OSI Model tab, what is the Message Type listed for ICMPv6?</w:t>
      </w:r>
    </w:p>
    <w:p w14:paraId="1F95F15C" w14:textId="5B6DA639" w:rsidR="000911FC" w:rsidRDefault="000911FC" w:rsidP="000911FC">
      <w:pPr>
        <w:pStyle w:val="AnswerLineL50"/>
      </w:pPr>
      <w:r>
        <w:t xml:space="preserve">Type your </w:t>
      </w:r>
      <w:r w:rsidR="00302470">
        <w:rPr>
          <w:color w:val="95B3D7" w:themeColor="accent1" w:themeTint="99"/>
        </w:rPr>
        <w:t>134</w:t>
      </w:r>
      <w:r>
        <w:t xml:space="preserve"> here.</w:t>
      </w:r>
    </w:p>
    <w:p w14:paraId="56591B21" w14:textId="77777777" w:rsidR="00266693" w:rsidRPr="00D01383" w:rsidRDefault="00266693" w:rsidP="00266693">
      <w:pPr>
        <w:pStyle w:val="BodyTextL50"/>
      </w:pPr>
      <w:r>
        <w:t xml:space="preserve">Notice there is no Layer 2 addressing. Click the </w:t>
      </w:r>
      <w:r>
        <w:rPr>
          <w:b/>
        </w:rPr>
        <w:t>Next Layer &gt;&gt;</w:t>
      </w:r>
      <w:r>
        <w:t xml:space="preserve"> button to get an explanation about the ND (Neighbor Discovery) process. </w:t>
      </w:r>
    </w:p>
    <w:p w14:paraId="3372B07C" w14:textId="77777777" w:rsidR="00266693" w:rsidRDefault="00266693" w:rsidP="00266693">
      <w:pPr>
        <w:pStyle w:val="SubStepAlpha"/>
      </w:pPr>
      <w:r>
        <w:t>Click the square next to the next event in the Simulation Panel. It should be at device PCA1 and the type should be NDP.</w:t>
      </w:r>
    </w:p>
    <w:p w14:paraId="51E94350" w14:textId="77777777" w:rsidR="000911FC" w:rsidRDefault="000911FC" w:rsidP="000911FC">
      <w:pPr>
        <w:pStyle w:val="Heading4"/>
      </w:pPr>
      <w:r>
        <w:t>Question</w:t>
      </w:r>
      <w:r w:rsidR="004F3E63">
        <w:t>s</w:t>
      </w:r>
      <w:r>
        <w:t>:</w:t>
      </w:r>
    </w:p>
    <w:p w14:paraId="7CC82BBA" w14:textId="77777777" w:rsidR="000911FC" w:rsidRDefault="00266693" w:rsidP="000911FC">
      <w:pPr>
        <w:pStyle w:val="BodyTextL50"/>
        <w:spacing w:before="0"/>
      </w:pPr>
      <w:r>
        <w:t>What changed in the Layer 3 addressing?</w:t>
      </w:r>
    </w:p>
    <w:p w14:paraId="26426C58" w14:textId="00509971" w:rsidR="000911FC" w:rsidRPr="00CD2130" w:rsidRDefault="00CD2130" w:rsidP="000911FC">
      <w:pPr>
        <w:pStyle w:val="AnswerLineL50"/>
        <w:rPr>
          <w:color w:val="95B3D7" w:themeColor="accent1" w:themeTint="99"/>
        </w:rPr>
      </w:pPr>
      <w:r>
        <w:rPr>
          <w:color w:val="95B3D7" w:themeColor="accent1" w:themeTint="99"/>
        </w:rPr>
        <w:t>The destination is a multicast address now</w:t>
      </w:r>
    </w:p>
    <w:p w14:paraId="5D43237D" w14:textId="77777777" w:rsidR="004F3E63" w:rsidRDefault="00266693" w:rsidP="00266693">
      <w:pPr>
        <w:pStyle w:val="BodyTextL50"/>
      </w:pPr>
      <w:r>
        <w:t>What Layer 2 addresses are shown?</w:t>
      </w:r>
    </w:p>
    <w:p w14:paraId="73B56319" w14:textId="459D4D8E" w:rsidR="004F3E63" w:rsidRPr="00CD2130" w:rsidRDefault="00CD2130" w:rsidP="00A90F03">
      <w:pPr>
        <w:pStyle w:val="AnswerLineL50"/>
        <w:spacing w:before="300" w:after="300"/>
        <w:rPr>
          <w:color w:val="95B3D7" w:themeColor="accent1" w:themeTint="99"/>
        </w:rPr>
      </w:pPr>
      <w:r>
        <w:rPr>
          <w:color w:val="95B3D7" w:themeColor="accent1" w:themeTint="99"/>
        </w:rPr>
        <w:t>PCA1 MAC – 0001.427E.E8ED and the destination of 3333.FF00.000B</w:t>
      </w:r>
    </w:p>
    <w:p w14:paraId="10A7BD7B" w14:textId="77777777" w:rsidR="00266693" w:rsidRPr="00A93F9E" w:rsidRDefault="00266693" w:rsidP="00266693">
      <w:pPr>
        <w:pStyle w:val="BodyTextL50"/>
      </w:pPr>
      <w:r>
        <w:t>When a host</w:t>
      </w:r>
      <w:r w:rsidRPr="00A93F9E">
        <w:t xml:space="preserve"> does not know the MAC address of </w:t>
      </w:r>
      <w:r>
        <w:t>the destination</w:t>
      </w:r>
      <w:r w:rsidRPr="00A93F9E">
        <w:t xml:space="preserve">, </w:t>
      </w:r>
      <w:r>
        <w:t>a special multicast MAC address is used by IPv6 Neighbor Discovery as the Layer 2 destination address.</w:t>
      </w:r>
    </w:p>
    <w:p w14:paraId="0E1CD3DB" w14:textId="77777777" w:rsidR="00EE200E" w:rsidRDefault="00266693" w:rsidP="00266693">
      <w:pPr>
        <w:pStyle w:val="SubStepAlpha"/>
      </w:pPr>
      <w:r>
        <w:t xml:space="preserve">Select the first </w:t>
      </w:r>
      <w:r>
        <w:rPr>
          <w:b/>
        </w:rPr>
        <w:t>NDP</w:t>
      </w:r>
      <w:r>
        <w:t xml:space="preserve"> event at </w:t>
      </w:r>
      <w:proofErr w:type="spellStart"/>
      <w:r>
        <w:t>SwitchA</w:t>
      </w:r>
      <w:proofErr w:type="spellEnd"/>
      <w:r>
        <w:t>.</w:t>
      </w:r>
    </w:p>
    <w:p w14:paraId="02F82692" w14:textId="77777777" w:rsidR="00EE200E" w:rsidRDefault="00EE200E" w:rsidP="00EE200E">
      <w:pPr>
        <w:pStyle w:val="Heading4"/>
      </w:pPr>
      <w:r>
        <w:t>Question:</w:t>
      </w:r>
    </w:p>
    <w:p w14:paraId="04EC5063" w14:textId="77777777" w:rsidR="00EE200E" w:rsidRDefault="00266693" w:rsidP="00EE200E">
      <w:pPr>
        <w:pStyle w:val="BodyTextL50"/>
        <w:spacing w:before="0"/>
      </w:pPr>
      <w:r>
        <w:t>Is there any difference between the In Layers and Out Layers for Layer 2?</w:t>
      </w:r>
    </w:p>
    <w:p w14:paraId="78D492EC" w14:textId="5BE322D7" w:rsidR="00EE200E" w:rsidRDefault="00EE200E" w:rsidP="00EE200E">
      <w:pPr>
        <w:pStyle w:val="AnswerLineL50"/>
      </w:pPr>
      <w:r>
        <w:t xml:space="preserve">Type </w:t>
      </w:r>
      <w:r w:rsidR="00064B8D">
        <w:rPr>
          <w:color w:val="95B3D7" w:themeColor="accent1" w:themeTint="99"/>
        </w:rPr>
        <w:t>No, the switch just passes the frame on</w:t>
      </w:r>
      <w:r>
        <w:t xml:space="preserve"> answers here.</w:t>
      </w:r>
    </w:p>
    <w:p w14:paraId="0E1557F9" w14:textId="77777777" w:rsidR="000911FC" w:rsidRDefault="00266693" w:rsidP="00266693">
      <w:pPr>
        <w:pStyle w:val="SubStepAlpha"/>
      </w:pPr>
      <w:r>
        <w:t xml:space="preserve">Select the first </w:t>
      </w:r>
      <w:r>
        <w:rPr>
          <w:b/>
        </w:rPr>
        <w:t>NDP</w:t>
      </w:r>
      <w:r>
        <w:t xml:space="preserve"> event at </w:t>
      </w:r>
      <w:r>
        <w:rPr>
          <w:b/>
        </w:rPr>
        <w:t>PCA2</w:t>
      </w:r>
      <w:r>
        <w:t xml:space="preserve">. </w:t>
      </w:r>
      <w:r w:rsidR="000911FC">
        <w:t>Click the Outbound PDU Details.</w:t>
      </w:r>
    </w:p>
    <w:p w14:paraId="63DC938B" w14:textId="77777777" w:rsidR="000911FC" w:rsidRDefault="000911FC" w:rsidP="000911FC">
      <w:pPr>
        <w:pStyle w:val="Heading4"/>
      </w:pPr>
      <w:r>
        <w:t>Question:</w:t>
      </w:r>
    </w:p>
    <w:p w14:paraId="20151C28" w14:textId="77777777" w:rsidR="00266693" w:rsidRDefault="00266693" w:rsidP="000911FC">
      <w:pPr>
        <w:pStyle w:val="BodyTextL50"/>
        <w:spacing w:before="0"/>
      </w:pPr>
      <w:r>
        <w:t>What addresses are displayed for the following?</w:t>
      </w:r>
    </w:p>
    <w:p w14:paraId="64E5EA25" w14:textId="77777777" w:rsidR="00266693" w:rsidRDefault="00266693" w:rsidP="00266693">
      <w:pPr>
        <w:pStyle w:val="BodyTextL50"/>
      </w:pPr>
      <w:r>
        <w:rPr>
          <w:b/>
        </w:rPr>
        <w:t>Note</w:t>
      </w:r>
      <w:r>
        <w:t>: The addresses in the fields may be wrapped, adjust the size of the PDU window to make address information easier to read.</w:t>
      </w:r>
    </w:p>
    <w:p w14:paraId="63546F72" w14:textId="77777777" w:rsidR="000911FC" w:rsidRDefault="00266693" w:rsidP="00266693">
      <w:pPr>
        <w:pStyle w:val="BodyTextL50"/>
      </w:pPr>
      <w:r>
        <w:t>Ethernet II DEST ADDR:</w:t>
      </w:r>
    </w:p>
    <w:p w14:paraId="394458BB" w14:textId="0AB2C5D9" w:rsidR="000911FC" w:rsidRDefault="000911FC" w:rsidP="000911FC">
      <w:pPr>
        <w:pStyle w:val="AnswerLineL50"/>
      </w:pPr>
      <w:r>
        <w:t xml:space="preserve">Type </w:t>
      </w:r>
      <w:r w:rsidR="00361C82">
        <w:rPr>
          <w:color w:val="95B3D7" w:themeColor="accent1" w:themeTint="99"/>
        </w:rPr>
        <w:t>3333.0000.0001</w:t>
      </w:r>
      <w:r>
        <w:t xml:space="preserve"> answers here.</w:t>
      </w:r>
    </w:p>
    <w:p w14:paraId="0E0CE27E" w14:textId="77777777" w:rsidR="000911FC" w:rsidRDefault="00266693" w:rsidP="00266693">
      <w:pPr>
        <w:pStyle w:val="BodyTextL50"/>
      </w:pPr>
      <w:r>
        <w:t>Ethernet II SRC ADDR:</w:t>
      </w:r>
    </w:p>
    <w:p w14:paraId="1F59A61C" w14:textId="75882B19" w:rsidR="000911FC" w:rsidRDefault="000911FC" w:rsidP="000911FC">
      <w:pPr>
        <w:pStyle w:val="AnswerLineL50"/>
      </w:pPr>
      <w:r>
        <w:t xml:space="preserve">Type </w:t>
      </w:r>
      <w:r w:rsidR="00361C82">
        <w:rPr>
          <w:color w:val="95B3D7" w:themeColor="accent1" w:themeTint="99"/>
        </w:rPr>
        <w:t>961D.</w:t>
      </w:r>
      <w:r w:rsidR="00C769B5">
        <w:rPr>
          <w:color w:val="95B3D7" w:themeColor="accent1" w:themeTint="99"/>
        </w:rPr>
        <w:t>961D.</w:t>
      </w:r>
      <w:r w:rsidR="00361C82">
        <w:rPr>
          <w:color w:val="95B3D7" w:themeColor="accent1" w:themeTint="99"/>
        </w:rPr>
        <w:t>6301</w:t>
      </w:r>
      <w:r>
        <w:t>your answers here.</w:t>
      </w:r>
    </w:p>
    <w:p w14:paraId="4D464BB3" w14:textId="77777777" w:rsidR="000911FC" w:rsidRDefault="00266693" w:rsidP="00266693">
      <w:pPr>
        <w:pStyle w:val="BodyTextL50"/>
      </w:pPr>
      <w:r>
        <w:t>IPv6 SRC IP:</w:t>
      </w:r>
    </w:p>
    <w:p w14:paraId="1CD2EF77" w14:textId="4ADA2095" w:rsidR="000911FC" w:rsidRDefault="000911FC" w:rsidP="000911FC">
      <w:pPr>
        <w:pStyle w:val="AnswerLineL50"/>
      </w:pPr>
      <w:r>
        <w:t>Type</w:t>
      </w:r>
      <w:r w:rsidR="00361C82">
        <w:rPr>
          <w:color w:val="95B3D7" w:themeColor="accent1" w:themeTint="99"/>
        </w:rPr>
        <w:t>FE80::1</w:t>
      </w:r>
      <w:r>
        <w:t xml:space="preserve"> your answers here.</w:t>
      </w:r>
    </w:p>
    <w:p w14:paraId="63396F1C" w14:textId="77777777" w:rsidR="000911FC" w:rsidRDefault="00266693" w:rsidP="00266693">
      <w:pPr>
        <w:pStyle w:val="BodyTextL50"/>
      </w:pPr>
      <w:r>
        <w:t>IPv6 DST IP:</w:t>
      </w:r>
    </w:p>
    <w:p w14:paraId="2D687EEF" w14:textId="040BAAC0" w:rsidR="000911FC" w:rsidRDefault="000911FC" w:rsidP="000911FC">
      <w:pPr>
        <w:pStyle w:val="AnswerLineL50"/>
      </w:pPr>
      <w:r>
        <w:t xml:space="preserve">Type </w:t>
      </w:r>
      <w:r w:rsidR="00361C82">
        <w:rPr>
          <w:color w:val="95B3D7" w:themeColor="accent1" w:themeTint="99"/>
        </w:rPr>
        <w:t>FF02::1</w:t>
      </w:r>
      <w:r>
        <w:t xml:space="preserve"> answers here.</w:t>
      </w:r>
    </w:p>
    <w:p w14:paraId="1CDA50AC" w14:textId="77777777" w:rsidR="000911FC" w:rsidRDefault="000911FC" w:rsidP="000911FC">
      <w:pPr>
        <w:pStyle w:val="Heading4"/>
      </w:pPr>
      <w:r>
        <w:t>Question:</w:t>
      </w:r>
    </w:p>
    <w:p w14:paraId="7E5592A6" w14:textId="77777777" w:rsidR="000911FC" w:rsidRDefault="00266693" w:rsidP="000911FC">
      <w:pPr>
        <w:pStyle w:val="SubStepAlpha"/>
        <w:spacing w:before="0"/>
      </w:pPr>
      <w:r>
        <w:t xml:space="preserve">Select the first </w:t>
      </w:r>
      <w:r>
        <w:rPr>
          <w:b/>
        </w:rPr>
        <w:t>NDP</w:t>
      </w:r>
      <w:r>
        <w:t xml:space="preserve"> event at </w:t>
      </w:r>
      <w:r>
        <w:rPr>
          <w:b/>
        </w:rPr>
        <w:t>RTA</w:t>
      </w:r>
      <w:r>
        <w:t>. Why are there no Out Layers?</w:t>
      </w:r>
    </w:p>
    <w:p w14:paraId="33E7E50A" w14:textId="27BB439D" w:rsidR="000911FC" w:rsidRDefault="000911FC" w:rsidP="000911FC">
      <w:pPr>
        <w:pStyle w:val="AnswerLineL50"/>
      </w:pPr>
      <w:r>
        <w:t xml:space="preserve">Type </w:t>
      </w:r>
      <w:r w:rsidR="000658FF">
        <w:rPr>
          <w:color w:val="95B3D7" w:themeColor="accent1" w:themeTint="99"/>
        </w:rPr>
        <w:t>The address doesn’t match the router address so it drops it</w:t>
      </w:r>
      <w:r>
        <w:t xml:space="preserve"> answers here.</w:t>
      </w:r>
    </w:p>
    <w:p w14:paraId="624A787D" w14:textId="77777777" w:rsidR="00266693" w:rsidRDefault="00266693" w:rsidP="000911FC">
      <w:pPr>
        <w:pStyle w:val="SubStepAlpha"/>
      </w:pPr>
      <w:r>
        <w:t xml:space="preserve">Click through the </w:t>
      </w:r>
      <w:r w:rsidRPr="00C37DD0">
        <w:rPr>
          <w:rFonts w:eastAsia="Times New Roman"/>
          <w:b/>
          <w:szCs w:val="24"/>
        </w:rPr>
        <w:t>Next Layer &gt;&gt;</w:t>
      </w:r>
      <w:r>
        <w:t xml:space="preserve"> button until the end and read steps 4 through 7 for further explanation.</w:t>
      </w:r>
    </w:p>
    <w:p w14:paraId="5DFD34AA" w14:textId="77777777" w:rsidR="000911FC" w:rsidRDefault="00266693" w:rsidP="00266693">
      <w:pPr>
        <w:pStyle w:val="SubStepAlpha"/>
      </w:pPr>
      <w:r>
        <w:t xml:space="preserve">Click the next </w:t>
      </w:r>
      <w:r>
        <w:rPr>
          <w:b/>
        </w:rPr>
        <w:t>ICMPv6</w:t>
      </w:r>
      <w:r>
        <w:t xml:space="preserve"> event at </w:t>
      </w:r>
      <w:r>
        <w:rPr>
          <w:b/>
        </w:rPr>
        <w:t>PCA1</w:t>
      </w:r>
      <w:r>
        <w:t>.</w:t>
      </w:r>
    </w:p>
    <w:p w14:paraId="55DA551E" w14:textId="77777777" w:rsidR="000911FC" w:rsidRDefault="000911FC" w:rsidP="000911FC">
      <w:pPr>
        <w:pStyle w:val="Heading4"/>
      </w:pPr>
      <w:r>
        <w:lastRenderedPageBreak/>
        <w:t>Question:</w:t>
      </w:r>
    </w:p>
    <w:p w14:paraId="3400474D" w14:textId="77777777" w:rsidR="000911FC" w:rsidRDefault="00266693" w:rsidP="000911FC">
      <w:pPr>
        <w:pStyle w:val="BodyTextL50"/>
        <w:spacing w:before="0"/>
      </w:pPr>
      <w:r>
        <w:t>Does PCA1 now have all of the necessary information to communicate with PCA2?</w:t>
      </w:r>
    </w:p>
    <w:p w14:paraId="09BC21ED" w14:textId="63FABF60" w:rsidR="000911FC" w:rsidRPr="000658FF" w:rsidRDefault="000911FC" w:rsidP="000658FF">
      <w:pPr>
        <w:pStyle w:val="AnswerLineL50"/>
        <w:rPr>
          <w:color w:val="95B3D7" w:themeColor="accent1" w:themeTint="99"/>
        </w:rPr>
      </w:pPr>
      <w:r>
        <w:t xml:space="preserve">Type your </w:t>
      </w:r>
      <w:r w:rsidR="000658FF">
        <w:rPr>
          <w:color w:val="95B3D7" w:themeColor="accent1" w:themeTint="99"/>
        </w:rPr>
        <w:t xml:space="preserve">Yes, it knows the destination </w:t>
      </w:r>
      <w:proofErr w:type="spellStart"/>
      <w:r w:rsidR="000658FF">
        <w:rPr>
          <w:color w:val="95B3D7" w:themeColor="accent1" w:themeTint="99"/>
        </w:rPr>
        <w:t>ip</w:t>
      </w:r>
      <w:proofErr w:type="spellEnd"/>
      <w:r w:rsidR="000658FF">
        <w:rPr>
          <w:color w:val="95B3D7" w:themeColor="accent1" w:themeTint="99"/>
        </w:rPr>
        <w:t xml:space="preserve"> address and the MAC address of pc2</w:t>
      </w:r>
      <w:r>
        <w:t xml:space="preserve"> here.</w:t>
      </w:r>
    </w:p>
    <w:p w14:paraId="116E497B" w14:textId="77777777" w:rsidR="000911FC" w:rsidRDefault="00266693" w:rsidP="00266693">
      <w:pPr>
        <w:pStyle w:val="SubStepAlpha"/>
      </w:pPr>
      <w:r>
        <w:t xml:space="preserve">Click the last </w:t>
      </w:r>
      <w:r>
        <w:rPr>
          <w:b/>
        </w:rPr>
        <w:t>ICMPv6</w:t>
      </w:r>
      <w:r>
        <w:t xml:space="preserve"> event at </w:t>
      </w:r>
      <w:r>
        <w:rPr>
          <w:b/>
        </w:rPr>
        <w:t>PCA1</w:t>
      </w:r>
      <w:r>
        <w:t>. Notice this is</w:t>
      </w:r>
      <w:r w:rsidR="000911FC">
        <w:t xml:space="preserve"> the last communication listed.</w:t>
      </w:r>
    </w:p>
    <w:p w14:paraId="4F05B8FE" w14:textId="77777777" w:rsidR="000911FC" w:rsidRDefault="000911FC" w:rsidP="000911FC">
      <w:pPr>
        <w:pStyle w:val="Heading4"/>
      </w:pPr>
      <w:r>
        <w:t>Question:</w:t>
      </w:r>
    </w:p>
    <w:p w14:paraId="2996C2CA" w14:textId="77777777" w:rsidR="000911FC" w:rsidRDefault="00266693" w:rsidP="000911FC">
      <w:pPr>
        <w:pStyle w:val="BodyTextL50"/>
        <w:spacing w:before="0"/>
      </w:pPr>
      <w:r>
        <w:t>What is the ICMPv6 Echo Message Type?</w:t>
      </w:r>
    </w:p>
    <w:p w14:paraId="17BB830C" w14:textId="5B4F6921" w:rsidR="000911FC" w:rsidRDefault="000911FC" w:rsidP="000911FC">
      <w:pPr>
        <w:pStyle w:val="AnswerLineL50"/>
      </w:pPr>
      <w:r>
        <w:t xml:space="preserve">Type your </w:t>
      </w:r>
      <w:r w:rsidR="00B23FDC">
        <w:rPr>
          <w:color w:val="95B3D7" w:themeColor="accent1" w:themeTint="99"/>
        </w:rPr>
        <w:t>134</w:t>
      </w:r>
      <w:r>
        <w:t xml:space="preserve"> here.</w:t>
      </w:r>
    </w:p>
    <w:p w14:paraId="0F9F17AA" w14:textId="77777777" w:rsidR="00266693" w:rsidRPr="00877E4D" w:rsidRDefault="00266693" w:rsidP="00266693">
      <w:pPr>
        <w:pStyle w:val="SubStepAlpha"/>
      </w:pPr>
      <w:r>
        <w:t xml:space="preserve">Click the </w:t>
      </w:r>
      <w:r>
        <w:rPr>
          <w:b/>
        </w:rPr>
        <w:t>Reset Simulation</w:t>
      </w:r>
      <w:r>
        <w:t xml:space="preserve"> button in the Simulation Panel. From the command prompt of PCA1 repeat the </w:t>
      </w:r>
      <w:r w:rsidRPr="00C37DD0">
        <w:rPr>
          <w:b/>
        </w:rPr>
        <w:t>ping</w:t>
      </w:r>
      <w:r>
        <w:t xml:space="preserve"> to PCA2. (Hint: you should be able to press the up arrow to bring the previous command back.)</w:t>
      </w:r>
    </w:p>
    <w:p w14:paraId="655B7FFD" w14:textId="77777777" w:rsidR="004F3E63" w:rsidRDefault="00266693" w:rsidP="008130C3">
      <w:pPr>
        <w:pStyle w:val="SubStepAlpha"/>
      </w:pPr>
      <w:r>
        <w:t xml:space="preserve">Click the </w:t>
      </w:r>
      <w:r>
        <w:rPr>
          <w:b/>
        </w:rPr>
        <w:t>Capture Forward</w:t>
      </w:r>
      <w:r>
        <w:t xml:space="preserve"> button 5 times to complete the ping process.</w:t>
      </w:r>
    </w:p>
    <w:p w14:paraId="024A05B3" w14:textId="77777777" w:rsidR="004F3E63" w:rsidRDefault="004F3E63" w:rsidP="004F3E63">
      <w:pPr>
        <w:pStyle w:val="Heading4"/>
      </w:pPr>
      <w:r>
        <w:t>Question:</w:t>
      </w:r>
    </w:p>
    <w:p w14:paraId="6CC95002" w14:textId="77777777" w:rsidR="004F3E63" w:rsidRDefault="00266693" w:rsidP="004F3E63">
      <w:pPr>
        <w:pStyle w:val="BodyTextL50"/>
        <w:spacing w:before="0"/>
      </w:pPr>
      <w:r>
        <w:t>Why weren’t there any NDP events?</w:t>
      </w:r>
    </w:p>
    <w:p w14:paraId="020F4E79" w14:textId="788BE781" w:rsidR="004F3E63" w:rsidRDefault="004F3E63" w:rsidP="004F3E63">
      <w:pPr>
        <w:pStyle w:val="AnswerLineL50"/>
      </w:pPr>
      <w:r>
        <w:t xml:space="preserve">Type </w:t>
      </w:r>
      <w:r w:rsidR="008A4763">
        <w:rPr>
          <w:color w:val="95B3D7" w:themeColor="accent1" w:themeTint="99"/>
        </w:rPr>
        <w:t>PC1 already knows the address of PC2 so it doesn’t need to use NDP</w:t>
      </w:r>
      <w:r>
        <w:t xml:space="preserve"> answers here.</w:t>
      </w:r>
    </w:p>
    <w:p w14:paraId="2042382C" w14:textId="77777777" w:rsidR="00266693" w:rsidRDefault="00266693" w:rsidP="008130C3">
      <w:pPr>
        <w:pStyle w:val="Heading2"/>
      </w:pPr>
      <w:r>
        <w:t>IPv6 Neighbor Discovery Remote Network</w:t>
      </w:r>
    </w:p>
    <w:p w14:paraId="2771BD04" w14:textId="77777777" w:rsidR="00266693" w:rsidRDefault="00266693" w:rsidP="00266693">
      <w:pPr>
        <w:pStyle w:val="BodyTextL25"/>
      </w:pPr>
      <w:r>
        <w:t>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14:paraId="516D0271" w14:textId="77777777" w:rsidR="00266693" w:rsidRDefault="00266693" w:rsidP="00266693">
      <w:pPr>
        <w:pStyle w:val="BodyTextL25"/>
      </w:pPr>
      <w:r>
        <w:t xml:space="preserve">Make sure to click the </w:t>
      </w:r>
      <w:r>
        <w:rPr>
          <w:b/>
        </w:rPr>
        <w:t>Reset Simulation</w:t>
      </w:r>
      <w:r>
        <w:t xml:space="preserve"> button to clear out the previous events. </w:t>
      </w:r>
    </w:p>
    <w:p w14:paraId="5E038789" w14:textId="77777777" w:rsidR="00266693" w:rsidRDefault="00266693" w:rsidP="008130C3">
      <w:pPr>
        <w:pStyle w:val="Heading3"/>
      </w:pPr>
      <w:r>
        <w:t>Capture events for remote communication.</w:t>
      </w:r>
    </w:p>
    <w:p w14:paraId="48736E7B" w14:textId="77777777" w:rsidR="00266693" w:rsidRDefault="00266693" w:rsidP="00266693">
      <w:pPr>
        <w:pStyle w:val="SubStepAlpha"/>
      </w:pPr>
      <w:r>
        <w:t>Display and clear any entries in the IPv6 neighbor device table as was done in Part I.</w:t>
      </w:r>
    </w:p>
    <w:p w14:paraId="0F624B1D" w14:textId="77777777" w:rsidR="00266693" w:rsidRDefault="00266693" w:rsidP="00266693">
      <w:pPr>
        <w:pStyle w:val="SubStepAlpha"/>
      </w:pPr>
      <w:r>
        <w:t xml:space="preserve">Switch to simulation mode. Click the </w:t>
      </w:r>
      <w:r>
        <w:rPr>
          <w:b/>
        </w:rPr>
        <w:t>Show All/None</w:t>
      </w:r>
      <w:r>
        <w:t xml:space="preserve"> button in the lower left part of the Simulation Panel. Make certain the </w:t>
      </w:r>
      <w:r>
        <w:rPr>
          <w:b/>
        </w:rPr>
        <w:t>Event List Filters – Visible Events</w:t>
      </w:r>
      <w:r>
        <w:t xml:space="preserve"> displays </w:t>
      </w:r>
      <w:r>
        <w:rPr>
          <w:b/>
        </w:rPr>
        <w:t>None.</w:t>
      </w:r>
    </w:p>
    <w:p w14:paraId="48E856A0" w14:textId="77777777" w:rsidR="00266693" w:rsidRDefault="00266693" w:rsidP="004F3E63">
      <w:pPr>
        <w:pStyle w:val="SubStepAlpha"/>
      </w:pPr>
      <w:r>
        <w:t xml:space="preserve">From the command prompt on </w:t>
      </w:r>
      <w:r w:rsidRPr="00751F55">
        <w:t>PCA1</w:t>
      </w:r>
      <w:r>
        <w:t xml:space="preserve"> issue the command </w:t>
      </w:r>
      <w:r w:rsidRPr="007B6DB3">
        <w:rPr>
          <w:b/>
        </w:rPr>
        <w:t>ping –n 1 2001:</w:t>
      </w:r>
      <w:r w:rsidR="00F51B31">
        <w:rPr>
          <w:b/>
        </w:rPr>
        <w:t>db</w:t>
      </w:r>
      <w:r w:rsidRPr="007B6DB3">
        <w:rPr>
          <w:b/>
        </w:rPr>
        <w:t>8:</w:t>
      </w:r>
      <w:r w:rsidR="00F51B31">
        <w:rPr>
          <w:b/>
        </w:rPr>
        <w:t>acad</w:t>
      </w:r>
      <w:r w:rsidRPr="007B6DB3">
        <w:rPr>
          <w:b/>
        </w:rPr>
        <w:t>:2::</w:t>
      </w:r>
      <w:r w:rsidR="00F51B31">
        <w:rPr>
          <w:b/>
        </w:rPr>
        <w:t>a</w:t>
      </w:r>
      <w:r>
        <w:t xml:space="preserve"> to ping host PCB1. </w:t>
      </w:r>
    </w:p>
    <w:p w14:paraId="14500FB8" w14:textId="77777777" w:rsidR="00266693" w:rsidRDefault="00266693" w:rsidP="00266693">
      <w:pPr>
        <w:pStyle w:val="SubStepAlpha"/>
      </w:pPr>
      <w:r>
        <w:t xml:space="preserve">Click the </w:t>
      </w:r>
      <w:r>
        <w:rPr>
          <w:b/>
        </w:rPr>
        <w:t>Play Capture Forward</w:t>
      </w:r>
      <w:r>
        <w:t xml:space="preserve"> button which is displayed as an arrow pointing to the right with a vertical bar within the Play Controls box. The status bar above the Play Controls should read Captured to 150. (The exact number may vary.)</w:t>
      </w:r>
    </w:p>
    <w:p w14:paraId="5E77C648" w14:textId="77777777" w:rsidR="00266693" w:rsidRDefault="00266693" w:rsidP="00266693">
      <w:pPr>
        <w:pStyle w:val="SubStepAlpha"/>
      </w:pPr>
      <w:r>
        <w:t xml:space="preserve">Click the </w:t>
      </w:r>
      <w:r>
        <w:rPr>
          <w:b/>
        </w:rPr>
        <w:t>Edit Filters</w:t>
      </w:r>
      <w:r>
        <w:t xml:space="preserve"> button. Select the IPv6 tab at the top and check the boxes for </w:t>
      </w:r>
      <w:r>
        <w:rPr>
          <w:b/>
        </w:rPr>
        <w:t>ICMPv6</w:t>
      </w:r>
      <w:r>
        <w:t xml:space="preserve"> and</w:t>
      </w:r>
      <w:r>
        <w:rPr>
          <w:b/>
        </w:rPr>
        <w:t xml:space="preserve"> NDP</w:t>
      </w:r>
      <w:r>
        <w:t>. Click the red X in the upper right of the Edit ACL Filters window. All of the previous events should now be listed. You should notice there are considerably more entries listed this time.</w:t>
      </w:r>
    </w:p>
    <w:p w14:paraId="33FE9A17" w14:textId="77777777" w:rsidR="00266693" w:rsidRDefault="00266693" w:rsidP="00266693">
      <w:pPr>
        <w:pStyle w:val="SubStepAlpha"/>
      </w:pPr>
      <w:r>
        <w:t xml:space="preserve">Click the square in the Type Column for the first event, which should be </w:t>
      </w:r>
      <w:r w:rsidRPr="00FF71B6">
        <w:rPr>
          <w:b/>
        </w:rPr>
        <w:t>ICMPv6</w:t>
      </w:r>
      <w:r>
        <w:t>. Because the message starts with this event, there is only an Outbound PDU. Notice that it is missing the Layer 2 information as it did in the previous scenario.</w:t>
      </w:r>
    </w:p>
    <w:p w14:paraId="496A2757" w14:textId="77777777" w:rsidR="004F3E63" w:rsidRDefault="00266693" w:rsidP="00266693">
      <w:pPr>
        <w:pStyle w:val="SubStepAlpha"/>
      </w:pPr>
      <w:r>
        <w:t xml:space="preserve">Click the first </w:t>
      </w:r>
      <w:r>
        <w:rPr>
          <w:b/>
        </w:rPr>
        <w:t>NDP</w:t>
      </w:r>
      <w:r>
        <w:t xml:space="preserve"> event At Device </w:t>
      </w:r>
      <w:r>
        <w:rPr>
          <w:b/>
        </w:rPr>
        <w:t>PCA1</w:t>
      </w:r>
      <w:r w:rsidR="004F3E63">
        <w:t>.</w:t>
      </w:r>
    </w:p>
    <w:p w14:paraId="08741D49" w14:textId="77777777" w:rsidR="004F3E63" w:rsidRDefault="004F3E63" w:rsidP="004F3E63">
      <w:pPr>
        <w:pStyle w:val="Heading4"/>
      </w:pPr>
      <w:r>
        <w:t>Question:</w:t>
      </w:r>
    </w:p>
    <w:p w14:paraId="6994237A" w14:textId="77777777" w:rsidR="004F3E63" w:rsidRDefault="00266693" w:rsidP="004F3E63">
      <w:pPr>
        <w:pStyle w:val="BodyTextL50"/>
        <w:spacing w:before="0"/>
      </w:pPr>
      <w:r>
        <w:t xml:space="preserve">What address is being used for the </w:t>
      </w:r>
      <w:proofErr w:type="spellStart"/>
      <w:r>
        <w:t>Src</w:t>
      </w:r>
      <w:proofErr w:type="spellEnd"/>
      <w:r>
        <w:t xml:space="preserve"> IP in the inbound PDU?</w:t>
      </w:r>
    </w:p>
    <w:p w14:paraId="7321F4BB" w14:textId="58E7AD2D" w:rsidR="004F3E63" w:rsidRDefault="004F3E63" w:rsidP="004F3E63">
      <w:pPr>
        <w:pStyle w:val="AnswerLineL50"/>
      </w:pPr>
      <w:r>
        <w:t xml:space="preserve">Type your </w:t>
      </w:r>
      <w:r w:rsidR="00A10F37">
        <w:rPr>
          <w:color w:val="95B3D7" w:themeColor="accent1" w:themeTint="99"/>
        </w:rPr>
        <w:t>fe80::201:42ff:fe7e:e8ed</w:t>
      </w:r>
      <w:r>
        <w:t xml:space="preserve"> here.</w:t>
      </w:r>
    </w:p>
    <w:p w14:paraId="78B69BF9" w14:textId="77777777" w:rsidR="00266693" w:rsidRPr="00877E4D" w:rsidRDefault="00266693" w:rsidP="00DF056A">
      <w:pPr>
        <w:pStyle w:val="BodyTextL50"/>
        <w:spacing w:before="0"/>
      </w:pPr>
      <w:r>
        <w:t>IPv6 Neighbor Discovery will determine the next destination to forward the ICMPv6 message.</w:t>
      </w:r>
    </w:p>
    <w:p w14:paraId="108A8AFB" w14:textId="77777777" w:rsidR="004F3E63" w:rsidRDefault="00266693" w:rsidP="00266693">
      <w:pPr>
        <w:pStyle w:val="SubStepAlpha"/>
      </w:pPr>
      <w:r w:rsidRPr="00D66206">
        <w:t xml:space="preserve">Click the second ICMPv6 event for </w:t>
      </w:r>
      <w:r w:rsidRPr="00D66206">
        <w:rPr>
          <w:b/>
        </w:rPr>
        <w:t>PCA1</w:t>
      </w:r>
      <w:r w:rsidRPr="00D66206">
        <w:t>. PCA1 now has enough information to</w:t>
      </w:r>
      <w:r w:rsidR="004F3E63">
        <w:t xml:space="preserve"> create an ICMPv6 echo request.</w:t>
      </w:r>
    </w:p>
    <w:p w14:paraId="2E028BD6" w14:textId="77777777" w:rsidR="004F3E63" w:rsidRDefault="004F3E63" w:rsidP="004F3E63">
      <w:pPr>
        <w:pStyle w:val="Heading4"/>
      </w:pPr>
      <w:r>
        <w:t>Question:</w:t>
      </w:r>
    </w:p>
    <w:p w14:paraId="32BB639D" w14:textId="77777777" w:rsidR="004F3E63" w:rsidRDefault="00266693" w:rsidP="004F3E63">
      <w:pPr>
        <w:pStyle w:val="BodyTextL50"/>
        <w:spacing w:before="0"/>
      </w:pPr>
      <w:r w:rsidRPr="00D66206">
        <w:t>What MAC address is being used for the destination MAC?</w:t>
      </w:r>
    </w:p>
    <w:p w14:paraId="59E953D4" w14:textId="34BF2547" w:rsidR="004F3E63" w:rsidRDefault="004F3E63" w:rsidP="004F3E63">
      <w:pPr>
        <w:pStyle w:val="AnswerLineL50"/>
      </w:pPr>
      <w:r>
        <w:t>Type your</w:t>
      </w:r>
      <w:r w:rsidR="00A10F37">
        <w:rPr>
          <w:color w:val="95B3D7" w:themeColor="accent1" w:themeTint="99"/>
        </w:rPr>
        <w:t>0001.961D.6301</w:t>
      </w:r>
      <w:r>
        <w:t xml:space="preserve"> answers here.</w:t>
      </w:r>
    </w:p>
    <w:p w14:paraId="6741C507" w14:textId="77777777" w:rsidR="00266693" w:rsidRPr="00D66206" w:rsidRDefault="00266693" w:rsidP="00266693">
      <w:pPr>
        <w:pStyle w:val="SubStepAlpha"/>
      </w:pPr>
      <w:r w:rsidRPr="00D66206">
        <w:lastRenderedPageBreak/>
        <w:t xml:space="preserve">Click the next ICMPv6 event at device </w:t>
      </w:r>
      <w:r w:rsidRPr="00D66206">
        <w:rPr>
          <w:b/>
        </w:rPr>
        <w:t>RTA</w:t>
      </w:r>
      <w:r w:rsidRPr="00D66206">
        <w:t>. Notice that the outbound PDU from RTA lacks the destination Layer 2 address, This means that RTA once again has to perform a Neighbor Discovery for the interface that has the 2001:</w:t>
      </w:r>
      <w:r w:rsidR="00F51B31">
        <w:t>db</w:t>
      </w:r>
      <w:r w:rsidRPr="00D66206">
        <w:t>8:</w:t>
      </w:r>
      <w:r w:rsidR="00F51B31">
        <w:t>acad</w:t>
      </w:r>
      <w:r w:rsidRPr="00D66206">
        <w:t>:2:: network because it doesn’t know the MAC addresses of the devices on the G0/0/1 LAN.</w:t>
      </w:r>
    </w:p>
    <w:p w14:paraId="613095A7" w14:textId="77777777" w:rsidR="004F3E63" w:rsidRDefault="00266693" w:rsidP="00266693">
      <w:pPr>
        <w:pStyle w:val="SubStepAlpha"/>
      </w:pPr>
      <w:r w:rsidRPr="00D66206">
        <w:t xml:space="preserve">Skip down to the first ICMPv6 event for device </w:t>
      </w:r>
      <w:r w:rsidRPr="00D66206">
        <w:rPr>
          <w:b/>
        </w:rPr>
        <w:t>PCB1</w:t>
      </w:r>
      <w:r w:rsidR="004F3E63">
        <w:t>.</w:t>
      </w:r>
    </w:p>
    <w:p w14:paraId="1FEA0807" w14:textId="77777777" w:rsidR="004F3E63" w:rsidRDefault="004F3E63" w:rsidP="004F3E63">
      <w:pPr>
        <w:pStyle w:val="Heading4"/>
      </w:pPr>
      <w:r>
        <w:t>Question:</w:t>
      </w:r>
    </w:p>
    <w:p w14:paraId="7042BEA5" w14:textId="77777777" w:rsidR="004F3E63" w:rsidRDefault="00266693" w:rsidP="004F3E63">
      <w:pPr>
        <w:pStyle w:val="BodyTextL50"/>
        <w:spacing w:before="0"/>
      </w:pPr>
      <w:r w:rsidRPr="00D66206">
        <w:t>What is missing in the outbound Layer 2 information?</w:t>
      </w:r>
    </w:p>
    <w:p w14:paraId="4B98B26E" w14:textId="3093FD32" w:rsidR="004F3E63" w:rsidRPr="00A10F37" w:rsidRDefault="00A10F37" w:rsidP="004F3E63">
      <w:pPr>
        <w:pStyle w:val="AnswerLineL50"/>
        <w:rPr>
          <w:color w:val="95B3D7" w:themeColor="accent1" w:themeTint="99"/>
        </w:rPr>
      </w:pPr>
      <w:r>
        <w:t xml:space="preserve">The </w:t>
      </w:r>
      <w:proofErr w:type="spellStart"/>
      <w:r>
        <w:t>de</w:t>
      </w:r>
      <w:r>
        <w:rPr>
          <w:color w:val="95B3D7" w:themeColor="accent1" w:themeTint="99"/>
        </w:rPr>
        <w:t>The</w:t>
      </w:r>
      <w:proofErr w:type="spellEnd"/>
      <w:r>
        <w:rPr>
          <w:color w:val="95B3D7" w:themeColor="accent1" w:themeTint="99"/>
        </w:rPr>
        <w:t xml:space="preserve"> destination address</w:t>
      </w:r>
    </w:p>
    <w:p w14:paraId="3C0214C8" w14:textId="77777777" w:rsidR="00266693" w:rsidRPr="00D66206" w:rsidRDefault="00266693" w:rsidP="00266693">
      <w:pPr>
        <w:pStyle w:val="SubStepAlpha"/>
      </w:pPr>
      <w:r w:rsidRPr="00D66206">
        <w:t xml:space="preserve">The next few </w:t>
      </w:r>
      <w:r w:rsidRPr="00D66206">
        <w:rPr>
          <w:b/>
        </w:rPr>
        <w:t>NDP</w:t>
      </w:r>
      <w:r w:rsidRPr="00D66206">
        <w:t xml:space="preserve"> events are associating the remaining IPv6 addresses to MAC addresses. The previous NDP events associated MAC addresses with Link Local addresses.</w:t>
      </w:r>
    </w:p>
    <w:p w14:paraId="36E408EF" w14:textId="77777777" w:rsidR="00266693" w:rsidRPr="004F3E63" w:rsidRDefault="00266693" w:rsidP="004F3E63">
      <w:pPr>
        <w:pStyle w:val="SubStepAlpha"/>
      </w:pPr>
      <w:r w:rsidRPr="004F3E63">
        <w:t>Skip to the last set of ICMPv6 events and notice that all of the addresses have been learned. The required information is now known, so PCB1 can send echo reply messages to PCA1.</w:t>
      </w:r>
    </w:p>
    <w:p w14:paraId="65378F37" w14:textId="77777777" w:rsidR="00266693" w:rsidRPr="00D66206" w:rsidRDefault="00266693" w:rsidP="00266693">
      <w:pPr>
        <w:pStyle w:val="SubStepAlpha"/>
      </w:pPr>
      <w:r w:rsidRPr="00C66401">
        <w:t>Click the Reset Simulation button in the Simulation Panel. From the command prompt of PCA1 repeat</w:t>
      </w:r>
      <w:r>
        <w:t xml:space="preserve"> the command to ping PCB1. </w:t>
      </w:r>
    </w:p>
    <w:p w14:paraId="1F7E1B62" w14:textId="77777777" w:rsidR="004F3E63" w:rsidRDefault="00266693" w:rsidP="00266693">
      <w:pPr>
        <w:pStyle w:val="SubStepAlpha"/>
      </w:pPr>
      <w:r w:rsidRPr="00C66401">
        <w:t>Click the Capture Forward button nine time</w:t>
      </w:r>
      <w:r w:rsidR="004F3E63">
        <w:t>s to complete the ping process.</w:t>
      </w:r>
    </w:p>
    <w:p w14:paraId="43ED2F61" w14:textId="77777777" w:rsidR="004F3E63" w:rsidRDefault="004F3E63" w:rsidP="004F3E63">
      <w:pPr>
        <w:pStyle w:val="Heading4"/>
      </w:pPr>
      <w:r>
        <w:t>Question:</w:t>
      </w:r>
    </w:p>
    <w:p w14:paraId="7D3F7F97" w14:textId="77777777" w:rsidR="004F3E63" w:rsidRDefault="00266693" w:rsidP="004F3E63">
      <w:pPr>
        <w:pStyle w:val="BodyTextL50"/>
        <w:spacing w:before="0"/>
      </w:pPr>
      <w:r w:rsidRPr="00C66401">
        <w:t>Were there any NDP events?</w:t>
      </w:r>
    </w:p>
    <w:p w14:paraId="080EBE84" w14:textId="4D7B323A" w:rsidR="004F3E63" w:rsidRPr="004F3E63" w:rsidRDefault="004F3E63" w:rsidP="004F3E63">
      <w:pPr>
        <w:pStyle w:val="AnswerLineL50"/>
      </w:pPr>
      <w:r w:rsidRPr="004F3E63">
        <w:t xml:space="preserve">Type your </w:t>
      </w:r>
      <w:proofErr w:type="spellStart"/>
      <w:r w:rsidR="001278E5">
        <w:rPr>
          <w:color w:val="95B3D7" w:themeColor="accent1" w:themeTint="99"/>
        </w:rPr>
        <w:t>No</w:t>
      </w:r>
      <w:r w:rsidRPr="004F3E63">
        <w:t>answers</w:t>
      </w:r>
      <w:proofErr w:type="spellEnd"/>
      <w:r w:rsidRPr="004F3E63">
        <w:t xml:space="preserve"> here.</w:t>
      </w:r>
    </w:p>
    <w:p w14:paraId="38AF8EC4" w14:textId="77777777" w:rsidR="004F3E63" w:rsidRDefault="00266693" w:rsidP="00266693">
      <w:pPr>
        <w:pStyle w:val="SubStepAlpha"/>
      </w:pPr>
      <w:r>
        <w:t xml:space="preserve">Click the only </w:t>
      </w:r>
      <w:r>
        <w:rPr>
          <w:b/>
        </w:rPr>
        <w:t>PCB1</w:t>
      </w:r>
      <w:r>
        <w:t xml:space="preserve"> event in the new list.</w:t>
      </w:r>
    </w:p>
    <w:p w14:paraId="4204D39D" w14:textId="77777777" w:rsidR="004F3E63" w:rsidRDefault="004F3E63" w:rsidP="004F3E63">
      <w:pPr>
        <w:pStyle w:val="Heading4"/>
      </w:pPr>
      <w:r>
        <w:t>Questions:</w:t>
      </w:r>
    </w:p>
    <w:p w14:paraId="4E3702C7" w14:textId="77777777" w:rsidR="004F3E63" w:rsidRDefault="00266693" w:rsidP="004F3E63">
      <w:pPr>
        <w:pStyle w:val="BodyTextL50"/>
        <w:spacing w:before="0"/>
      </w:pPr>
      <w:r>
        <w:t>What does the destination MAC address correspond to?</w:t>
      </w:r>
    </w:p>
    <w:p w14:paraId="2F7276D8" w14:textId="19891D5E" w:rsidR="004F3E63" w:rsidRDefault="004F3E63" w:rsidP="004F3E63">
      <w:pPr>
        <w:pStyle w:val="AnswerLineL50"/>
      </w:pPr>
      <w:r>
        <w:t xml:space="preserve">Type your </w:t>
      </w:r>
      <w:r w:rsidR="001278E5">
        <w:rPr>
          <w:color w:val="95B3D7" w:themeColor="accent1" w:themeTint="99"/>
        </w:rPr>
        <w:t>G0/0/0 on the RTA</w:t>
      </w:r>
      <w:r>
        <w:t xml:space="preserve"> here.</w:t>
      </w:r>
    </w:p>
    <w:p w14:paraId="5545FB2F" w14:textId="77777777" w:rsidR="004F3E63" w:rsidRDefault="00266693" w:rsidP="00266693">
      <w:pPr>
        <w:pStyle w:val="BodyTextL50"/>
      </w:pPr>
      <w:r>
        <w:t>Why is PCB1 using the router i</w:t>
      </w:r>
      <w:r w:rsidR="004F3E63">
        <w:t>nterface MAC address to make it</w:t>
      </w:r>
      <w:r>
        <w:t>s ICMP PDUs?</w:t>
      </w:r>
    </w:p>
    <w:p w14:paraId="78C2152F" w14:textId="4855A01D" w:rsidR="004F3E63" w:rsidRDefault="004F3E63" w:rsidP="00A90F03">
      <w:pPr>
        <w:pStyle w:val="AnswerLineL50"/>
        <w:spacing w:before="600" w:after="600"/>
      </w:pPr>
      <w:r>
        <w:t xml:space="preserve">Type </w:t>
      </w:r>
      <w:r w:rsidR="001278E5">
        <w:rPr>
          <w:color w:val="95B3D7" w:themeColor="accent1" w:themeTint="99"/>
        </w:rPr>
        <w:t xml:space="preserve">Because the destination is on another network. The RTA will then find the address on the other </w:t>
      </w:r>
      <w:proofErr w:type="spellStart"/>
      <w:r w:rsidR="001278E5">
        <w:rPr>
          <w:color w:val="95B3D7" w:themeColor="accent1" w:themeTint="99"/>
        </w:rPr>
        <w:t>network.</w:t>
      </w:r>
      <w:r>
        <w:t>your</w:t>
      </w:r>
      <w:proofErr w:type="spellEnd"/>
      <w:r>
        <w:t xml:space="preserve"> answers here.</w:t>
      </w:r>
    </w:p>
    <w:p w14:paraId="48B3A77B" w14:textId="77777777" w:rsidR="00266693" w:rsidRDefault="00266693" w:rsidP="008130C3">
      <w:pPr>
        <w:pStyle w:val="Heading3"/>
      </w:pPr>
      <w:r>
        <w:t>Examine router outputs.</w:t>
      </w:r>
    </w:p>
    <w:p w14:paraId="2F2CF9D1" w14:textId="77777777" w:rsidR="00266693" w:rsidRDefault="00266693" w:rsidP="00266693">
      <w:pPr>
        <w:pStyle w:val="SubStepAlpha"/>
      </w:pPr>
      <w:r>
        <w:t xml:space="preserve">Return to </w:t>
      </w:r>
      <w:r>
        <w:rPr>
          <w:b/>
        </w:rPr>
        <w:t>Realtime</w:t>
      </w:r>
      <w:r>
        <w:t xml:space="preserve"> mode.</w:t>
      </w:r>
    </w:p>
    <w:p w14:paraId="6B78A27C" w14:textId="77777777" w:rsidR="008130C3" w:rsidRDefault="00266693" w:rsidP="00266693">
      <w:pPr>
        <w:pStyle w:val="SubStepAlpha"/>
      </w:pPr>
      <w:r>
        <w:t xml:space="preserve">Click </w:t>
      </w:r>
      <w:r>
        <w:rPr>
          <w:b/>
        </w:rPr>
        <w:t>RTA</w:t>
      </w:r>
      <w:r>
        <w:t xml:space="preserve"> and select the CLI tab. At the router prompt enter the command </w:t>
      </w:r>
      <w:r>
        <w:rPr>
          <w:b/>
        </w:rPr>
        <w:t>show ipv6 neighbors</w:t>
      </w:r>
      <w:r>
        <w:t>.</w:t>
      </w:r>
    </w:p>
    <w:p w14:paraId="0DFE6DE7" w14:textId="77777777" w:rsidR="008130C3" w:rsidRDefault="008130C3" w:rsidP="008130C3">
      <w:pPr>
        <w:pStyle w:val="Heading4"/>
      </w:pPr>
      <w:r>
        <w:t>Question</w:t>
      </w:r>
      <w:r w:rsidR="000911FC">
        <w:t>s</w:t>
      </w:r>
      <w:r>
        <w:t>:</w:t>
      </w:r>
    </w:p>
    <w:p w14:paraId="74CAFE52" w14:textId="77777777" w:rsidR="008130C3" w:rsidRDefault="00266693" w:rsidP="008130C3">
      <w:pPr>
        <w:pStyle w:val="BodyTextL50"/>
        <w:spacing w:before="0"/>
      </w:pPr>
      <w:r>
        <w:t>How many addresses are listed?</w:t>
      </w:r>
    </w:p>
    <w:p w14:paraId="2A8B93F7" w14:textId="17EC5201" w:rsidR="008130C3" w:rsidRDefault="008130C3" w:rsidP="008130C3">
      <w:pPr>
        <w:pStyle w:val="AnswerLineL50"/>
      </w:pPr>
      <w:r>
        <w:t>Type your</w:t>
      </w:r>
      <w:r w:rsidR="001278E5">
        <w:rPr>
          <w:color w:val="95B3D7" w:themeColor="accent1" w:themeTint="99"/>
        </w:rPr>
        <w:t>4</w:t>
      </w:r>
      <w:r>
        <w:t xml:space="preserve"> answers here.</w:t>
      </w:r>
    </w:p>
    <w:p w14:paraId="47B82E17" w14:textId="77777777" w:rsidR="000911FC" w:rsidRDefault="00266693" w:rsidP="00266693">
      <w:pPr>
        <w:pStyle w:val="BodyTextL50"/>
      </w:pPr>
      <w:r>
        <w:t>What devices are these addresses associated with?</w:t>
      </w:r>
    </w:p>
    <w:p w14:paraId="7FCD0D81" w14:textId="01EB8915" w:rsidR="000911FC" w:rsidRDefault="000911FC" w:rsidP="000911FC">
      <w:pPr>
        <w:pStyle w:val="AnswerLineL50"/>
      </w:pPr>
      <w:r>
        <w:t xml:space="preserve">Type your </w:t>
      </w:r>
      <w:r w:rsidR="001278E5">
        <w:rPr>
          <w:color w:val="95B3D7" w:themeColor="accent1" w:themeTint="99"/>
        </w:rPr>
        <w:t>PCA1 and PCB1</w:t>
      </w:r>
      <w:r>
        <w:t xml:space="preserve"> here.</w:t>
      </w:r>
    </w:p>
    <w:p w14:paraId="788C164E" w14:textId="77777777" w:rsidR="000911FC" w:rsidRPr="000911FC" w:rsidRDefault="00266693" w:rsidP="000911FC">
      <w:pPr>
        <w:pStyle w:val="BodyTextL50"/>
      </w:pPr>
      <w:r w:rsidRPr="000911FC">
        <w:t>Are there any entries for PCA2 listed (why or why not)?</w:t>
      </w:r>
    </w:p>
    <w:p w14:paraId="3140A5B3" w14:textId="3E761CE0" w:rsidR="000911FC" w:rsidRPr="000911FC" w:rsidRDefault="000911FC" w:rsidP="000911FC">
      <w:pPr>
        <w:pStyle w:val="AnswerLineL50"/>
      </w:pPr>
      <w:r w:rsidRPr="000911FC">
        <w:t xml:space="preserve">Type your </w:t>
      </w:r>
      <w:r w:rsidR="001278E5">
        <w:rPr>
          <w:color w:val="95B3D7" w:themeColor="accent1" w:themeTint="99"/>
        </w:rPr>
        <w:t>No because it hasn’t used the network</w:t>
      </w:r>
      <w:r w:rsidRPr="000911FC">
        <w:t xml:space="preserve"> here.</w:t>
      </w:r>
    </w:p>
    <w:p w14:paraId="18218525" w14:textId="77777777" w:rsidR="00266693" w:rsidRDefault="00266693" w:rsidP="00DF056A">
      <w:pPr>
        <w:pStyle w:val="BodyTextL50"/>
      </w:pPr>
      <w:r>
        <w:t xml:space="preserve">Ping </w:t>
      </w:r>
      <w:r w:rsidRPr="00A36146">
        <w:rPr>
          <w:b/>
        </w:rPr>
        <w:t>PCA2</w:t>
      </w:r>
      <w:r>
        <w:t xml:space="preserve"> from the router.</w:t>
      </w:r>
    </w:p>
    <w:p w14:paraId="58FD89FF" w14:textId="77777777" w:rsidR="000911FC" w:rsidRDefault="00266693" w:rsidP="00266693">
      <w:pPr>
        <w:pStyle w:val="SubStepAlpha"/>
      </w:pPr>
      <w:r>
        <w:t xml:space="preserve">Issue the </w:t>
      </w:r>
      <w:r>
        <w:rPr>
          <w:b/>
        </w:rPr>
        <w:t xml:space="preserve">show ipv6 neighbors </w:t>
      </w:r>
      <w:r>
        <w:t>command.</w:t>
      </w:r>
    </w:p>
    <w:p w14:paraId="11A3E643" w14:textId="77777777" w:rsidR="000911FC" w:rsidRDefault="000911FC" w:rsidP="000911FC">
      <w:pPr>
        <w:pStyle w:val="Heading4"/>
      </w:pPr>
      <w:r>
        <w:t>Question:</w:t>
      </w:r>
    </w:p>
    <w:p w14:paraId="57C55E06" w14:textId="77777777" w:rsidR="000911FC" w:rsidRDefault="00266693" w:rsidP="000911FC">
      <w:pPr>
        <w:pStyle w:val="BodyTextL50"/>
        <w:spacing w:before="0"/>
      </w:pPr>
      <w:r>
        <w:t>Are there entries for PCA2?</w:t>
      </w:r>
    </w:p>
    <w:p w14:paraId="49B4E32C" w14:textId="7B9B39B3" w:rsidR="000911FC" w:rsidRDefault="000911FC" w:rsidP="000911FC">
      <w:pPr>
        <w:pStyle w:val="AnswerLineL50"/>
      </w:pPr>
      <w:r>
        <w:t xml:space="preserve">Type </w:t>
      </w:r>
      <w:r w:rsidR="007E2882">
        <w:rPr>
          <w:color w:val="95B3D7" w:themeColor="accent1" w:themeTint="99"/>
        </w:rPr>
        <w:t>Yes, the ipv6 address and mac address</w:t>
      </w:r>
      <w:r>
        <w:t xml:space="preserve"> answers here.</w:t>
      </w:r>
    </w:p>
    <w:p w14:paraId="3B7BE467" w14:textId="77777777" w:rsidR="008130C3" w:rsidRDefault="008130C3" w:rsidP="008130C3">
      <w:pPr>
        <w:pStyle w:val="Heading1"/>
      </w:pPr>
      <w:r>
        <w:lastRenderedPageBreak/>
        <w:t>Reflection Questions</w:t>
      </w:r>
    </w:p>
    <w:p w14:paraId="1AF61FF5" w14:textId="77777777" w:rsidR="00266693" w:rsidRDefault="00266693" w:rsidP="008130C3">
      <w:pPr>
        <w:pStyle w:val="ReflectionQ"/>
      </w:pPr>
      <w:r>
        <w:t>When does a device require the IPv6 Neighbor Discovery process?</w:t>
      </w:r>
    </w:p>
    <w:p w14:paraId="6F34B9FD" w14:textId="4F614438" w:rsidR="008130C3" w:rsidRDefault="008130C3" w:rsidP="008130C3">
      <w:pPr>
        <w:pStyle w:val="AnswerLineL25"/>
      </w:pPr>
      <w:r>
        <w:t xml:space="preserve">Type </w:t>
      </w:r>
      <w:r w:rsidR="007E2882">
        <w:rPr>
          <w:color w:val="95B3D7" w:themeColor="accent1" w:themeTint="99"/>
        </w:rPr>
        <w:t xml:space="preserve">When the destination mac address isn’t known. </w:t>
      </w:r>
      <w:r>
        <w:t xml:space="preserve"> answers here.</w:t>
      </w:r>
    </w:p>
    <w:p w14:paraId="54D023C2" w14:textId="77777777" w:rsidR="00266693" w:rsidRDefault="00266693" w:rsidP="008130C3">
      <w:pPr>
        <w:pStyle w:val="ReflectionQ"/>
      </w:pPr>
      <w:r>
        <w:t>How does a router help to minimize the amount of IPv6 Neighbor Discovery traffic on a network?</w:t>
      </w:r>
    </w:p>
    <w:p w14:paraId="4FF8A543" w14:textId="0E19A390" w:rsidR="008130C3" w:rsidRPr="007E2882" w:rsidRDefault="008130C3" w:rsidP="008130C3">
      <w:pPr>
        <w:pStyle w:val="AnswerLineL25"/>
        <w:rPr>
          <w:color w:val="95B3D7" w:themeColor="accent1" w:themeTint="99"/>
        </w:rPr>
      </w:pPr>
      <w:r>
        <w:t xml:space="preserve">Type your answers </w:t>
      </w:r>
      <w:proofErr w:type="spellStart"/>
      <w:r>
        <w:t>here.</w:t>
      </w:r>
      <w:r w:rsidR="007E2882">
        <w:rPr>
          <w:color w:val="95B3D7" w:themeColor="accent1" w:themeTint="99"/>
        </w:rPr>
        <w:t>It</w:t>
      </w:r>
      <w:proofErr w:type="spellEnd"/>
      <w:r w:rsidR="007E2882">
        <w:rPr>
          <w:color w:val="95B3D7" w:themeColor="accent1" w:themeTint="99"/>
        </w:rPr>
        <w:t xml:space="preserve"> keeps the neighbor table so it doesn’t need to use </w:t>
      </w:r>
      <w:proofErr w:type="spellStart"/>
      <w:r w:rsidR="007E2882">
        <w:rPr>
          <w:color w:val="95B3D7" w:themeColor="accent1" w:themeTint="99"/>
        </w:rPr>
        <w:t>nd</w:t>
      </w:r>
      <w:proofErr w:type="spellEnd"/>
      <w:r w:rsidR="007E2882">
        <w:rPr>
          <w:color w:val="95B3D7" w:themeColor="accent1" w:themeTint="99"/>
        </w:rPr>
        <w:t xml:space="preserve"> every time</w:t>
      </w:r>
    </w:p>
    <w:p w14:paraId="10E8E8BD" w14:textId="77777777" w:rsidR="00266693" w:rsidRDefault="00266693" w:rsidP="00DF056A">
      <w:pPr>
        <w:pStyle w:val="BodyTextL25"/>
      </w:pPr>
      <w:r w:rsidRPr="009A2CB3">
        <w:t>How does IP</w:t>
      </w:r>
      <w:r>
        <w:t>v</w:t>
      </w:r>
      <w:r w:rsidRPr="009A2CB3">
        <w:t>6</w:t>
      </w:r>
      <w:r>
        <w:t xml:space="preserve"> minimize the impact of the ND process on network hosts? </w:t>
      </w:r>
    </w:p>
    <w:p w14:paraId="523555A1" w14:textId="099D5611" w:rsidR="008130C3" w:rsidRPr="008130C3" w:rsidRDefault="008130C3" w:rsidP="00DF056A">
      <w:pPr>
        <w:pStyle w:val="AnswerLineL50"/>
      </w:pPr>
      <w:r>
        <w:t xml:space="preserve">Type </w:t>
      </w:r>
      <w:r w:rsidR="007E2882">
        <w:rPr>
          <w:color w:val="95B3D7" w:themeColor="accent1" w:themeTint="99"/>
        </w:rPr>
        <w:t xml:space="preserve">It uses multicast so only a few addresses would get the </w:t>
      </w:r>
      <w:proofErr w:type="spellStart"/>
      <w:r w:rsidR="007E2882">
        <w:rPr>
          <w:color w:val="95B3D7" w:themeColor="accent1" w:themeTint="99"/>
        </w:rPr>
        <w:t>ndp</w:t>
      </w:r>
      <w:proofErr w:type="spellEnd"/>
      <w:r w:rsidR="007E2882">
        <w:rPr>
          <w:color w:val="95B3D7" w:themeColor="accent1" w:themeTint="99"/>
        </w:rPr>
        <w:t xml:space="preserve"> </w:t>
      </w:r>
      <w:proofErr w:type="spellStart"/>
      <w:r w:rsidR="007E2882">
        <w:rPr>
          <w:color w:val="95B3D7" w:themeColor="accent1" w:themeTint="99"/>
        </w:rPr>
        <w:t>messages</w:t>
      </w:r>
      <w:r>
        <w:t>your</w:t>
      </w:r>
      <w:proofErr w:type="spellEnd"/>
      <w:r>
        <w:t xml:space="preserve"> answers here.</w:t>
      </w:r>
    </w:p>
    <w:p w14:paraId="6322D974" w14:textId="77777777" w:rsidR="00266693" w:rsidRDefault="00266693" w:rsidP="008130C3">
      <w:pPr>
        <w:pStyle w:val="ReflectionQ"/>
      </w:pPr>
      <w:r>
        <w:t xml:space="preserve">How does the Neighbor Discovery process differ when a destination host is on the same LAN and when it is on a remote LAN? </w:t>
      </w:r>
    </w:p>
    <w:p w14:paraId="4AFD1A6C" w14:textId="63444E16" w:rsidR="008130C3" w:rsidRPr="007E2882" w:rsidRDefault="008130C3" w:rsidP="008130C3">
      <w:pPr>
        <w:pStyle w:val="AnswerLineL25"/>
        <w:rPr>
          <w:color w:val="95B3D7" w:themeColor="accent1" w:themeTint="99"/>
        </w:rPr>
      </w:pPr>
      <w:r>
        <w:t xml:space="preserve">Type your answers </w:t>
      </w:r>
      <w:proofErr w:type="spellStart"/>
      <w:r>
        <w:t>here.</w:t>
      </w:r>
      <w:r w:rsidR="007E2882">
        <w:rPr>
          <w:color w:val="95B3D7" w:themeColor="accent1" w:themeTint="99"/>
        </w:rPr>
        <w:t>When</w:t>
      </w:r>
      <w:proofErr w:type="spellEnd"/>
      <w:r w:rsidR="007E2882">
        <w:rPr>
          <w:color w:val="95B3D7" w:themeColor="accent1" w:themeTint="99"/>
        </w:rPr>
        <w:t xml:space="preserve"> </w:t>
      </w:r>
      <w:proofErr w:type="spellStart"/>
      <w:r w:rsidR="007E2882">
        <w:rPr>
          <w:color w:val="95B3D7" w:themeColor="accent1" w:themeTint="99"/>
        </w:rPr>
        <w:t>its</w:t>
      </w:r>
      <w:proofErr w:type="spellEnd"/>
      <w:r w:rsidR="007E2882">
        <w:rPr>
          <w:color w:val="95B3D7" w:themeColor="accent1" w:themeTint="99"/>
        </w:rPr>
        <w:t xml:space="preserve"> on the same LAN only the correct address responds and all the others drop the packet.</w:t>
      </w:r>
    </w:p>
    <w:p w14:paraId="6AEB6E8F" w14:textId="77777777" w:rsidR="00266693" w:rsidRDefault="008130C3" w:rsidP="008130C3">
      <w:pPr>
        <w:pStyle w:val="ConfigWindow"/>
      </w:pPr>
      <w:r>
        <w:t>End of document</w:t>
      </w:r>
    </w:p>
    <w:sectPr w:rsidR="0026669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F8D95" w14:textId="77777777" w:rsidR="00EB5455" w:rsidRDefault="00EB5455" w:rsidP="00710659">
      <w:pPr>
        <w:spacing w:after="0" w:line="240" w:lineRule="auto"/>
      </w:pPr>
      <w:r>
        <w:separator/>
      </w:r>
    </w:p>
    <w:p w14:paraId="2E974CD2" w14:textId="77777777" w:rsidR="00EB5455" w:rsidRDefault="00EB5455"/>
  </w:endnote>
  <w:endnote w:type="continuationSeparator" w:id="0">
    <w:p w14:paraId="06C321C1" w14:textId="77777777" w:rsidR="00EB5455" w:rsidRDefault="00EB5455" w:rsidP="00710659">
      <w:pPr>
        <w:spacing w:after="0" w:line="240" w:lineRule="auto"/>
      </w:pPr>
      <w:r>
        <w:continuationSeparator/>
      </w:r>
    </w:p>
    <w:p w14:paraId="06F2A7AF" w14:textId="77777777" w:rsidR="00EB5455" w:rsidRDefault="00EB5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1AB5" w14:textId="440DDF0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81C14">
          <w:t>2019</w:t>
        </w:r>
      </w:sdtContent>
    </w:sdt>
    <w:r>
      <w:t xml:space="preserve"> - </w:t>
    </w:r>
    <w:r>
      <w:fldChar w:fldCharType="begin"/>
    </w:r>
    <w:r>
      <w:instrText xml:space="preserve"> SAVEDATE  \@ "yyyy"  \* MERGEFORMAT </w:instrText>
    </w:r>
    <w:r>
      <w:fldChar w:fldCharType="separate"/>
    </w:r>
    <w:r w:rsidR="006564B6">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12B2D">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12B2D">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9030" w14:textId="133BEA9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81C14">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564B6">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12B2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12B2D">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CC536" w14:textId="77777777" w:rsidR="00EB5455" w:rsidRDefault="00EB5455" w:rsidP="00710659">
      <w:pPr>
        <w:spacing w:after="0" w:line="240" w:lineRule="auto"/>
      </w:pPr>
      <w:r>
        <w:separator/>
      </w:r>
    </w:p>
    <w:p w14:paraId="01465953" w14:textId="77777777" w:rsidR="00EB5455" w:rsidRDefault="00EB5455"/>
  </w:footnote>
  <w:footnote w:type="continuationSeparator" w:id="0">
    <w:p w14:paraId="05CB45C5" w14:textId="77777777" w:rsidR="00EB5455" w:rsidRDefault="00EB5455" w:rsidP="00710659">
      <w:pPr>
        <w:spacing w:after="0" w:line="240" w:lineRule="auto"/>
      </w:pPr>
      <w:r>
        <w:continuationSeparator/>
      </w:r>
    </w:p>
    <w:p w14:paraId="62403C10" w14:textId="77777777" w:rsidR="00EB5455" w:rsidRDefault="00EB54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Content>
      <w:p w14:paraId="38E9F5F0" w14:textId="77777777" w:rsidR="00926CB2" w:rsidRDefault="00696619" w:rsidP="008402F2">
        <w:pPr>
          <w:pStyle w:val="PageHead"/>
        </w:pPr>
        <w:r>
          <w:t>Packet Tracer – IPv6 Neighbor Discovery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17D1" w14:textId="77777777" w:rsidR="00926CB2" w:rsidRDefault="00882B63" w:rsidP="006C3FCF">
    <w:pPr>
      <w:ind w:left="-288"/>
    </w:pPr>
    <w:r>
      <w:rPr>
        <w:noProof/>
      </w:rPr>
      <w:drawing>
        <wp:inline distT="0" distB="0" distL="0" distR="0" wp14:anchorId="3663E4EC" wp14:editId="315201A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A3"/>
    <w:multiLevelType w:val="multilevel"/>
    <w:tmpl w:val="E9B68602"/>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435832">
    <w:abstractNumId w:val="7"/>
  </w:num>
  <w:num w:numId="2" w16cid:durableId="210884144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4025845">
    <w:abstractNumId w:val="3"/>
  </w:num>
  <w:num w:numId="4" w16cid:durableId="1496988761">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77837467">
    <w:abstractNumId w:val="4"/>
  </w:num>
  <w:num w:numId="6" w16cid:durableId="1281766848">
    <w:abstractNumId w:val="1"/>
  </w:num>
  <w:num w:numId="7" w16cid:durableId="1021395014">
    <w:abstractNumId w:val="2"/>
  </w:num>
  <w:num w:numId="8" w16cid:durableId="1739093167">
    <w:abstractNumId w:val="5"/>
    <w:lvlOverride w:ilvl="0">
      <w:lvl w:ilvl="0">
        <w:start w:val="1"/>
        <w:numFmt w:val="decimal"/>
        <w:lvlText w:val="Part %1:"/>
        <w:lvlJc w:val="left"/>
        <w:pPr>
          <w:tabs>
            <w:tab w:val="num" w:pos="1152"/>
          </w:tabs>
          <w:ind w:left="1152" w:hanging="792"/>
        </w:pPr>
        <w:rPr>
          <w:rFonts w:hint="default"/>
        </w:rPr>
      </w:lvl>
    </w:lvlOverride>
  </w:num>
  <w:num w:numId="9" w16cid:durableId="1835872422">
    <w:abstractNumId w:val="4"/>
  </w:num>
  <w:num w:numId="10" w16cid:durableId="1679305627">
    <w:abstractNumId w:val="8"/>
  </w:num>
  <w:num w:numId="11" w16cid:durableId="2064284368">
    <w:abstractNumId w:val="0"/>
  </w:num>
  <w:num w:numId="12" w16cid:durableId="1615674396">
    <w:abstractNumId w:val="6"/>
  </w:num>
  <w:num w:numId="13" w16cid:durableId="91836485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4B8D"/>
    <w:rsid w:val="000658FF"/>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8E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6AD1"/>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470"/>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C82"/>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4117"/>
    <w:rsid w:val="004C0909"/>
    <w:rsid w:val="004C3F97"/>
    <w:rsid w:val="004D01F2"/>
    <w:rsid w:val="004D2CED"/>
    <w:rsid w:val="004D3339"/>
    <w:rsid w:val="004D353F"/>
    <w:rsid w:val="004D36D7"/>
    <w:rsid w:val="004D682B"/>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B2D"/>
    <w:rsid w:val="006131CE"/>
    <w:rsid w:val="0061336B"/>
    <w:rsid w:val="00617D6E"/>
    <w:rsid w:val="00620ED5"/>
    <w:rsid w:val="00622D61"/>
    <w:rsid w:val="00624198"/>
    <w:rsid w:val="00636C28"/>
    <w:rsid w:val="006428E5"/>
    <w:rsid w:val="00644958"/>
    <w:rsid w:val="0064505F"/>
    <w:rsid w:val="006513FB"/>
    <w:rsid w:val="006564B6"/>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03D"/>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882"/>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4763"/>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0F37"/>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03"/>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3FDC"/>
    <w:rsid w:val="00B2496B"/>
    <w:rsid w:val="00B27499"/>
    <w:rsid w:val="00B3010D"/>
    <w:rsid w:val="00B35151"/>
    <w:rsid w:val="00B433F2"/>
    <w:rsid w:val="00B458E8"/>
    <w:rsid w:val="00B5397B"/>
    <w:rsid w:val="00B53EE9"/>
    <w:rsid w:val="00B6183E"/>
    <w:rsid w:val="00B62809"/>
    <w:rsid w:val="00B65F11"/>
    <w:rsid w:val="00B72F2A"/>
    <w:rsid w:val="00B74716"/>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6D0"/>
    <w:rsid w:val="00BD5D7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9B5"/>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213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056A"/>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455"/>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990B9"/>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30C3"/>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1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130C3"/>
    <w:rPr>
      <w:b/>
      <w:bCs/>
      <w:noProof/>
      <w:color w:val="00000A"/>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F056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DF056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1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customStyle="1" w:styleId="PartHead">
    <w:name w:val="Part Head"/>
    <w:basedOn w:val="Heading2"/>
    <w:qFormat/>
    <w:rsid w:val="00266693"/>
    <w:pPr>
      <w:widowControl w:val="0"/>
      <w:spacing w:line="276" w:lineRule="auto"/>
      <w:outlineLvl w:val="0"/>
    </w:pPr>
    <w:rPr>
      <w:b w:val="0"/>
      <w:color w:val="00000A"/>
      <w:sz w:val="28"/>
    </w:rPr>
  </w:style>
  <w:style w:type="paragraph" w:styleId="ListParagraph">
    <w:name w:val="List Paragraph"/>
    <w:basedOn w:val="Normal"/>
    <w:uiPriority w:val="34"/>
    <w:qFormat/>
    <w:rsid w:val="00266693"/>
    <w:pPr>
      <w:ind w:left="720"/>
      <w:contextualSpacing/>
    </w:pPr>
    <w:rPr>
      <w:color w:val="00000A"/>
    </w:rPr>
  </w:style>
  <w:style w:type="paragraph" w:styleId="NoSpacing">
    <w:name w:val="No Spacing"/>
    <w:uiPriority w:val="1"/>
    <w:qFormat/>
    <w:rsid w:val="00612B2D"/>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02141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17704A"/>
    <w:rsid w:val="001C1796"/>
    <w:rsid w:val="00331559"/>
    <w:rsid w:val="006D3D78"/>
    <w:rsid w:val="00736A10"/>
    <w:rsid w:val="00744073"/>
    <w:rsid w:val="008D7A29"/>
    <w:rsid w:val="009B1FB1"/>
    <w:rsid w:val="00E1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2D7D05-ADA9-444B-801A-8F125EFDE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6</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Packet Tracer – IPv6 Neighbor Discovery</vt:lpstr>
    </vt:vector>
  </TitlesOfParts>
  <Company>Cisco Systems, Inc.</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creator>SP</dc:creator>
  <dc:description>2019</dc:description>
  <cp:lastModifiedBy>Andrew Koenig</cp:lastModifiedBy>
  <cp:revision>3</cp:revision>
  <dcterms:created xsi:type="dcterms:W3CDTF">2022-10-07T21:06:00Z</dcterms:created>
  <dcterms:modified xsi:type="dcterms:W3CDTF">2022-10-07T21:07:00Z</dcterms:modified>
</cp:coreProperties>
</file>